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E977C" w14:textId="7E84528C" w:rsidR="00D077E9" w:rsidRDefault="007C3B22" w:rsidP="00D70D02">
      <w:r>
        <w:rPr>
          <w:noProof/>
        </w:rPr>
        <w:drawing>
          <wp:anchor distT="0" distB="0" distL="114300" distR="114300" simplePos="0" relativeHeight="251658240" behindDoc="1" locked="0" layoutInCell="1" allowOverlap="1" wp14:anchorId="39BAB4FE" wp14:editId="02D5872D">
            <wp:simplePos x="0" y="0"/>
            <wp:positionH relativeFrom="page">
              <wp:align>right</wp:align>
            </wp:positionH>
            <wp:positionV relativeFrom="page">
              <wp:align>top</wp:align>
            </wp:positionV>
            <wp:extent cx="7760970" cy="7188347"/>
            <wp:effectExtent l="0" t="0" r="0" b="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8101" cy="7194952"/>
                    </a:xfrm>
                    <a:prstGeom prst="rect">
                      <a:avLst/>
                    </a:prstGeom>
                  </pic:spPr>
                </pic:pic>
              </a:graphicData>
            </a:graphic>
            <wp14:sizeRelH relativeFrom="margin">
              <wp14:pctWidth>0</wp14:pctWidth>
            </wp14:sizeRelH>
            <wp14:sizeRelV relativeFrom="margin">
              <wp14:pctHeight>0</wp14:pctHeight>
            </wp14:sizeRelV>
          </wp:anchor>
        </w:drawing>
      </w:r>
      <w:r w:rsidR="00A40403">
        <w:rPr>
          <w:noProof/>
        </w:rPr>
        <mc:AlternateContent>
          <mc:Choice Requires="wps">
            <w:drawing>
              <wp:anchor distT="0" distB="0" distL="114300" distR="114300" simplePos="0" relativeHeight="251660288" behindDoc="1" locked="0" layoutInCell="1" allowOverlap="1" wp14:anchorId="2CE02BFF" wp14:editId="6997D842">
                <wp:simplePos x="0" y="0"/>
                <wp:positionH relativeFrom="column">
                  <wp:posOffset>-186708</wp:posOffset>
                </wp:positionH>
                <wp:positionV relativeFrom="page">
                  <wp:posOffset>951381</wp:posOffset>
                </wp:positionV>
                <wp:extent cx="4482146" cy="8267700"/>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482146"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3EF2E" id="Rectangle 3" o:spid="_x0000_s1026" alt="white rectangle for text on cover" style="position:absolute;margin-left:-14.7pt;margin-top:74.9pt;width:352.9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50"/>
      </w:tblGrid>
      <w:tr w:rsidR="00D077E9" w14:paraId="3BB4F1A1" w14:textId="77777777" w:rsidTr="001D1483">
        <w:trPr>
          <w:trHeight w:val="1894"/>
        </w:trPr>
        <w:tc>
          <w:tcPr>
            <w:tcW w:w="6750" w:type="dxa"/>
            <w:tcBorders>
              <w:top w:val="nil"/>
              <w:left w:val="nil"/>
              <w:bottom w:val="nil"/>
              <w:right w:val="nil"/>
            </w:tcBorders>
          </w:tcPr>
          <w:p w14:paraId="34363A74" w14:textId="77777777" w:rsidR="00D077E9" w:rsidRDefault="00D077E9" w:rsidP="00D077E9">
            <w:r>
              <w:rPr>
                <w:noProof/>
              </w:rPr>
              <mc:AlternateContent>
                <mc:Choice Requires="wps">
                  <w:drawing>
                    <wp:inline distT="0" distB="0" distL="0" distR="0" wp14:anchorId="00FE4944" wp14:editId="237CF219">
                      <wp:extent cx="4101586" cy="1210614"/>
                      <wp:effectExtent l="0" t="0" r="0" b="0"/>
                      <wp:docPr id="8" name="Text Box 8"/>
                      <wp:cNvGraphicFramePr/>
                      <a:graphic xmlns:a="http://schemas.openxmlformats.org/drawingml/2006/main">
                        <a:graphicData uri="http://schemas.microsoft.com/office/word/2010/wordprocessingShape">
                          <wps:wsp>
                            <wps:cNvSpPr txBox="1"/>
                            <wps:spPr>
                              <a:xfrm>
                                <a:off x="0" y="0"/>
                                <a:ext cx="4101586" cy="1210614"/>
                              </a:xfrm>
                              <a:prstGeom prst="rect">
                                <a:avLst/>
                              </a:prstGeom>
                              <a:noFill/>
                              <a:ln w="6350">
                                <a:noFill/>
                              </a:ln>
                            </wps:spPr>
                            <wps:txbx>
                              <w:txbxContent>
                                <w:p w14:paraId="4F82BD41" w14:textId="18DFD093" w:rsidR="00E32A9C" w:rsidRPr="007C3B22" w:rsidRDefault="00E32A9C" w:rsidP="00D077E9">
                                  <w:pPr>
                                    <w:pStyle w:val="Title"/>
                                    <w:spacing w:after="0"/>
                                    <w:rPr>
                                      <w:sz w:val="40"/>
                                      <w:szCs w:val="40"/>
                                    </w:rPr>
                                  </w:pPr>
                                  <w:r w:rsidRPr="007C3B22">
                                    <w:rPr>
                                      <w:sz w:val="40"/>
                                      <w:szCs w:val="40"/>
                                    </w:rPr>
                                    <w:t>Milestone 3: More Detailed Requirements, Architecture, and Vertical Software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FE4944" id="_x0000_t202" coordsize="21600,21600" o:spt="202" path="m,l,21600r21600,l21600,xe">
                      <v:stroke joinstyle="miter"/>
                      <v:path gradientshapeok="t" o:connecttype="rect"/>
                    </v:shapetype>
                    <v:shape id="Text Box 8" o:spid="_x0000_s1026" type="#_x0000_t202" style="width:322.9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" filled="f" stroked="f" strokeweight=".5pt">
                      <v:textbox>
                        <w:txbxContent>
                          <w:p w14:paraId="4F82BD41" w14:textId="18DFD093" w:rsidR="00E32A9C" w:rsidRPr="007C3B22" w:rsidRDefault="00E32A9C" w:rsidP="00D077E9">
                            <w:pPr>
                              <w:pStyle w:val="Title"/>
                              <w:spacing w:after="0"/>
                              <w:rPr>
                                <w:sz w:val="40"/>
                                <w:szCs w:val="40"/>
                              </w:rPr>
                            </w:pPr>
                            <w:r w:rsidRPr="007C3B22">
                              <w:rPr>
                                <w:sz w:val="40"/>
                                <w:szCs w:val="40"/>
                              </w:rPr>
                              <w:t>Milestone 3: More Detailed Requirements, Architecture, and Vertical Software Prototype</w:t>
                            </w:r>
                          </w:p>
                        </w:txbxContent>
                      </v:textbox>
                      <w10:anchorlock/>
                    </v:shape>
                  </w:pict>
                </mc:Fallback>
              </mc:AlternateContent>
            </w:r>
          </w:p>
          <w:p w14:paraId="1F6D35C8" w14:textId="77777777" w:rsidR="00D077E9" w:rsidRDefault="00D077E9" w:rsidP="00D077E9">
            <w:r>
              <w:rPr>
                <w:noProof/>
              </w:rPr>
              <mc:AlternateContent>
                <mc:Choice Requires="wps">
                  <w:drawing>
                    <wp:inline distT="0" distB="0" distL="0" distR="0" wp14:anchorId="4FF47BF9" wp14:editId="3AFC58E2">
                      <wp:extent cx="4119535" cy="14756"/>
                      <wp:effectExtent l="19050" t="19050" r="33655" b="23495"/>
                      <wp:docPr id="5" name="Straight Connector 5" descr="text divider"/>
                      <wp:cNvGraphicFramePr/>
                      <a:graphic xmlns:a="http://schemas.openxmlformats.org/drawingml/2006/main">
                        <a:graphicData uri="http://schemas.microsoft.com/office/word/2010/wordprocessingShape">
                          <wps:wsp>
                            <wps:cNvCnPr/>
                            <wps:spPr>
                              <a:xfrm>
                                <a:off x="0" y="0"/>
                                <a:ext cx="4119535" cy="1475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4A79C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4.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" strokecolor="#082a75 [3215]" strokeweight="3pt">
                      <w10:anchorlock/>
                    </v:line>
                  </w:pict>
                </mc:Fallback>
              </mc:AlternateContent>
            </w:r>
          </w:p>
        </w:tc>
      </w:tr>
      <w:tr w:rsidR="00D077E9" w:rsidRPr="001D1483" w14:paraId="38D3A802" w14:textId="77777777" w:rsidTr="001D1483">
        <w:trPr>
          <w:trHeight w:val="7636"/>
        </w:trPr>
        <w:tc>
          <w:tcPr>
            <w:tcW w:w="6750" w:type="dxa"/>
            <w:tcBorders>
              <w:top w:val="nil"/>
              <w:left w:val="nil"/>
              <w:bottom w:val="nil"/>
              <w:right w:val="nil"/>
            </w:tcBorders>
          </w:tcPr>
          <w:p w14:paraId="51D47E12" w14:textId="318D1033" w:rsidR="00D077E9" w:rsidRDefault="00D077E9" w:rsidP="00D077E9">
            <w:pPr>
              <w:rPr>
                <w:noProof/>
              </w:rPr>
            </w:pPr>
          </w:p>
          <w:p w14:paraId="0BB34A8C" w14:textId="77777777" w:rsidR="001D1483" w:rsidRDefault="001D1483" w:rsidP="00D077E9">
            <w:pPr>
              <w:rPr>
                <w:noProof/>
              </w:rPr>
            </w:pPr>
          </w:p>
          <w:p w14:paraId="6E28C8E1" w14:textId="6FC90C57" w:rsidR="001D1483" w:rsidRPr="001D1483" w:rsidRDefault="001D1483" w:rsidP="00D077E9">
            <w:pPr>
              <w:rPr>
                <w:noProof/>
              </w:rPr>
            </w:pPr>
            <w:r w:rsidRPr="001D1483">
              <w:rPr>
                <w:noProof/>
              </w:rPr>
              <w:t>Course: CEN 4010</w:t>
            </w:r>
            <w:r w:rsidR="002861FD">
              <w:rPr>
                <w:noProof/>
              </w:rPr>
              <w:t xml:space="preserve"> -</w:t>
            </w:r>
            <w:r w:rsidRPr="001D1483">
              <w:rPr>
                <w:noProof/>
              </w:rPr>
              <w:t xml:space="preserve"> Principles of Software Engineering</w:t>
            </w:r>
          </w:p>
          <w:p w14:paraId="6D777EF8" w14:textId="77777777" w:rsidR="001D1483" w:rsidRPr="001D1483" w:rsidRDefault="001D1483" w:rsidP="00D077E9">
            <w:pPr>
              <w:rPr>
                <w:noProof/>
              </w:rPr>
            </w:pPr>
            <w:r w:rsidRPr="001D1483">
              <w:rPr>
                <w:noProof/>
              </w:rPr>
              <w:t>Semester: Summer 2020</w:t>
            </w:r>
          </w:p>
          <w:p w14:paraId="14D40E0D" w14:textId="067601BE" w:rsidR="001D1483" w:rsidRDefault="001D1483" w:rsidP="00D077E9">
            <w:pPr>
              <w:rPr>
                <w:noProof/>
                <w:szCs w:val="20"/>
              </w:rPr>
            </w:pPr>
            <w:r>
              <w:rPr>
                <w:noProof/>
                <w:szCs w:val="20"/>
              </w:rPr>
              <w:t>Team Name: FunkyTech</w:t>
            </w:r>
          </w:p>
          <w:p w14:paraId="782D89DF" w14:textId="3AA93751" w:rsidR="001D1483" w:rsidRDefault="001D1483" w:rsidP="00D077E9">
            <w:pPr>
              <w:rPr>
                <w:noProof/>
                <w:szCs w:val="20"/>
              </w:rPr>
            </w:pPr>
            <w:r>
              <w:rPr>
                <w:noProof/>
                <w:szCs w:val="20"/>
              </w:rPr>
              <w:t>Team Number: 7</w:t>
            </w:r>
          </w:p>
          <w:p w14:paraId="5EE80789" w14:textId="50DA67BF" w:rsidR="001D1483" w:rsidRDefault="001D1483" w:rsidP="00D077E9">
            <w:pPr>
              <w:rPr>
                <w:noProof/>
                <w:szCs w:val="20"/>
              </w:rPr>
            </w:pPr>
            <w:r>
              <w:rPr>
                <w:noProof/>
                <w:szCs w:val="20"/>
              </w:rPr>
              <w:t>Project Name: Gather+</w:t>
            </w:r>
          </w:p>
          <w:p w14:paraId="65CAFBAD" w14:textId="4ABEBA34" w:rsidR="001D1483" w:rsidRDefault="001D1483" w:rsidP="00D077E9">
            <w:pPr>
              <w:rPr>
                <w:noProof/>
                <w:szCs w:val="20"/>
              </w:rPr>
            </w:pPr>
          </w:p>
          <w:p w14:paraId="11FA4C9D" w14:textId="4A59CFD8" w:rsidR="00A40403" w:rsidRDefault="00A40403" w:rsidP="00D077E9">
            <w:pPr>
              <w:rPr>
                <w:noProof/>
                <w:szCs w:val="20"/>
              </w:rPr>
            </w:pPr>
          </w:p>
          <w:p w14:paraId="72875CC5" w14:textId="4DFEE076" w:rsidR="00A40403" w:rsidRDefault="00A40403" w:rsidP="00D077E9">
            <w:pPr>
              <w:rPr>
                <w:noProof/>
                <w:szCs w:val="20"/>
              </w:rPr>
            </w:pPr>
          </w:p>
          <w:p w14:paraId="108C7D9D" w14:textId="77777777" w:rsidR="00A40403" w:rsidRDefault="00A40403" w:rsidP="00D077E9">
            <w:pPr>
              <w:rPr>
                <w:noProof/>
                <w:szCs w:val="20"/>
              </w:rPr>
            </w:pPr>
          </w:p>
          <w:p w14:paraId="2C80EDC6" w14:textId="692EA2AA" w:rsidR="001D1483" w:rsidRDefault="001D1483" w:rsidP="00D077E9">
            <w:pPr>
              <w:rPr>
                <w:noProof/>
                <w:szCs w:val="20"/>
              </w:rPr>
            </w:pPr>
          </w:p>
          <w:p w14:paraId="3D233684" w14:textId="7AACFD5B" w:rsidR="001D1483" w:rsidRPr="001D1483" w:rsidRDefault="001D1483" w:rsidP="00D077E9">
            <w:pPr>
              <w:rPr>
                <w:noProof/>
                <w:sz w:val="24"/>
                <w:szCs w:val="18"/>
              </w:rPr>
            </w:pPr>
            <w:r w:rsidRPr="001D1483">
              <w:rPr>
                <w:noProof/>
                <w:sz w:val="24"/>
                <w:szCs w:val="18"/>
              </w:rPr>
              <w:t>Team Members:</w:t>
            </w:r>
          </w:p>
          <w:p w14:paraId="59808B23" w14:textId="215B6858" w:rsidR="001D1483" w:rsidRPr="001D1483" w:rsidRDefault="001D1483" w:rsidP="001D1483">
            <w:pPr>
              <w:pStyle w:val="ListParagraph"/>
              <w:numPr>
                <w:ilvl w:val="0"/>
                <w:numId w:val="1"/>
              </w:numPr>
              <w:rPr>
                <w:noProof/>
                <w:sz w:val="24"/>
                <w:szCs w:val="18"/>
              </w:rPr>
            </w:pPr>
            <w:r w:rsidRPr="001D1483">
              <w:rPr>
                <w:noProof/>
                <w:sz w:val="24"/>
                <w:szCs w:val="18"/>
              </w:rPr>
              <w:t xml:space="preserve">Michael Resendes: </w:t>
            </w:r>
            <w:r w:rsidRPr="00A40403">
              <w:rPr>
                <w:noProof/>
                <w:sz w:val="24"/>
                <w:szCs w:val="18"/>
              </w:rPr>
              <w:t>mresendes2017@fau.edu</w:t>
            </w:r>
            <w:r w:rsidRPr="001D1483">
              <w:rPr>
                <w:noProof/>
                <w:sz w:val="24"/>
                <w:szCs w:val="18"/>
              </w:rPr>
              <w:t xml:space="preserve"> (Team Lead)</w:t>
            </w:r>
          </w:p>
          <w:p w14:paraId="31E14008" w14:textId="5907F1D2" w:rsidR="001D1483" w:rsidRPr="001D1483" w:rsidRDefault="001D1483" w:rsidP="001D1483">
            <w:pPr>
              <w:pStyle w:val="ListParagraph"/>
              <w:numPr>
                <w:ilvl w:val="0"/>
                <w:numId w:val="1"/>
              </w:numPr>
              <w:rPr>
                <w:noProof/>
                <w:sz w:val="24"/>
                <w:szCs w:val="18"/>
              </w:rPr>
            </w:pPr>
            <w:r w:rsidRPr="001D1483">
              <w:rPr>
                <w:noProof/>
                <w:sz w:val="24"/>
                <w:szCs w:val="18"/>
              </w:rPr>
              <w:t xml:space="preserve">Brent Werne: </w:t>
            </w:r>
            <w:r w:rsidRPr="00A40403">
              <w:rPr>
                <w:noProof/>
                <w:sz w:val="24"/>
                <w:szCs w:val="18"/>
              </w:rPr>
              <w:t>bwerne2018@fau.edu</w:t>
            </w:r>
          </w:p>
          <w:p w14:paraId="7D1A6C21" w14:textId="4A2645F7" w:rsidR="001D1483" w:rsidRPr="001D1483" w:rsidRDefault="001D1483" w:rsidP="001D1483">
            <w:pPr>
              <w:pStyle w:val="ListParagraph"/>
              <w:numPr>
                <w:ilvl w:val="0"/>
                <w:numId w:val="1"/>
              </w:numPr>
              <w:rPr>
                <w:noProof/>
                <w:sz w:val="24"/>
                <w:szCs w:val="18"/>
              </w:rPr>
            </w:pPr>
            <w:r w:rsidRPr="001D1483">
              <w:rPr>
                <w:noProof/>
                <w:sz w:val="24"/>
                <w:szCs w:val="18"/>
              </w:rPr>
              <w:t xml:space="preserve">Betsy Kuruvila: </w:t>
            </w:r>
            <w:r w:rsidRPr="00A40403">
              <w:rPr>
                <w:noProof/>
                <w:sz w:val="24"/>
                <w:szCs w:val="18"/>
              </w:rPr>
              <w:t>bkuruvil@fau.edu</w:t>
            </w:r>
          </w:p>
          <w:p w14:paraId="6E738C9A" w14:textId="400A31E2" w:rsidR="001D1483" w:rsidRPr="001D1483" w:rsidRDefault="001D1483" w:rsidP="001D1483">
            <w:pPr>
              <w:pStyle w:val="ListParagraph"/>
              <w:numPr>
                <w:ilvl w:val="0"/>
                <w:numId w:val="1"/>
              </w:numPr>
              <w:rPr>
                <w:noProof/>
                <w:sz w:val="24"/>
                <w:szCs w:val="18"/>
                <w:lang w:val="fr-CA"/>
              </w:rPr>
            </w:pPr>
            <w:r w:rsidRPr="001D1483">
              <w:rPr>
                <w:noProof/>
                <w:sz w:val="24"/>
                <w:szCs w:val="18"/>
                <w:lang w:val="fr-CA"/>
              </w:rPr>
              <w:t>Michael Simon: msimon2015@fau.edu</w:t>
            </w:r>
          </w:p>
          <w:p w14:paraId="27A67B44" w14:textId="3BB6625B" w:rsidR="001D1483" w:rsidRPr="001D1483" w:rsidRDefault="001D1483" w:rsidP="00D077E9">
            <w:pPr>
              <w:rPr>
                <w:noProof/>
                <w:lang w:val="fr-CA"/>
              </w:rPr>
            </w:pPr>
          </w:p>
        </w:tc>
      </w:tr>
      <w:tr w:rsidR="00D077E9" w14:paraId="6128B026" w14:textId="77777777" w:rsidTr="001D1483">
        <w:trPr>
          <w:trHeight w:val="2171"/>
        </w:trPr>
        <w:tc>
          <w:tcPr>
            <w:tcW w:w="6750" w:type="dxa"/>
            <w:tcBorders>
              <w:top w:val="nil"/>
              <w:left w:val="nil"/>
              <w:bottom w:val="nil"/>
              <w:right w:val="nil"/>
            </w:tcBorders>
          </w:tcPr>
          <w:p w14:paraId="2AE1396F" w14:textId="5E5D2E6C" w:rsidR="00D077E9" w:rsidRDefault="00D077E9" w:rsidP="00D077E9"/>
          <w:p w14:paraId="1D650F99"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B5F129C" wp14:editId="594540F9">
                      <wp:extent cx="4170298" cy="7377"/>
                      <wp:effectExtent l="19050" t="19050" r="20955" b="31115"/>
                      <wp:docPr id="6" name="Straight Connector 6" descr="text divider"/>
                      <wp:cNvGraphicFramePr/>
                      <a:graphic xmlns:a="http://schemas.openxmlformats.org/drawingml/2006/main">
                        <a:graphicData uri="http://schemas.microsoft.com/office/word/2010/wordprocessingShape">
                          <wps:wsp>
                            <wps:cNvCnPr/>
                            <wps:spPr>
                              <a:xfrm>
                                <a:off x="0" y="0"/>
                                <a:ext cx="4170298" cy="7377"/>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2B276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28.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" strokecolor="#082a75 [3215]" strokeweight="3pt">
                      <w10:anchorlock/>
                    </v:line>
                  </w:pict>
                </mc:Fallback>
              </mc:AlternateContent>
            </w:r>
          </w:p>
          <w:p w14:paraId="491423DE" w14:textId="77777777" w:rsidR="00D077E9" w:rsidRDefault="00D077E9" w:rsidP="00D077E9">
            <w:pPr>
              <w:rPr>
                <w:noProof/>
                <w:sz w:val="10"/>
                <w:szCs w:val="10"/>
              </w:rPr>
            </w:pPr>
          </w:p>
          <w:p w14:paraId="24B0D9D6" w14:textId="77777777" w:rsidR="00D077E9" w:rsidRDefault="00D077E9" w:rsidP="00D077E9">
            <w:pPr>
              <w:rPr>
                <w:noProof/>
                <w:sz w:val="10"/>
                <w:szCs w:val="10"/>
              </w:rPr>
            </w:pPr>
          </w:p>
          <w:p w14:paraId="2FA1A695" w14:textId="56449213" w:rsidR="00D077E9" w:rsidRDefault="00E32A9C" w:rsidP="00D077E9">
            <w:sdt>
              <w:sdtPr>
                <w:id w:val="-1740469667"/>
                <w:placeholder>
                  <w:docPart w:val="A63423F790204DFDBECB96BC44BC3428"/>
                </w:placeholder>
                <w15:appearance w15:val="hidden"/>
              </w:sdtPr>
              <w:sdtContent>
                <w:r w:rsidR="001D1483">
                  <w:t xml:space="preserve">Date: </w:t>
                </w:r>
                <w:r w:rsidR="007C3B22">
                  <w:t>7</w:t>
                </w:r>
                <w:r w:rsidR="001D1483">
                  <w:t>/</w:t>
                </w:r>
                <w:r w:rsidR="007C3B22">
                  <w:t>14</w:t>
                </w:r>
                <w:r w:rsidR="001D1483">
                  <w:t>/20</w:t>
                </w:r>
              </w:sdtContent>
            </w:sdt>
          </w:p>
          <w:p w14:paraId="678072AD" w14:textId="00149B25" w:rsidR="00D077E9" w:rsidRDefault="001D1483" w:rsidP="00D077E9">
            <w:r>
              <w:t xml:space="preserve">Document Version: </w:t>
            </w:r>
            <w:r w:rsidR="007C3B22">
              <w:t>2</w:t>
            </w:r>
            <w:r>
              <w:t>.0 (</w:t>
            </w:r>
            <w:r w:rsidR="007C3B22">
              <w:t>7</w:t>
            </w:r>
            <w:r>
              <w:t>/1</w:t>
            </w:r>
            <w:r w:rsidR="007C3B22">
              <w:t>4</w:t>
            </w:r>
            <w:r>
              <w:t>/20)</w:t>
            </w:r>
          </w:p>
          <w:p w14:paraId="45BC3ACD" w14:textId="77777777" w:rsidR="00D077E9" w:rsidRPr="00D86945" w:rsidRDefault="00D077E9" w:rsidP="00D077E9">
            <w:pPr>
              <w:rPr>
                <w:noProof/>
                <w:sz w:val="10"/>
                <w:szCs w:val="10"/>
              </w:rPr>
            </w:pPr>
          </w:p>
        </w:tc>
      </w:tr>
    </w:tbl>
    <w:p w14:paraId="69A26FD2" w14:textId="2F9E2248" w:rsidR="00AD7EFA" w:rsidRDefault="007C3B22" w:rsidP="00AD7EFA">
      <w:pPr>
        <w:spacing w:after="200"/>
      </w:pPr>
      <w:r>
        <w:rPr>
          <w:noProof/>
        </w:rPr>
        <mc:AlternateContent>
          <mc:Choice Requires="wps">
            <w:drawing>
              <wp:anchor distT="0" distB="0" distL="114300" distR="114300" simplePos="0" relativeHeight="251659264" behindDoc="1" locked="0" layoutInCell="1" allowOverlap="1" wp14:anchorId="7A017E55" wp14:editId="2BAC55EC">
                <wp:simplePos x="0" y="0"/>
                <wp:positionH relativeFrom="page">
                  <wp:align>right</wp:align>
                </wp:positionH>
                <wp:positionV relativeFrom="page">
                  <wp:posOffset>6670363</wp:posOffset>
                </wp:positionV>
                <wp:extent cx="7787398" cy="3374390"/>
                <wp:effectExtent l="0" t="0" r="4445" b="0"/>
                <wp:wrapNone/>
                <wp:docPr id="2" name="Rectangle 2" descr="colored rectangle"/>
                <wp:cNvGraphicFramePr/>
                <a:graphic xmlns:a="http://schemas.openxmlformats.org/drawingml/2006/main">
                  <a:graphicData uri="http://schemas.microsoft.com/office/word/2010/wordprocessingShape">
                    <wps:wsp>
                      <wps:cNvSpPr/>
                      <wps:spPr>
                        <a:xfrm>
                          <a:off x="0" y="0"/>
                          <a:ext cx="7787398"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E32BB" id="Rectangle 2" o:spid="_x0000_s1026" alt="colored rectangle" style="position:absolute;margin-left:562pt;margin-top:525.25pt;width:613.2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" fillcolor="#34aba2 [3206]" stroked="f" strokeweight="2pt">
                <w10:wrap anchorx="page" anchory="page"/>
              </v:rect>
            </w:pict>
          </mc:Fallback>
        </mc:AlternateContent>
      </w:r>
      <w:r w:rsidR="00A40403">
        <w:rPr>
          <w:noProof/>
        </w:rPr>
        <mc:AlternateContent>
          <mc:Choice Requires="wpg">
            <w:drawing>
              <wp:anchor distT="0" distB="0" distL="114300" distR="114300" simplePos="0" relativeHeight="251661312" behindDoc="0" locked="0" layoutInCell="1" allowOverlap="1" wp14:anchorId="35619149" wp14:editId="56E99D86">
                <wp:simplePos x="0" y="0"/>
                <wp:positionH relativeFrom="margin">
                  <wp:align>right</wp:align>
                </wp:positionH>
                <wp:positionV relativeFrom="paragraph">
                  <wp:posOffset>6322905</wp:posOffset>
                </wp:positionV>
                <wp:extent cx="1358045" cy="1405446"/>
                <wp:effectExtent l="0" t="0" r="0" b="0"/>
                <wp:wrapNone/>
                <wp:docPr id="10" name="Graphic 9" descr="Processor"/>
                <wp:cNvGraphicFramePr/>
                <a:graphic xmlns:a="http://schemas.openxmlformats.org/drawingml/2006/main">
                  <a:graphicData uri="http://schemas.microsoft.com/office/word/2010/wordprocessingGroup">
                    <wpg:wgp>
                      <wpg:cNvGrpSpPr/>
                      <wpg:grpSpPr>
                        <a:xfrm>
                          <a:off x="0" y="0"/>
                          <a:ext cx="1358045" cy="1405446"/>
                          <a:chOff x="5142839" y="1178677"/>
                          <a:chExt cx="914400" cy="914400"/>
                        </a:xfrm>
                      </wpg:grpSpPr>
                      <wpg:grpSp>
                        <wpg:cNvPr id="11" name="Graphic 9" descr="Processor"/>
                        <wpg:cNvGrpSpPr/>
                        <wpg:grpSpPr>
                          <a:xfrm>
                            <a:off x="5257139" y="1292977"/>
                            <a:ext cx="685800" cy="685800"/>
                            <a:chOff x="5257139" y="1292977"/>
                            <a:chExt cx="685800" cy="685800"/>
                          </a:xfrm>
                          <a:solidFill>
                            <a:srgbClr val="000000"/>
                          </a:solidFill>
                        </wpg:grpSpPr>
                        <wps:wsp>
                          <wps:cNvPr id="13" name="Freeform: Shape 13"/>
                          <wps:cNvSpPr/>
                          <wps:spPr>
                            <a:xfrm>
                              <a:off x="5438114" y="1473952"/>
                              <a:ext cx="323850" cy="323850"/>
                            </a:xfrm>
                            <a:custGeom>
                              <a:avLst/>
                              <a:gdLst>
                                <a:gd name="connsiteX0" fmla="*/ 0 w 323850"/>
                                <a:gd name="connsiteY0" fmla="*/ 323850 h 323850"/>
                                <a:gd name="connsiteX1" fmla="*/ 323850 w 323850"/>
                                <a:gd name="connsiteY1" fmla="*/ 323850 h 323850"/>
                                <a:gd name="connsiteX2" fmla="*/ 323850 w 323850"/>
                                <a:gd name="connsiteY2" fmla="*/ 0 h 323850"/>
                                <a:gd name="connsiteX3" fmla="*/ 0 w 323850"/>
                                <a:gd name="connsiteY3" fmla="*/ 0 h 323850"/>
                                <a:gd name="connsiteX4" fmla="*/ 19050 w 323850"/>
                                <a:gd name="connsiteY4" fmla="*/ 19050 h 323850"/>
                                <a:gd name="connsiteX5" fmla="*/ 304800 w 323850"/>
                                <a:gd name="connsiteY5" fmla="*/ 19050 h 323850"/>
                                <a:gd name="connsiteX6" fmla="*/ 304800 w 323850"/>
                                <a:gd name="connsiteY6" fmla="*/ 304800 h 323850"/>
                                <a:gd name="connsiteX7" fmla="*/ 19050 w 323850"/>
                                <a:gd name="connsiteY7" fmla="*/ 30480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3850" h="323850">
                                  <a:moveTo>
                                    <a:pt x="0" y="323850"/>
                                  </a:moveTo>
                                  <a:lnTo>
                                    <a:pt x="323850" y="323850"/>
                                  </a:lnTo>
                                  <a:lnTo>
                                    <a:pt x="323850" y="0"/>
                                  </a:lnTo>
                                  <a:lnTo>
                                    <a:pt x="0" y="0"/>
                                  </a:lnTo>
                                  <a:close/>
                                  <a:moveTo>
                                    <a:pt x="19050" y="19050"/>
                                  </a:moveTo>
                                  <a:lnTo>
                                    <a:pt x="304800" y="19050"/>
                                  </a:lnTo>
                                  <a:lnTo>
                                    <a:pt x="304800" y="304800"/>
                                  </a:lnTo>
                                  <a:lnTo>
                                    <a:pt x="19050" y="30480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5257139" y="1292977"/>
                              <a:ext cx="685800" cy="685800"/>
                            </a:xfrm>
                            <a:custGeom>
                              <a:avLst/>
                              <a:gdLst>
                                <a:gd name="connsiteX0" fmla="*/ 685800 w 685800"/>
                                <a:gd name="connsiteY0" fmla="*/ 161925 h 685800"/>
                                <a:gd name="connsiteX1" fmla="*/ 685800 w 685800"/>
                                <a:gd name="connsiteY1" fmla="*/ 142875 h 685800"/>
                                <a:gd name="connsiteX2" fmla="*/ 600075 w 685800"/>
                                <a:gd name="connsiteY2" fmla="*/ 142875 h 685800"/>
                                <a:gd name="connsiteX3" fmla="*/ 600075 w 685800"/>
                                <a:gd name="connsiteY3" fmla="*/ 133350 h 685800"/>
                                <a:gd name="connsiteX4" fmla="*/ 552450 w 685800"/>
                                <a:gd name="connsiteY4" fmla="*/ 85725 h 685800"/>
                                <a:gd name="connsiteX5" fmla="*/ 542925 w 685800"/>
                                <a:gd name="connsiteY5" fmla="*/ 85725 h 685800"/>
                                <a:gd name="connsiteX6" fmla="*/ 542925 w 685800"/>
                                <a:gd name="connsiteY6" fmla="*/ 0 h 685800"/>
                                <a:gd name="connsiteX7" fmla="*/ 523875 w 685800"/>
                                <a:gd name="connsiteY7" fmla="*/ 0 h 685800"/>
                                <a:gd name="connsiteX8" fmla="*/ 523875 w 685800"/>
                                <a:gd name="connsiteY8" fmla="*/ 85725 h 685800"/>
                                <a:gd name="connsiteX9" fmla="*/ 466725 w 685800"/>
                                <a:gd name="connsiteY9" fmla="*/ 85725 h 685800"/>
                                <a:gd name="connsiteX10" fmla="*/ 466725 w 685800"/>
                                <a:gd name="connsiteY10" fmla="*/ 0 h 685800"/>
                                <a:gd name="connsiteX11" fmla="*/ 447675 w 685800"/>
                                <a:gd name="connsiteY11" fmla="*/ 0 h 685800"/>
                                <a:gd name="connsiteX12" fmla="*/ 447675 w 685800"/>
                                <a:gd name="connsiteY12" fmla="*/ 85725 h 685800"/>
                                <a:gd name="connsiteX13" fmla="*/ 390525 w 685800"/>
                                <a:gd name="connsiteY13" fmla="*/ 85725 h 685800"/>
                                <a:gd name="connsiteX14" fmla="*/ 390525 w 685800"/>
                                <a:gd name="connsiteY14" fmla="*/ 0 h 685800"/>
                                <a:gd name="connsiteX15" fmla="*/ 371475 w 685800"/>
                                <a:gd name="connsiteY15" fmla="*/ 0 h 685800"/>
                                <a:gd name="connsiteX16" fmla="*/ 371475 w 685800"/>
                                <a:gd name="connsiteY16" fmla="*/ 85725 h 685800"/>
                                <a:gd name="connsiteX17" fmla="*/ 314325 w 685800"/>
                                <a:gd name="connsiteY17" fmla="*/ 85725 h 685800"/>
                                <a:gd name="connsiteX18" fmla="*/ 314325 w 685800"/>
                                <a:gd name="connsiteY18" fmla="*/ 0 h 685800"/>
                                <a:gd name="connsiteX19" fmla="*/ 295275 w 685800"/>
                                <a:gd name="connsiteY19" fmla="*/ 0 h 685800"/>
                                <a:gd name="connsiteX20" fmla="*/ 295275 w 685800"/>
                                <a:gd name="connsiteY20" fmla="*/ 85725 h 685800"/>
                                <a:gd name="connsiteX21" fmla="*/ 238125 w 685800"/>
                                <a:gd name="connsiteY21" fmla="*/ 85725 h 685800"/>
                                <a:gd name="connsiteX22" fmla="*/ 238125 w 685800"/>
                                <a:gd name="connsiteY22" fmla="*/ 0 h 685800"/>
                                <a:gd name="connsiteX23" fmla="*/ 219075 w 685800"/>
                                <a:gd name="connsiteY23" fmla="*/ 0 h 685800"/>
                                <a:gd name="connsiteX24" fmla="*/ 219075 w 685800"/>
                                <a:gd name="connsiteY24" fmla="*/ 85725 h 685800"/>
                                <a:gd name="connsiteX25" fmla="*/ 161925 w 685800"/>
                                <a:gd name="connsiteY25" fmla="*/ 85725 h 685800"/>
                                <a:gd name="connsiteX26" fmla="*/ 161925 w 685800"/>
                                <a:gd name="connsiteY26" fmla="*/ 0 h 685800"/>
                                <a:gd name="connsiteX27" fmla="*/ 142875 w 685800"/>
                                <a:gd name="connsiteY27" fmla="*/ 0 h 685800"/>
                                <a:gd name="connsiteX28" fmla="*/ 142875 w 685800"/>
                                <a:gd name="connsiteY28" fmla="*/ 85725 h 685800"/>
                                <a:gd name="connsiteX29" fmla="*/ 133350 w 685800"/>
                                <a:gd name="connsiteY29" fmla="*/ 85725 h 685800"/>
                                <a:gd name="connsiteX30" fmla="*/ 85725 w 685800"/>
                                <a:gd name="connsiteY30" fmla="*/ 133350 h 685800"/>
                                <a:gd name="connsiteX31" fmla="*/ 85725 w 685800"/>
                                <a:gd name="connsiteY31" fmla="*/ 142875 h 685800"/>
                                <a:gd name="connsiteX32" fmla="*/ 0 w 685800"/>
                                <a:gd name="connsiteY32" fmla="*/ 142875 h 685800"/>
                                <a:gd name="connsiteX33" fmla="*/ 0 w 685800"/>
                                <a:gd name="connsiteY33" fmla="*/ 161925 h 685800"/>
                                <a:gd name="connsiteX34" fmla="*/ 85725 w 685800"/>
                                <a:gd name="connsiteY34" fmla="*/ 161925 h 685800"/>
                                <a:gd name="connsiteX35" fmla="*/ 85725 w 685800"/>
                                <a:gd name="connsiteY35" fmla="*/ 219075 h 685800"/>
                                <a:gd name="connsiteX36" fmla="*/ 0 w 685800"/>
                                <a:gd name="connsiteY36" fmla="*/ 219075 h 685800"/>
                                <a:gd name="connsiteX37" fmla="*/ 0 w 685800"/>
                                <a:gd name="connsiteY37" fmla="*/ 238125 h 685800"/>
                                <a:gd name="connsiteX38" fmla="*/ 85725 w 685800"/>
                                <a:gd name="connsiteY38" fmla="*/ 238125 h 685800"/>
                                <a:gd name="connsiteX39" fmla="*/ 85725 w 685800"/>
                                <a:gd name="connsiteY39" fmla="*/ 295275 h 685800"/>
                                <a:gd name="connsiteX40" fmla="*/ 0 w 685800"/>
                                <a:gd name="connsiteY40" fmla="*/ 295275 h 685800"/>
                                <a:gd name="connsiteX41" fmla="*/ 0 w 685800"/>
                                <a:gd name="connsiteY41" fmla="*/ 314325 h 685800"/>
                                <a:gd name="connsiteX42" fmla="*/ 85725 w 685800"/>
                                <a:gd name="connsiteY42" fmla="*/ 314325 h 685800"/>
                                <a:gd name="connsiteX43" fmla="*/ 85725 w 685800"/>
                                <a:gd name="connsiteY43" fmla="*/ 371475 h 685800"/>
                                <a:gd name="connsiteX44" fmla="*/ 0 w 685800"/>
                                <a:gd name="connsiteY44" fmla="*/ 371475 h 685800"/>
                                <a:gd name="connsiteX45" fmla="*/ 0 w 685800"/>
                                <a:gd name="connsiteY45" fmla="*/ 390525 h 685800"/>
                                <a:gd name="connsiteX46" fmla="*/ 85725 w 685800"/>
                                <a:gd name="connsiteY46" fmla="*/ 390525 h 685800"/>
                                <a:gd name="connsiteX47" fmla="*/ 85725 w 685800"/>
                                <a:gd name="connsiteY47" fmla="*/ 447675 h 685800"/>
                                <a:gd name="connsiteX48" fmla="*/ 0 w 685800"/>
                                <a:gd name="connsiteY48" fmla="*/ 447675 h 685800"/>
                                <a:gd name="connsiteX49" fmla="*/ 0 w 685800"/>
                                <a:gd name="connsiteY49" fmla="*/ 466725 h 685800"/>
                                <a:gd name="connsiteX50" fmla="*/ 85725 w 685800"/>
                                <a:gd name="connsiteY50" fmla="*/ 466725 h 685800"/>
                                <a:gd name="connsiteX51" fmla="*/ 85725 w 685800"/>
                                <a:gd name="connsiteY51" fmla="*/ 523875 h 685800"/>
                                <a:gd name="connsiteX52" fmla="*/ 0 w 685800"/>
                                <a:gd name="connsiteY52" fmla="*/ 523875 h 685800"/>
                                <a:gd name="connsiteX53" fmla="*/ 0 w 685800"/>
                                <a:gd name="connsiteY53" fmla="*/ 542925 h 685800"/>
                                <a:gd name="connsiteX54" fmla="*/ 85725 w 685800"/>
                                <a:gd name="connsiteY54" fmla="*/ 542925 h 685800"/>
                                <a:gd name="connsiteX55" fmla="*/ 85725 w 685800"/>
                                <a:gd name="connsiteY55" fmla="*/ 552450 h 685800"/>
                                <a:gd name="connsiteX56" fmla="*/ 133350 w 685800"/>
                                <a:gd name="connsiteY56" fmla="*/ 600075 h 685800"/>
                                <a:gd name="connsiteX57" fmla="*/ 142875 w 685800"/>
                                <a:gd name="connsiteY57" fmla="*/ 600075 h 685800"/>
                                <a:gd name="connsiteX58" fmla="*/ 142875 w 685800"/>
                                <a:gd name="connsiteY58" fmla="*/ 685800 h 685800"/>
                                <a:gd name="connsiteX59" fmla="*/ 161925 w 685800"/>
                                <a:gd name="connsiteY59" fmla="*/ 685800 h 685800"/>
                                <a:gd name="connsiteX60" fmla="*/ 161925 w 685800"/>
                                <a:gd name="connsiteY60" fmla="*/ 600075 h 685800"/>
                                <a:gd name="connsiteX61" fmla="*/ 219075 w 685800"/>
                                <a:gd name="connsiteY61" fmla="*/ 600075 h 685800"/>
                                <a:gd name="connsiteX62" fmla="*/ 219075 w 685800"/>
                                <a:gd name="connsiteY62" fmla="*/ 685800 h 685800"/>
                                <a:gd name="connsiteX63" fmla="*/ 238125 w 685800"/>
                                <a:gd name="connsiteY63" fmla="*/ 685800 h 685800"/>
                                <a:gd name="connsiteX64" fmla="*/ 238125 w 685800"/>
                                <a:gd name="connsiteY64" fmla="*/ 600075 h 685800"/>
                                <a:gd name="connsiteX65" fmla="*/ 295275 w 685800"/>
                                <a:gd name="connsiteY65" fmla="*/ 600075 h 685800"/>
                                <a:gd name="connsiteX66" fmla="*/ 295275 w 685800"/>
                                <a:gd name="connsiteY66" fmla="*/ 685800 h 685800"/>
                                <a:gd name="connsiteX67" fmla="*/ 314325 w 685800"/>
                                <a:gd name="connsiteY67" fmla="*/ 685800 h 685800"/>
                                <a:gd name="connsiteX68" fmla="*/ 314325 w 685800"/>
                                <a:gd name="connsiteY68" fmla="*/ 600075 h 685800"/>
                                <a:gd name="connsiteX69" fmla="*/ 371475 w 685800"/>
                                <a:gd name="connsiteY69" fmla="*/ 600075 h 685800"/>
                                <a:gd name="connsiteX70" fmla="*/ 371475 w 685800"/>
                                <a:gd name="connsiteY70" fmla="*/ 685800 h 685800"/>
                                <a:gd name="connsiteX71" fmla="*/ 390525 w 685800"/>
                                <a:gd name="connsiteY71" fmla="*/ 685800 h 685800"/>
                                <a:gd name="connsiteX72" fmla="*/ 390525 w 685800"/>
                                <a:gd name="connsiteY72" fmla="*/ 600075 h 685800"/>
                                <a:gd name="connsiteX73" fmla="*/ 447675 w 685800"/>
                                <a:gd name="connsiteY73" fmla="*/ 600075 h 685800"/>
                                <a:gd name="connsiteX74" fmla="*/ 447675 w 685800"/>
                                <a:gd name="connsiteY74" fmla="*/ 685800 h 685800"/>
                                <a:gd name="connsiteX75" fmla="*/ 466725 w 685800"/>
                                <a:gd name="connsiteY75" fmla="*/ 685800 h 685800"/>
                                <a:gd name="connsiteX76" fmla="*/ 466725 w 685800"/>
                                <a:gd name="connsiteY76" fmla="*/ 600075 h 685800"/>
                                <a:gd name="connsiteX77" fmla="*/ 523875 w 685800"/>
                                <a:gd name="connsiteY77" fmla="*/ 600075 h 685800"/>
                                <a:gd name="connsiteX78" fmla="*/ 523875 w 685800"/>
                                <a:gd name="connsiteY78" fmla="*/ 685800 h 685800"/>
                                <a:gd name="connsiteX79" fmla="*/ 542925 w 685800"/>
                                <a:gd name="connsiteY79" fmla="*/ 685800 h 685800"/>
                                <a:gd name="connsiteX80" fmla="*/ 542925 w 685800"/>
                                <a:gd name="connsiteY80" fmla="*/ 600075 h 685800"/>
                                <a:gd name="connsiteX81" fmla="*/ 552450 w 685800"/>
                                <a:gd name="connsiteY81" fmla="*/ 600075 h 685800"/>
                                <a:gd name="connsiteX82" fmla="*/ 600075 w 685800"/>
                                <a:gd name="connsiteY82" fmla="*/ 552450 h 685800"/>
                                <a:gd name="connsiteX83" fmla="*/ 600075 w 685800"/>
                                <a:gd name="connsiteY83" fmla="*/ 542925 h 685800"/>
                                <a:gd name="connsiteX84" fmla="*/ 685800 w 685800"/>
                                <a:gd name="connsiteY84" fmla="*/ 542925 h 685800"/>
                                <a:gd name="connsiteX85" fmla="*/ 685800 w 685800"/>
                                <a:gd name="connsiteY85" fmla="*/ 523875 h 685800"/>
                                <a:gd name="connsiteX86" fmla="*/ 600075 w 685800"/>
                                <a:gd name="connsiteY86" fmla="*/ 523875 h 685800"/>
                                <a:gd name="connsiteX87" fmla="*/ 600075 w 685800"/>
                                <a:gd name="connsiteY87" fmla="*/ 466725 h 685800"/>
                                <a:gd name="connsiteX88" fmla="*/ 685800 w 685800"/>
                                <a:gd name="connsiteY88" fmla="*/ 466725 h 685800"/>
                                <a:gd name="connsiteX89" fmla="*/ 685800 w 685800"/>
                                <a:gd name="connsiteY89" fmla="*/ 447675 h 685800"/>
                                <a:gd name="connsiteX90" fmla="*/ 600075 w 685800"/>
                                <a:gd name="connsiteY90" fmla="*/ 447675 h 685800"/>
                                <a:gd name="connsiteX91" fmla="*/ 600075 w 685800"/>
                                <a:gd name="connsiteY91" fmla="*/ 390525 h 685800"/>
                                <a:gd name="connsiteX92" fmla="*/ 685800 w 685800"/>
                                <a:gd name="connsiteY92" fmla="*/ 390525 h 685800"/>
                                <a:gd name="connsiteX93" fmla="*/ 685800 w 685800"/>
                                <a:gd name="connsiteY93" fmla="*/ 371475 h 685800"/>
                                <a:gd name="connsiteX94" fmla="*/ 600075 w 685800"/>
                                <a:gd name="connsiteY94" fmla="*/ 371475 h 685800"/>
                                <a:gd name="connsiteX95" fmla="*/ 600075 w 685800"/>
                                <a:gd name="connsiteY95" fmla="*/ 314325 h 685800"/>
                                <a:gd name="connsiteX96" fmla="*/ 685800 w 685800"/>
                                <a:gd name="connsiteY96" fmla="*/ 314325 h 685800"/>
                                <a:gd name="connsiteX97" fmla="*/ 685800 w 685800"/>
                                <a:gd name="connsiteY97" fmla="*/ 295275 h 685800"/>
                                <a:gd name="connsiteX98" fmla="*/ 600075 w 685800"/>
                                <a:gd name="connsiteY98" fmla="*/ 295275 h 685800"/>
                                <a:gd name="connsiteX99" fmla="*/ 600075 w 685800"/>
                                <a:gd name="connsiteY99" fmla="*/ 238125 h 685800"/>
                                <a:gd name="connsiteX100" fmla="*/ 685800 w 685800"/>
                                <a:gd name="connsiteY100" fmla="*/ 238125 h 685800"/>
                                <a:gd name="connsiteX101" fmla="*/ 685800 w 685800"/>
                                <a:gd name="connsiteY101" fmla="*/ 219075 h 685800"/>
                                <a:gd name="connsiteX102" fmla="*/ 600075 w 685800"/>
                                <a:gd name="connsiteY102" fmla="*/ 219075 h 685800"/>
                                <a:gd name="connsiteX103" fmla="*/ 600075 w 685800"/>
                                <a:gd name="connsiteY103" fmla="*/ 161925 h 685800"/>
                                <a:gd name="connsiteX104" fmla="*/ 581025 w 685800"/>
                                <a:gd name="connsiteY104" fmla="*/ 552450 h 685800"/>
                                <a:gd name="connsiteX105" fmla="*/ 552450 w 685800"/>
                                <a:gd name="connsiteY105" fmla="*/ 581025 h 685800"/>
                                <a:gd name="connsiteX106" fmla="*/ 133350 w 685800"/>
                                <a:gd name="connsiteY106" fmla="*/ 581025 h 685800"/>
                                <a:gd name="connsiteX107" fmla="*/ 104775 w 685800"/>
                                <a:gd name="connsiteY107" fmla="*/ 552450 h 685800"/>
                                <a:gd name="connsiteX108" fmla="*/ 104775 w 685800"/>
                                <a:gd name="connsiteY108" fmla="*/ 133350 h 685800"/>
                                <a:gd name="connsiteX109" fmla="*/ 133350 w 685800"/>
                                <a:gd name="connsiteY109" fmla="*/ 104775 h 685800"/>
                                <a:gd name="connsiteX110" fmla="*/ 552450 w 685800"/>
                                <a:gd name="connsiteY110" fmla="*/ 104775 h 685800"/>
                                <a:gd name="connsiteX111" fmla="*/ 581025 w 685800"/>
                                <a:gd name="connsiteY111" fmla="*/ 13335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Lst>
                              <a:rect l="l" t="t" r="r" b="b"/>
                              <a:pathLst>
                                <a:path w="685800" h="685800">
                                  <a:moveTo>
                                    <a:pt x="685800" y="161925"/>
                                  </a:moveTo>
                                  <a:lnTo>
                                    <a:pt x="685800" y="142875"/>
                                  </a:lnTo>
                                  <a:lnTo>
                                    <a:pt x="600075" y="142875"/>
                                  </a:lnTo>
                                  <a:lnTo>
                                    <a:pt x="600075" y="133350"/>
                                  </a:lnTo>
                                  <a:cubicBezTo>
                                    <a:pt x="600044" y="107060"/>
                                    <a:pt x="578740" y="85756"/>
                                    <a:pt x="552450" y="85725"/>
                                  </a:cubicBezTo>
                                  <a:lnTo>
                                    <a:pt x="542925" y="85725"/>
                                  </a:lnTo>
                                  <a:lnTo>
                                    <a:pt x="542925" y="0"/>
                                  </a:lnTo>
                                  <a:lnTo>
                                    <a:pt x="523875" y="0"/>
                                  </a:lnTo>
                                  <a:lnTo>
                                    <a:pt x="523875" y="85725"/>
                                  </a:lnTo>
                                  <a:lnTo>
                                    <a:pt x="466725" y="85725"/>
                                  </a:lnTo>
                                  <a:lnTo>
                                    <a:pt x="466725" y="0"/>
                                  </a:lnTo>
                                  <a:lnTo>
                                    <a:pt x="447675" y="0"/>
                                  </a:lnTo>
                                  <a:lnTo>
                                    <a:pt x="447675" y="85725"/>
                                  </a:lnTo>
                                  <a:lnTo>
                                    <a:pt x="390525" y="85725"/>
                                  </a:lnTo>
                                  <a:lnTo>
                                    <a:pt x="390525" y="0"/>
                                  </a:lnTo>
                                  <a:lnTo>
                                    <a:pt x="371475" y="0"/>
                                  </a:lnTo>
                                  <a:lnTo>
                                    <a:pt x="371475" y="85725"/>
                                  </a:lnTo>
                                  <a:lnTo>
                                    <a:pt x="314325" y="85725"/>
                                  </a:lnTo>
                                  <a:lnTo>
                                    <a:pt x="314325" y="0"/>
                                  </a:lnTo>
                                  <a:lnTo>
                                    <a:pt x="295275" y="0"/>
                                  </a:lnTo>
                                  <a:lnTo>
                                    <a:pt x="295275" y="85725"/>
                                  </a:lnTo>
                                  <a:lnTo>
                                    <a:pt x="238125" y="85725"/>
                                  </a:lnTo>
                                  <a:lnTo>
                                    <a:pt x="238125" y="0"/>
                                  </a:lnTo>
                                  <a:lnTo>
                                    <a:pt x="219075" y="0"/>
                                  </a:lnTo>
                                  <a:lnTo>
                                    <a:pt x="219075" y="85725"/>
                                  </a:lnTo>
                                  <a:lnTo>
                                    <a:pt x="161925" y="85725"/>
                                  </a:lnTo>
                                  <a:lnTo>
                                    <a:pt x="161925" y="0"/>
                                  </a:lnTo>
                                  <a:lnTo>
                                    <a:pt x="142875" y="0"/>
                                  </a:lnTo>
                                  <a:lnTo>
                                    <a:pt x="142875" y="85725"/>
                                  </a:lnTo>
                                  <a:lnTo>
                                    <a:pt x="133350" y="85725"/>
                                  </a:lnTo>
                                  <a:cubicBezTo>
                                    <a:pt x="107060" y="85756"/>
                                    <a:pt x="85756" y="107060"/>
                                    <a:pt x="85725" y="133350"/>
                                  </a:cubicBezTo>
                                  <a:lnTo>
                                    <a:pt x="85725" y="142875"/>
                                  </a:lnTo>
                                  <a:lnTo>
                                    <a:pt x="0" y="142875"/>
                                  </a:lnTo>
                                  <a:lnTo>
                                    <a:pt x="0" y="161925"/>
                                  </a:lnTo>
                                  <a:lnTo>
                                    <a:pt x="85725" y="161925"/>
                                  </a:lnTo>
                                  <a:lnTo>
                                    <a:pt x="85725" y="219075"/>
                                  </a:lnTo>
                                  <a:lnTo>
                                    <a:pt x="0" y="219075"/>
                                  </a:lnTo>
                                  <a:lnTo>
                                    <a:pt x="0" y="238125"/>
                                  </a:lnTo>
                                  <a:lnTo>
                                    <a:pt x="85725" y="238125"/>
                                  </a:lnTo>
                                  <a:lnTo>
                                    <a:pt x="85725" y="295275"/>
                                  </a:lnTo>
                                  <a:lnTo>
                                    <a:pt x="0" y="295275"/>
                                  </a:lnTo>
                                  <a:lnTo>
                                    <a:pt x="0" y="314325"/>
                                  </a:lnTo>
                                  <a:lnTo>
                                    <a:pt x="85725" y="314325"/>
                                  </a:lnTo>
                                  <a:lnTo>
                                    <a:pt x="85725" y="371475"/>
                                  </a:lnTo>
                                  <a:lnTo>
                                    <a:pt x="0" y="371475"/>
                                  </a:lnTo>
                                  <a:lnTo>
                                    <a:pt x="0" y="390525"/>
                                  </a:lnTo>
                                  <a:lnTo>
                                    <a:pt x="85725" y="390525"/>
                                  </a:lnTo>
                                  <a:lnTo>
                                    <a:pt x="85725" y="447675"/>
                                  </a:lnTo>
                                  <a:lnTo>
                                    <a:pt x="0" y="447675"/>
                                  </a:lnTo>
                                  <a:lnTo>
                                    <a:pt x="0" y="466725"/>
                                  </a:lnTo>
                                  <a:lnTo>
                                    <a:pt x="85725" y="466725"/>
                                  </a:lnTo>
                                  <a:lnTo>
                                    <a:pt x="85725" y="523875"/>
                                  </a:lnTo>
                                  <a:lnTo>
                                    <a:pt x="0" y="523875"/>
                                  </a:lnTo>
                                  <a:lnTo>
                                    <a:pt x="0" y="542925"/>
                                  </a:lnTo>
                                  <a:lnTo>
                                    <a:pt x="85725" y="542925"/>
                                  </a:lnTo>
                                  <a:lnTo>
                                    <a:pt x="85725" y="552450"/>
                                  </a:lnTo>
                                  <a:cubicBezTo>
                                    <a:pt x="85756" y="578740"/>
                                    <a:pt x="107060" y="600044"/>
                                    <a:pt x="133350" y="600075"/>
                                  </a:cubicBezTo>
                                  <a:lnTo>
                                    <a:pt x="142875" y="600075"/>
                                  </a:lnTo>
                                  <a:lnTo>
                                    <a:pt x="142875" y="685800"/>
                                  </a:lnTo>
                                  <a:lnTo>
                                    <a:pt x="161925" y="685800"/>
                                  </a:lnTo>
                                  <a:lnTo>
                                    <a:pt x="161925" y="600075"/>
                                  </a:lnTo>
                                  <a:lnTo>
                                    <a:pt x="219075" y="600075"/>
                                  </a:lnTo>
                                  <a:lnTo>
                                    <a:pt x="219075" y="685800"/>
                                  </a:lnTo>
                                  <a:lnTo>
                                    <a:pt x="238125" y="685800"/>
                                  </a:lnTo>
                                  <a:lnTo>
                                    <a:pt x="238125" y="600075"/>
                                  </a:lnTo>
                                  <a:lnTo>
                                    <a:pt x="295275" y="600075"/>
                                  </a:lnTo>
                                  <a:lnTo>
                                    <a:pt x="295275" y="685800"/>
                                  </a:lnTo>
                                  <a:lnTo>
                                    <a:pt x="314325" y="685800"/>
                                  </a:lnTo>
                                  <a:lnTo>
                                    <a:pt x="314325" y="600075"/>
                                  </a:lnTo>
                                  <a:lnTo>
                                    <a:pt x="371475" y="600075"/>
                                  </a:lnTo>
                                  <a:lnTo>
                                    <a:pt x="371475" y="685800"/>
                                  </a:lnTo>
                                  <a:lnTo>
                                    <a:pt x="390525" y="685800"/>
                                  </a:lnTo>
                                  <a:lnTo>
                                    <a:pt x="390525" y="600075"/>
                                  </a:lnTo>
                                  <a:lnTo>
                                    <a:pt x="447675" y="600075"/>
                                  </a:lnTo>
                                  <a:lnTo>
                                    <a:pt x="447675" y="685800"/>
                                  </a:lnTo>
                                  <a:lnTo>
                                    <a:pt x="466725" y="685800"/>
                                  </a:lnTo>
                                  <a:lnTo>
                                    <a:pt x="466725" y="600075"/>
                                  </a:lnTo>
                                  <a:lnTo>
                                    <a:pt x="523875" y="600075"/>
                                  </a:lnTo>
                                  <a:lnTo>
                                    <a:pt x="523875" y="685800"/>
                                  </a:lnTo>
                                  <a:lnTo>
                                    <a:pt x="542925" y="685800"/>
                                  </a:lnTo>
                                  <a:lnTo>
                                    <a:pt x="542925" y="600075"/>
                                  </a:lnTo>
                                  <a:lnTo>
                                    <a:pt x="552450" y="600075"/>
                                  </a:lnTo>
                                  <a:cubicBezTo>
                                    <a:pt x="578740" y="600044"/>
                                    <a:pt x="600044" y="578740"/>
                                    <a:pt x="600075" y="552450"/>
                                  </a:cubicBezTo>
                                  <a:lnTo>
                                    <a:pt x="600075" y="542925"/>
                                  </a:lnTo>
                                  <a:lnTo>
                                    <a:pt x="685800" y="542925"/>
                                  </a:lnTo>
                                  <a:lnTo>
                                    <a:pt x="685800" y="523875"/>
                                  </a:lnTo>
                                  <a:lnTo>
                                    <a:pt x="600075" y="523875"/>
                                  </a:lnTo>
                                  <a:lnTo>
                                    <a:pt x="600075" y="466725"/>
                                  </a:lnTo>
                                  <a:lnTo>
                                    <a:pt x="685800" y="466725"/>
                                  </a:lnTo>
                                  <a:lnTo>
                                    <a:pt x="685800" y="447675"/>
                                  </a:lnTo>
                                  <a:lnTo>
                                    <a:pt x="600075" y="447675"/>
                                  </a:lnTo>
                                  <a:lnTo>
                                    <a:pt x="600075" y="390525"/>
                                  </a:lnTo>
                                  <a:lnTo>
                                    <a:pt x="685800" y="390525"/>
                                  </a:lnTo>
                                  <a:lnTo>
                                    <a:pt x="685800" y="371475"/>
                                  </a:lnTo>
                                  <a:lnTo>
                                    <a:pt x="600075" y="371475"/>
                                  </a:lnTo>
                                  <a:lnTo>
                                    <a:pt x="600075" y="314325"/>
                                  </a:lnTo>
                                  <a:lnTo>
                                    <a:pt x="685800" y="314325"/>
                                  </a:lnTo>
                                  <a:lnTo>
                                    <a:pt x="685800" y="295275"/>
                                  </a:lnTo>
                                  <a:lnTo>
                                    <a:pt x="600075" y="295275"/>
                                  </a:lnTo>
                                  <a:lnTo>
                                    <a:pt x="600075" y="238125"/>
                                  </a:lnTo>
                                  <a:lnTo>
                                    <a:pt x="685800" y="238125"/>
                                  </a:lnTo>
                                  <a:lnTo>
                                    <a:pt x="685800" y="219075"/>
                                  </a:lnTo>
                                  <a:lnTo>
                                    <a:pt x="600075" y="219075"/>
                                  </a:lnTo>
                                  <a:lnTo>
                                    <a:pt x="600075" y="161925"/>
                                  </a:lnTo>
                                  <a:close/>
                                  <a:moveTo>
                                    <a:pt x="581025" y="552450"/>
                                  </a:moveTo>
                                  <a:cubicBezTo>
                                    <a:pt x="581025" y="568232"/>
                                    <a:pt x="568232" y="581025"/>
                                    <a:pt x="552450" y="581025"/>
                                  </a:cubicBezTo>
                                  <a:lnTo>
                                    <a:pt x="133350" y="581025"/>
                                  </a:lnTo>
                                  <a:cubicBezTo>
                                    <a:pt x="117568" y="581025"/>
                                    <a:pt x="104775" y="568232"/>
                                    <a:pt x="104775" y="552450"/>
                                  </a:cubicBezTo>
                                  <a:lnTo>
                                    <a:pt x="104775" y="133350"/>
                                  </a:lnTo>
                                  <a:cubicBezTo>
                                    <a:pt x="104775" y="117568"/>
                                    <a:pt x="117568" y="104775"/>
                                    <a:pt x="133350" y="104775"/>
                                  </a:cubicBezTo>
                                  <a:lnTo>
                                    <a:pt x="552450" y="104775"/>
                                  </a:lnTo>
                                  <a:cubicBezTo>
                                    <a:pt x="568232" y="104775"/>
                                    <a:pt x="581025" y="117568"/>
                                    <a:pt x="581025" y="13335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7C5394A" id="Graphic 9" o:spid="_x0000_s1026" alt="Processor" style="position:absolute;margin-left:55.75pt;margin-top:497.85pt;width:106.95pt;height:110.65pt;z-index:251661312;mso-position-horizontal:right;mso-position-horizontal-relative:margin;mso-width-relative:margin;mso-height-relative:margin" coordorigin="51428,11786"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">
                <v:group id="_x0000_s1027" alt="Processor" style="position:absolute;left:52571;top:12929;width:6858;height:6858" coordorigin="52571,12929" coordsize="68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Shape 13" o:spid="_x0000_s1028" style="position:absolute;left:54381;top:14739;width:3238;height:3239;visibility:visible;mso-wrap-style:square;v-text-anchor:middle" coordsize="3238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" path="m,323850r323850,l323850,,,,,323850xm19050,19050r285750,l304800,304800r-285750,l19050,19050xe" fillcolor="black" stroked="f">
                    <v:stroke joinstyle="miter"/>
                    <v:path arrowok="t" o:connecttype="custom" o:connectlocs="0,323850;323850,323850;323850,0;0,0;19050,19050;304800,19050;304800,304800;19050,304800" o:connectangles="0,0,0,0,0,0,0,0"/>
                  </v:shape>
                  <v:shape id="Freeform: Shape 14" o:spid="_x0000_s1029" style="position:absolute;left:52571;top:12929;width:6858;height:6858;visibility:visible;mso-wrap-style:square;v-text-anchor:middle"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" path="m685800,161925r,-19050l600075,142875r,-9525c600044,107060,578740,85756,552450,85725r-9525,l542925,,523875,r,85725l466725,85725,466725,,447675,r,85725l390525,85725,390525,,371475,r,85725l314325,85725,314325,,295275,r,85725l238125,85725,238125,,219075,r,85725l161925,85725,161925,,142875,r,85725l133350,85725v-26290,31,-47594,21335,-47625,47625l85725,142875,,142875r,19050l85725,161925r,57150l,219075r,19050l85725,238125r,57150l,295275r,19050l85725,314325r,57150l,371475r,19050l85725,390525r,57150l,447675r,19050l85725,466725r,57150l,523875r,19050l85725,542925r,9525c85756,578740,107060,600044,133350,600075r9525,l142875,685800r19050,l161925,600075r57150,l219075,685800r19050,l238125,600075r57150,l295275,685800r19050,l314325,600075r57150,l371475,685800r19050,l390525,600075r57150,l447675,685800r19050,l466725,600075r57150,l523875,685800r19050,l542925,600075r9525,c578740,600044,600044,578740,600075,552450r,-9525l685800,542925r,-19050l600075,523875r,-57150l685800,466725r,-19050l600075,447675r,-57150l685800,390525r,-19050l600075,371475r,-57150l685800,314325r,-19050l600075,295275r,-57150l685800,238125r,-19050l600075,219075r,-57150l685800,161925xm581025,552450v,15782,-12793,28575,-28575,28575l133350,581025v-15782,,-28575,-12793,-28575,-28575l104775,133350v,-15782,12793,-28575,28575,-28575l552450,104775v15782,,28575,12793,28575,28575l581025,552450xe" fillcolor="black" stroked="f">
                    <v:stroke joinstyle="miter"/>
                    <v:path arrowok="t" o:connecttype="custom" o:connectlocs="685800,161925;685800,142875;600075,142875;600075,133350;552450,85725;542925,85725;542925,0;523875,0;523875,85725;466725,85725;466725,0;447675,0;447675,85725;390525,85725;390525,0;371475,0;371475,85725;314325,85725;314325,0;295275,0;295275,85725;238125,85725;238125,0;219075,0;219075,85725;161925,85725;161925,0;142875,0;142875,85725;133350,85725;85725,133350;85725,142875;0,142875;0,161925;85725,161925;85725,219075;0,219075;0,238125;85725,238125;85725,295275;0,295275;0,314325;85725,314325;85725,371475;0,371475;0,390525;85725,390525;85725,447675;0,447675;0,466725;85725,466725;85725,523875;0,523875;0,542925;85725,542925;85725,552450;133350,600075;142875,600075;142875,685800;161925,685800;161925,600075;219075,600075;219075,685800;238125,685800;238125,600075;295275,600075;295275,685800;314325,685800;314325,600075;371475,600075;371475,685800;390525,685800;390525,600075;447675,600075;447675,685800;466725,685800;466725,600075;523875,600075;523875,685800;542925,685800;542925,600075;552450,600075;600075,552450;600075,542925;685800,542925;685800,523875;600075,523875;600075,466725;685800,466725;685800,447675;600075,447675;600075,390525;685800,390525;685800,371475;600075,371475;600075,314325;685800,314325;685800,295275;600075,295275;600075,238125;685800,238125;685800,219075;600075,219075;600075,161925;581025,552450;552450,581025;133350,581025;104775,552450;104775,133350;133350,104775;552450,104775;581025,133350" o:connectangles="0,0,0,0,0,0,0,0,0,0,0,0,0,0,0,0,0,0,0,0,0,0,0,0,0,0,0,0,0,0,0,0,0,0,0,0,0,0,0,0,0,0,0,0,0,0,0,0,0,0,0,0,0,0,0,0,0,0,0,0,0,0,0,0,0,0,0,0,0,0,0,0,0,0,0,0,0,0,0,0,0,0,0,0,0,0,0,0,0,0,0,0,0,0,0,0,0,0,0,0,0,0,0,0,0,0,0,0,0,0,0,0"/>
                  </v:shape>
                </v:group>
                <w10:wrap anchorx="margin"/>
              </v:group>
            </w:pict>
          </mc:Fallback>
        </mc:AlternateContent>
      </w:r>
      <w:r w:rsidR="00D077E9">
        <w:br w:type="page"/>
      </w:r>
    </w:p>
    <w:sdt>
      <w:sdtPr>
        <w:id w:val="-2065174635"/>
        <w:docPartObj>
          <w:docPartGallery w:val="Table of Contents"/>
          <w:docPartUnique/>
        </w:docPartObj>
      </w:sdtPr>
      <w:sdtEndPr>
        <w:rPr>
          <w:rFonts w:asciiTheme="minorHAnsi" w:eastAsiaTheme="minorEastAsia" w:hAnsiTheme="minorHAnsi" w:cstheme="minorBidi"/>
          <w:b/>
          <w:bCs/>
          <w:noProof/>
          <w:color w:val="082A75" w:themeColor="text2"/>
          <w:sz w:val="28"/>
          <w:szCs w:val="22"/>
        </w:rPr>
      </w:sdtEndPr>
      <w:sdtContent>
        <w:p w14:paraId="31A637E7" w14:textId="118CC71F" w:rsidR="00AD7EFA" w:rsidRPr="00AC3B8F" w:rsidRDefault="00AD7EFA" w:rsidP="00AD7EFA">
          <w:pPr>
            <w:pStyle w:val="TOCHeading"/>
            <w:jc w:val="center"/>
            <w:rPr>
              <w:rStyle w:val="ContentChar"/>
              <w:b/>
              <w:bCs/>
              <w:sz w:val="56"/>
              <w:szCs w:val="48"/>
            </w:rPr>
          </w:pPr>
          <w:r w:rsidRPr="00AC3B8F">
            <w:rPr>
              <w:rStyle w:val="ContentChar"/>
              <w:b/>
              <w:bCs/>
              <w:sz w:val="56"/>
              <w:szCs w:val="48"/>
            </w:rPr>
            <w:t>Table of Contents</w:t>
          </w:r>
        </w:p>
        <w:p w14:paraId="60BFA2D6" w14:textId="77777777" w:rsidR="00AC3B8F" w:rsidRPr="00AC3B8F" w:rsidRDefault="00AC3B8F" w:rsidP="00AC3B8F"/>
        <w:p w14:paraId="58303FE0" w14:textId="18D2EBA0" w:rsidR="00AC3B8F" w:rsidRDefault="00AD7EFA">
          <w:pPr>
            <w:pStyle w:val="TOC1"/>
            <w:tabs>
              <w:tab w:val="right" w:leader="dot" w:pos="9926"/>
            </w:tabs>
            <w:rPr>
              <w:b w:val="0"/>
              <w:noProof/>
              <w:color w:val="auto"/>
              <w:sz w:val="22"/>
            </w:rPr>
          </w:pPr>
          <w:r>
            <w:fldChar w:fldCharType="begin"/>
          </w:r>
          <w:r>
            <w:instrText xml:space="preserve"> TOC \o "1-3" \h \z \u </w:instrText>
          </w:r>
          <w:r>
            <w:fldChar w:fldCharType="separate"/>
          </w:r>
          <w:hyperlink w:anchor="_Toc45619507" w:history="1">
            <w:r w:rsidR="00AC3B8F" w:rsidRPr="008C474D">
              <w:rPr>
                <w:rStyle w:val="Hyperlink"/>
                <w:rFonts w:ascii="Arial" w:hAnsi="Arial" w:cs="Arial"/>
                <w:noProof/>
              </w:rPr>
              <w:t>Peer Evaluation</w:t>
            </w:r>
            <w:r w:rsidR="00AC3B8F">
              <w:rPr>
                <w:noProof/>
                <w:webHidden/>
              </w:rPr>
              <w:tab/>
            </w:r>
            <w:r w:rsidR="00AC3B8F">
              <w:rPr>
                <w:noProof/>
                <w:webHidden/>
              </w:rPr>
              <w:fldChar w:fldCharType="begin"/>
            </w:r>
            <w:r w:rsidR="00AC3B8F">
              <w:rPr>
                <w:noProof/>
                <w:webHidden/>
              </w:rPr>
              <w:instrText xml:space="preserve"> PAGEREF _Toc45619507 \h </w:instrText>
            </w:r>
            <w:r w:rsidR="00AC3B8F">
              <w:rPr>
                <w:noProof/>
                <w:webHidden/>
              </w:rPr>
            </w:r>
            <w:r w:rsidR="00AC3B8F">
              <w:rPr>
                <w:noProof/>
                <w:webHidden/>
              </w:rPr>
              <w:fldChar w:fldCharType="separate"/>
            </w:r>
            <w:r w:rsidR="00AC3B8F">
              <w:rPr>
                <w:noProof/>
                <w:webHidden/>
              </w:rPr>
              <w:t>3</w:t>
            </w:r>
            <w:r w:rsidR="00AC3B8F">
              <w:rPr>
                <w:noProof/>
                <w:webHidden/>
              </w:rPr>
              <w:fldChar w:fldCharType="end"/>
            </w:r>
          </w:hyperlink>
        </w:p>
        <w:p w14:paraId="29F1D5AF" w14:textId="1466728C" w:rsidR="00AC3B8F" w:rsidRDefault="00AC3B8F">
          <w:pPr>
            <w:pStyle w:val="TOC1"/>
            <w:tabs>
              <w:tab w:val="right" w:leader="dot" w:pos="9926"/>
            </w:tabs>
            <w:rPr>
              <w:b w:val="0"/>
              <w:noProof/>
              <w:color w:val="auto"/>
              <w:sz w:val="22"/>
            </w:rPr>
          </w:pPr>
          <w:hyperlink w:anchor="_Toc45619512" w:history="1">
            <w:r w:rsidRPr="008C474D">
              <w:rPr>
                <w:rStyle w:val="Hyperlink"/>
                <w:noProof/>
              </w:rPr>
              <w:t>Executive Summary</w:t>
            </w:r>
            <w:r>
              <w:rPr>
                <w:noProof/>
                <w:webHidden/>
              </w:rPr>
              <w:tab/>
            </w:r>
            <w:r>
              <w:rPr>
                <w:noProof/>
                <w:webHidden/>
              </w:rPr>
              <w:fldChar w:fldCharType="begin"/>
            </w:r>
            <w:r>
              <w:rPr>
                <w:noProof/>
                <w:webHidden/>
              </w:rPr>
              <w:instrText xml:space="preserve"> PAGEREF _Toc45619512 \h </w:instrText>
            </w:r>
            <w:r>
              <w:rPr>
                <w:noProof/>
                <w:webHidden/>
              </w:rPr>
            </w:r>
            <w:r>
              <w:rPr>
                <w:noProof/>
                <w:webHidden/>
              </w:rPr>
              <w:fldChar w:fldCharType="separate"/>
            </w:r>
            <w:r>
              <w:rPr>
                <w:noProof/>
                <w:webHidden/>
              </w:rPr>
              <w:t>4</w:t>
            </w:r>
            <w:r>
              <w:rPr>
                <w:noProof/>
                <w:webHidden/>
              </w:rPr>
              <w:fldChar w:fldCharType="end"/>
            </w:r>
          </w:hyperlink>
        </w:p>
        <w:p w14:paraId="28928012" w14:textId="51617AFF" w:rsidR="00AC3B8F" w:rsidRDefault="00AC3B8F">
          <w:pPr>
            <w:pStyle w:val="TOC1"/>
            <w:tabs>
              <w:tab w:val="right" w:leader="dot" w:pos="9926"/>
            </w:tabs>
            <w:rPr>
              <w:b w:val="0"/>
              <w:noProof/>
              <w:color w:val="auto"/>
              <w:sz w:val="22"/>
            </w:rPr>
          </w:pPr>
          <w:hyperlink w:anchor="_Toc45619514" w:history="1">
            <w:r w:rsidRPr="008C474D">
              <w:rPr>
                <w:rStyle w:val="Hyperlink"/>
                <w:rFonts w:ascii="Arial" w:hAnsi="Arial" w:cs="Arial"/>
                <w:noProof/>
              </w:rPr>
              <w:t>Competitive Analysis</w:t>
            </w:r>
            <w:r>
              <w:rPr>
                <w:noProof/>
                <w:webHidden/>
              </w:rPr>
              <w:tab/>
            </w:r>
            <w:r>
              <w:rPr>
                <w:noProof/>
                <w:webHidden/>
              </w:rPr>
              <w:fldChar w:fldCharType="begin"/>
            </w:r>
            <w:r>
              <w:rPr>
                <w:noProof/>
                <w:webHidden/>
              </w:rPr>
              <w:instrText xml:space="preserve"> PAGEREF _Toc45619514 \h </w:instrText>
            </w:r>
            <w:r>
              <w:rPr>
                <w:noProof/>
                <w:webHidden/>
              </w:rPr>
            </w:r>
            <w:r>
              <w:rPr>
                <w:noProof/>
                <w:webHidden/>
              </w:rPr>
              <w:fldChar w:fldCharType="separate"/>
            </w:r>
            <w:r>
              <w:rPr>
                <w:noProof/>
                <w:webHidden/>
              </w:rPr>
              <w:t>5</w:t>
            </w:r>
            <w:r>
              <w:rPr>
                <w:noProof/>
                <w:webHidden/>
              </w:rPr>
              <w:fldChar w:fldCharType="end"/>
            </w:r>
          </w:hyperlink>
        </w:p>
        <w:p w14:paraId="3F6C354D" w14:textId="7E4DAF6A" w:rsidR="00AC3B8F" w:rsidRDefault="00AC3B8F">
          <w:pPr>
            <w:pStyle w:val="TOC1"/>
            <w:tabs>
              <w:tab w:val="right" w:leader="dot" w:pos="9926"/>
            </w:tabs>
            <w:rPr>
              <w:b w:val="0"/>
              <w:noProof/>
              <w:color w:val="auto"/>
              <w:sz w:val="22"/>
            </w:rPr>
          </w:pPr>
          <w:hyperlink w:anchor="_Toc45619516" w:history="1">
            <w:r w:rsidRPr="008C474D">
              <w:rPr>
                <w:rStyle w:val="Hyperlink"/>
                <w:rFonts w:ascii="Arial" w:hAnsi="Arial" w:cs="Arial"/>
                <w:noProof/>
              </w:rPr>
              <w:t>Data Definition</w:t>
            </w:r>
            <w:r>
              <w:rPr>
                <w:noProof/>
                <w:webHidden/>
              </w:rPr>
              <w:tab/>
            </w:r>
            <w:r>
              <w:rPr>
                <w:noProof/>
                <w:webHidden/>
              </w:rPr>
              <w:fldChar w:fldCharType="begin"/>
            </w:r>
            <w:r>
              <w:rPr>
                <w:noProof/>
                <w:webHidden/>
              </w:rPr>
              <w:instrText xml:space="preserve"> PAGEREF _Toc45619516 \h </w:instrText>
            </w:r>
            <w:r>
              <w:rPr>
                <w:noProof/>
                <w:webHidden/>
              </w:rPr>
            </w:r>
            <w:r>
              <w:rPr>
                <w:noProof/>
                <w:webHidden/>
              </w:rPr>
              <w:fldChar w:fldCharType="separate"/>
            </w:r>
            <w:r>
              <w:rPr>
                <w:noProof/>
                <w:webHidden/>
              </w:rPr>
              <w:t>6</w:t>
            </w:r>
            <w:r>
              <w:rPr>
                <w:noProof/>
                <w:webHidden/>
              </w:rPr>
              <w:fldChar w:fldCharType="end"/>
            </w:r>
          </w:hyperlink>
        </w:p>
        <w:p w14:paraId="4D26A1D8" w14:textId="42806EBC" w:rsidR="00AC3B8F" w:rsidRDefault="00AC3B8F">
          <w:pPr>
            <w:pStyle w:val="TOC1"/>
            <w:tabs>
              <w:tab w:val="right" w:leader="dot" w:pos="9926"/>
            </w:tabs>
            <w:rPr>
              <w:b w:val="0"/>
              <w:noProof/>
              <w:color w:val="auto"/>
              <w:sz w:val="22"/>
            </w:rPr>
          </w:pPr>
          <w:hyperlink w:anchor="_Toc45619518" w:history="1">
            <w:r w:rsidRPr="008C474D">
              <w:rPr>
                <w:rStyle w:val="Hyperlink"/>
                <w:rFonts w:ascii="Arial" w:hAnsi="Arial" w:cs="Arial"/>
                <w:noProof/>
              </w:rPr>
              <w:t>Overview, Scenarios, and Use Cases</w:t>
            </w:r>
            <w:r>
              <w:rPr>
                <w:noProof/>
                <w:webHidden/>
              </w:rPr>
              <w:tab/>
            </w:r>
            <w:r>
              <w:rPr>
                <w:noProof/>
                <w:webHidden/>
              </w:rPr>
              <w:fldChar w:fldCharType="begin"/>
            </w:r>
            <w:r>
              <w:rPr>
                <w:noProof/>
                <w:webHidden/>
              </w:rPr>
              <w:instrText xml:space="preserve"> PAGEREF _Toc45619518 \h </w:instrText>
            </w:r>
            <w:r>
              <w:rPr>
                <w:noProof/>
                <w:webHidden/>
              </w:rPr>
            </w:r>
            <w:r>
              <w:rPr>
                <w:noProof/>
                <w:webHidden/>
              </w:rPr>
              <w:fldChar w:fldCharType="separate"/>
            </w:r>
            <w:r>
              <w:rPr>
                <w:noProof/>
                <w:webHidden/>
              </w:rPr>
              <w:t>11</w:t>
            </w:r>
            <w:r>
              <w:rPr>
                <w:noProof/>
                <w:webHidden/>
              </w:rPr>
              <w:fldChar w:fldCharType="end"/>
            </w:r>
          </w:hyperlink>
        </w:p>
        <w:p w14:paraId="69353BCA" w14:textId="4206E558" w:rsidR="00AC3B8F" w:rsidRDefault="00AC3B8F">
          <w:pPr>
            <w:pStyle w:val="TOC1"/>
            <w:tabs>
              <w:tab w:val="right" w:leader="dot" w:pos="9926"/>
            </w:tabs>
            <w:rPr>
              <w:b w:val="0"/>
              <w:noProof/>
              <w:color w:val="auto"/>
              <w:sz w:val="22"/>
            </w:rPr>
          </w:pPr>
          <w:hyperlink w:anchor="_Toc45619520" w:history="1">
            <w:r w:rsidRPr="008C474D">
              <w:rPr>
                <w:rStyle w:val="Hyperlink"/>
                <w:rFonts w:ascii="Arial" w:hAnsi="Arial" w:cs="Arial"/>
                <w:noProof/>
              </w:rPr>
              <w:t>High-level Functional Requirements</w:t>
            </w:r>
            <w:r>
              <w:rPr>
                <w:noProof/>
                <w:webHidden/>
              </w:rPr>
              <w:tab/>
            </w:r>
            <w:r>
              <w:rPr>
                <w:noProof/>
                <w:webHidden/>
              </w:rPr>
              <w:fldChar w:fldCharType="begin"/>
            </w:r>
            <w:r>
              <w:rPr>
                <w:noProof/>
                <w:webHidden/>
              </w:rPr>
              <w:instrText xml:space="preserve"> PAGEREF _Toc45619520 \h </w:instrText>
            </w:r>
            <w:r>
              <w:rPr>
                <w:noProof/>
                <w:webHidden/>
              </w:rPr>
            </w:r>
            <w:r>
              <w:rPr>
                <w:noProof/>
                <w:webHidden/>
              </w:rPr>
              <w:fldChar w:fldCharType="separate"/>
            </w:r>
            <w:r>
              <w:rPr>
                <w:noProof/>
                <w:webHidden/>
              </w:rPr>
              <w:t>13</w:t>
            </w:r>
            <w:r>
              <w:rPr>
                <w:noProof/>
                <w:webHidden/>
              </w:rPr>
              <w:fldChar w:fldCharType="end"/>
            </w:r>
          </w:hyperlink>
        </w:p>
        <w:p w14:paraId="50C7636F" w14:textId="3D83E046" w:rsidR="00AC3B8F" w:rsidRDefault="00AC3B8F">
          <w:pPr>
            <w:pStyle w:val="TOC1"/>
            <w:tabs>
              <w:tab w:val="right" w:leader="dot" w:pos="9926"/>
            </w:tabs>
            <w:rPr>
              <w:b w:val="0"/>
              <w:noProof/>
              <w:color w:val="auto"/>
              <w:sz w:val="22"/>
            </w:rPr>
          </w:pPr>
          <w:hyperlink w:anchor="_Toc45619522" w:history="1">
            <w:r w:rsidRPr="008C474D">
              <w:rPr>
                <w:rStyle w:val="Hyperlink"/>
                <w:rFonts w:ascii="Arial" w:hAnsi="Arial" w:cs="Arial"/>
                <w:noProof/>
              </w:rPr>
              <w:t>List of Non-functional Requirements</w:t>
            </w:r>
            <w:r>
              <w:rPr>
                <w:noProof/>
                <w:webHidden/>
              </w:rPr>
              <w:tab/>
            </w:r>
            <w:r>
              <w:rPr>
                <w:noProof/>
                <w:webHidden/>
              </w:rPr>
              <w:fldChar w:fldCharType="begin"/>
            </w:r>
            <w:r>
              <w:rPr>
                <w:noProof/>
                <w:webHidden/>
              </w:rPr>
              <w:instrText xml:space="preserve"> PAGEREF _Toc45619522 \h </w:instrText>
            </w:r>
            <w:r>
              <w:rPr>
                <w:noProof/>
                <w:webHidden/>
              </w:rPr>
            </w:r>
            <w:r>
              <w:rPr>
                <w:noProof/>
                <w:webHidden/>
              </w:rPr>
              <w:fldChar w:fldCharType="separate"/>
            </w:r>
            <w:r>
              <w:rPr>
                <w:noProof/>
                <w:webHidden/>
              </w:rPr>
              <w:t>14</w:t>
            </w:r>
            <w:r>
              <w:rPr>
                <w:noProof/>
                <w:webHidden/>
              </w:rPr>
              <w:fldChar w:fldCharType="end"/>
            </w:r>
          </w:hyperlink>
        </w:p>
        <w:p w14:paraId="52CC4451" w14:textId="5F6AFC7B" w:rsidR="00AC3B8F" w:rsidRDefault="00AC3B8F">
          <w:pPr>
            <w:pStyle w:val="TOC1"/>
            <w:tabs>
              <w:tab w:val="right" w:leader="dot" w:pos="9926"/>
            </w:tabs>
            <w:rPr>
              <w:b w:val="0"/>
              <w:noProof/>
              <w:color w:val="auto"/>
              <w:sz w:val="22"/>
            </w:rPr>
          </w:pPr>
          <w:hyperlink w:anchor="_Toc45619524" w:history="1">
            <w:r w:rsidRPr="008C474D">
              <w:rPr>
                <w:rStyle w:val="Hyperlink"/>
                <w:rFonts w:ascii="Arial" w:hAnsi="Arial" w:cs="Arial"/>
                <w:noProof/>
              </w:rPr>
              <w:t>High-level System Architecture</w:t>
            </w:r>
            <w:r>
              <w:rPr>
                <w:noProof/>
                <w:webHidden/>
              </w:rPr>
              <w:tab/>
            </w:r>
            <w:r>
              <w:rPr>
                <w:noProof/>
                <w:webHidden/>
              </w:rPr>
              <w:fldChar w:fldCharType="begin"/>
            </w:r>
            <w:r>
              <w:rPr>
                <w:noProof/>
                <w:webHidden/>
              </w:rPr>
              <w:instrText xml:space="preserve"> PAGEREF _Toc45619524 \h </w:instrText>
            </w:r>
            <w:r>
              <w:rPr>
                <w:noProof/>
                <w:webHidden/>
              </w:rPr>
            </w:r>
            <w:r>
              <w:rPr>
                <w:noProof/>
                <w:webHidden/>
              </w:rPr>
              <w:fldChar w:fldCharType="separate"/>
            </w:r>
            <w:r>
              <w:rPr>
                <w:noProof/>
                <w:webHidden/>
              </w:rPr>
              <w:t>15</w:t>
            </w:r>
            <w:r>
              <w:rPr>
                <w:noProof/>
                <w:webHidden/>
              </w:rPr>
              <w:fldChar w:fldCharType="end"/>
            </w:r>
          </w:hyperlink>
        </w:p>
        <w:p w14:paraId="37175AD0" w14:textId="5102A45C" w:rsidR="00AC3B8F" w:rsidRDefault="00AC3B8F">
          <w:pPr>
            <w:pStyle w:val="TOC1"/>
            <w:tabs>
              <w:tab w:val="right" w:leader="dot" w:pos="9926"/>
            </w:tabs>
            <w:rPr>
              <w:b w:val="0"/>
              <w:noProof/>
              <w:color w:val="auto"/>
              <w:sz w:val="22"/>
            </w:rPr>
          </w:pPr>
          <w:hyperlink w:anchor="_Toc45619526" w:history="1">
            <w:r w:rsidRPr="008C474D">
              <w:rPr>
                <w:rStyle w:val="Hyperlink"/>
                <w:rFonts w:ascii="Arial" w:hAnsi="Arial" w:cs="Arial"/>
                <w:noProof/>
              </w:rPr>
              <w:t>Risk Assessment</w:t>
            </w:r>
            <w:r>
              <w:rPr>
                <w:noProof/>
                <w:webHidden/>
              </w:rPr>
              <w:tab/>
            </w:r>
            <w:r>
              <w:rPr>
                <w:noProof/>
                <w:webHidden/>
              </w:rPr>
              <w:fldChar w:fldCharType="begin"/>
            </w:r>
            <w:r>
              <w:rPr>
                <w:noProof/>
                <w:webHidden/>
              </w:rPr>
              <w:instrText xml:space="preserve"> PAGEREF _Toc45619526 \h </w:instrText>
            </w:r>
            <w:r>
              <w:rPr>
                <w:noProof/>
                <w:webHidden/>
              </w:rPr>
            </w:r>
            <w:r>
              <w:rPr>
                <w:noProof/>
                <w:webHidden/>
              </w:rPr>
              <w:fldChar w:fldCharType="separate"/>
            </w:r>
            <w:r>
              <w:rPr>
                <w:noProof/>
                <w:webHidden/>
              </w:rPr>
              <w:t>19</w:t>
            </w:r>
            <w:r>
              <w:rPr>
                <w:noProof/>
                <w:webHidden/>
              </w:rPr>
              <w:fldChar w:fldCharType="end"/>
            </w:r>
          </w:hyperlink>
        </w:p>
        <w:p w14:paraId="2718ADA2" w14:textId="56191743" w:rsidR="00AC3B8F" w:rsidRDefault="00AC3B8F">
          <w:pPr>
            <w:pStyle w:val="TOC1"/>
            <w:tabs>
              <w:tab w:val="right" w:leader="dot" w:pos="9926"/>
            </w:tabs>
            <w:rPr>
              <w:b w:val="0"/>
              <w:noProof/>
              <w:color w:val="auto"/>
              <w:sz w:val="22"/>
            </w:rPr>
          </w:pPr>
          <w:hyperlink w:anchor="_Toc45619528" w:history="1">
            <w:r w:rsidRPr="008C474D">
              <w:rPr>
                <w:rStyle w:val="Hyperlink"/>
                <w:rFonts w:ascii="Arial" w:hAnsi="Arial" w:cs="Arial"/>
                <w:noProof/>
              </w:rPr>
              <w:t>Vertical Prototype Information</w:t>
            </w:r>
            <w:r>
              <w:rPr>
                <w:noProof/>
                <w:webHidden/>
              </w:rPr>
              <w:tab/>
            </w:r>
            <w:r>
              <w:rPr>
                <w:noProof/>
                <w:webHidden/>
              </w:rPr>
              <w:fldChar w:fldCharType="begin"/>
            </w:r>
            <w:r>
              <w:rPr>
                <w:noProof/>
                <w:webHidden/>
              </w:rPr>
              <w:instrText xml:space="preserve"> PAGEREF _Toc45619528 \h </w:instrText>
            </w:r>
            <w:r>
              <w:rPr>
                <w:noProof/>
                <w:webHidden/>
              </w:rPr>
            </w:r>
            <w:r>
              <w:rPr>
                <w:noProof/>
                <w:webHidden/>
              </w:rPr>
              <w:fldChar w:fldCharType="separate"/>
            </w:r>
            <w:r>
              <w:rPr>
                <w:noProof/>
                <w:webHidden/>
              </w:rPr>
              <w:t>20</w:t>
            </w:r>
            <w:r>
              <w:rPr>
                <w:noProof/>
                <w:webHidden/>
              </w:rPr>
              <w:fldChar w:fldCharType="end"/>
            </w:r>
          </w:hyperlink>
        </w:p>
        <w:p w14:paraId="72D649A7" w14:textId="767FD85A" w:rsidR="00AD7EFA" w:rsidRPr="003E34BB" w:rsidRDefault="00AD7EFA" w:rsidP="003E34BB">
          <w:pPr>
            <w:pStyle w:val="TOC1"/>
            <w:tabs>
              <w:tab w:val="right" w:leader="dot" w:pos="9926"/>
            </w:tabs>
            <w:rPr>
              <w:b w:val="0"/>
              <w:noProof/>
              <w:color w:val="auto"/>
              <w:sz w:val="22"/>
            </w:rPr>
          </w:pPr>
          <w:r>
            <w:rPr>
              <w:b w:val="0"/>
              <w:bCs/>
              <w:noProof/>
            </w:rPr>
            <w:fldChar w:fldCharType="end"/>
          </w:r>
        </w:p>
      </w:sdtContent>
    </w:sdt>
    <w:p w14:paraId="1669B863" w14:textId="77777777" w:rsidR="00AD7EFA" w:rsidRDefault="00AD7EFA" w:rsidP="00AD7EFA">
      <w:pPr>
        <w:pStyle w:val="Content"/>
      </w:pPr>
    </w:p>
    <w:p w14:paraId="77D54327" w14:textId="77777777" w:rsidR="00AD7EFA" w:rsidRDefault="00AD7EFA" w:rsidP="00AD7EFA">
      <w:pPr>
        <w:pStyle w:val="Content"/>
      </w:pPr>
    </w:p>
    <w:p w14:paraId="400C425E" w14:textId="77777777" w:rsidR="00AD7EFA" w:rsidRDefault="00AD7EFA" w:rsidP="00AD7EFA">
      <w:pPr>
        <w:pStyle w:val="Content"/>
      </w:pPr>
    </w:p>
    <w:p w14:paraId="05E99671" w14:textId="77777777" w:rsidR="00AD7EFA" w:rsidRDefault="00AD7EFA" w:rsidP="00AD7EFA">
      <w:pPr>
        <w:pStyle w:val="Content"/>
      </w:pPr>
    </w:p>
    <w:p w14:paraId="4DD314E9" w14:textId="1D57C41D" w:rsidR="00AD7EFA" w:rsidRDefault="00AD7EFA" w:rsidP="00AD7EFA">
      <w:pPr>
        <w:pStyle w:val="Content"/>
      </w:pPr>
    </w:p>
    <w:p w14:paraId="4B0B5EA8" w14:textId="0E3B2FDF" w:rsidR="00AD7EFA" w:rsidRDefault="00AD7EFA" w:rsidP="00AD7EFA">
      <w:pPr>
        <w:pStyle w:val="Content"/>
      </w:pPr>
    </w:p>
    <w:p w14:paraId="0FA83384" w14:textId="42CCF697" w:rsidR="00AD7EFA" w:rsidRDefault="00AD7EFA" w:rsidP="00AD7EFA">
      <w:pPr>
        <w:pStyle w:val="Content"/>
      </w:pPr>
    </w:p>
    <w:p w14:paraId="0BF99394" w14:textId="77777777" w:rsidR="00AC3B8F" w:rsidRDefault="00AC3B8F" w:rsidP="00AC3B8F">
      <w:pPr>
        <w:pStyle w:val="Content"/>
      </w:pPr>
    </w:p>
    <w:p w14:paraId="79138AA9" w14:textId="77777777" w:rsidR="00AC3B8F" w:rsidRDefault="00AC3B8F" w:rsidP="00AC3B8F">
      <w:pPr>
        <w:pStyle w:val="Content"/>
      </w:pPr>
    </w:p>
    <w:p w14:paraId="17EC764A" w14:textId="77777777" w:rsidR="00AC3B8F" w:rsidRDefault="00AC3B8F" w:rsidP="00AC3B8F">
      <w:pPr>
        <w:pStyle w:val="Content"/>
      </w:pPr>
    </w:p>
    <w:p w14:paraId="62AF4A01" w14:textId="79B6E7E5" w:rsidR="00AC3B8F" w:rsidRDefault="00AC3B8F" w:rsidP="00AC3B8F">
      <w:pPr>
        <w:pStyle w:val="Content"/>
      </w:pPr>
    </w:p>
    <w:p w14:paraId="78EB2CBB" w14:textId="711FFB8A" w:rsidR="00AC3B8F" w:rsidRDefault="00AC3B8F" w:rsidP="00AC3B8F">
      <w:pPr>
        <w:pStyle w:val="Content"/>
      </w:pPr>
    </w:p>
    <w:p w14:paraId="7301D5D7" w14:textId="28758AEC" w:rsidR="00AC3B8F" w:rsidRDefault="00AC3B8F" w:rsidP="00AC3B8F">
      <w:pPr>
        <w:pStyle w:val="Content"/>
      </w:pPr>
    </w:p>
    <w:p w14:paraId="405F5647" w14:textId="247DB3C4" w:rsidR="00AC3B8F" w:rsidRDefault="00AC3B8F" w:rsidP="00AC3B8F">
      <w:pPr>
        <w:pStyle w:val="Content"/>
      </w:pPr>
    </w:p>
    <w:p w14:paraId="0566351B" w14:textId="3D100A8D" w:rsidR="00AC3B8F" w:rsidRDefault="00AC3B8F" w:rsidP="00AC3B8F">
      <w:pPr>
        <w:pStyle w:val="Content"/>
      </w:pPr>
    </w:p>
    <w:p w14:paraId="2B71907A" w14:textId="77777777" w:rsidR="00AC3B8F" w:rsidRDefault="00AC3B8F" w:rsidP="00AC3B8F">
      <w:pPr>
        <w:pStyle w:val="Content"/>
      </w:pPr>
    </w:p>
    <w:p w14:paraId="4EF46E4D" w14:textId="6582B6E5" w:rsidR="00AD7EFA" w:rsidRDefault="00AD7EFA" w:rsidP="00AD7EFA">
      <w:pPr>
        <w:pStyle w:val="Heading1"/>
      </w:pPr>
      <w:bookmarkStart w:id="0" w:name="_Toc45619507"/>
      <w:r>
        <w:rPr>
          <w:rFonts w:ascii="Arial" w:hAnsi="Arial" w:cs="Arial"/>
          <w:color w:val="061F57"/>
          <w:szCs w:val="52"/>
        </w:rPr>
        <w:lastRenderedPageBreak/>
        <w:t>Peer Evaluation</w:t>
      </w:r>
      <w:bookmarkEnd w:id="0"/>
    </w:p>
    <w:p w14:paraId="123858B1" w14:textId="77777777" w:rsidR="00AD7EFA" w:rsidRDefault="00AD7EFA" w:rsidP="00AD7EFA"/>
    <w:p w14:paraId="16AF342D" w14:textId="77777777" w:rsidR="00AD7EFA" w:rsidRDefault="00AD7EFA" w:rsidP="00AD7EFA">
      <w:pPr>
        <w:pStyle w:val="Heading3"/>
      </w:pPr>
      <w:bookmarkStart w:id="1" w:name="_Toc45616920"/>
      <w:bookmarkStart w:id="2" w:name="_Toc45617025"/>
      <w:bookmarkStart w:id="3" w:name="_Toc45618998"/>
      <w:bookmarkStart w:id="4" w:name="_Toc45619508"/>
      <w:r>
        <w:rPr>
          <w:rFonts w:ascii="Arial" w:hAnsi="Arial" w:cs="Arial"/>
          <w:b w:val="0"/>
          <w:bCs/>
          <w:color w:val="082A75"/>
        </w:rPr>
        <w:t xml:space="preserve">We, the members of group seven, </w:t>
      </w:r>
      <w:proofErr w:type="gramStart"/>
      <w:r>
        <w:rPr>
          <w:rFonts w:ascii="Arial" w:hAnsi="Arial" w:cs="Arial"/>
          <w:b w:val="0"/>
          <w:bCs/>
          <w:color w:val="082A75"/>
        </w:rPr>
        <w:t>are in agreement</w:t>
      </w:r>
      <w:proofErr w:type="gramEnd"/>
      <w:r>
        <w:rPr>
          <w:rFonts w:ascii="Arial" w:hAnsi="Arial" w:cs="Arial"/>
          <w:b w:val="0"/>
          <w:bCs/>
          <w:color w:val="082A75"/>
        </w:rPr>
        <w:t xml:space="preserve"> that the following percentages accurately reflect our involvement in the Milestone 3 assignment.</w:t>
      </w:r>
      <w:bookmarkEnd w:id="1"/>
      <w:bookmarkEnd w:id="2"/>
      <w:bookmarkEnd w:id="3"/>
      <w:bookmarkEnd w:id="4"/>
      <w:r>
        <w:rPr>
          <w:rFonts w:ascii="Arial" w:hAnsi="Arial" w:cs="Arial"/>
          <w:b w:val="0"/>
          <w:bCs/>
          <w:color w:val="082A75"/>
        </w:rPr>
        <w:t> </w:t>
      </w:r>
    </w:p>
    <w:p w14:paraId="5A716CD3" w14:textId="77777777" w:rsidR="00AD7EFA" w:rsidRDefault="00AD7EFA" w:rsidP="00AD7EFA"/>
    <w:p w14:paraId="4C68C99F" w14:textId="77777777" w:rsidR="00AD7EFA" w:rsidRDefault="00AD7EFA" w:rsidP="00AD7EFA">
      <w:pPr>
        <w:pStyle w:val="Heading3"/>
      </w:pPr>
      <w:bookmarkStart w:id="5" w:name="_Toc45616921"/>
      <w:bookmarkStart w:id="6" w:name="_Toc45617026"/>
      <w:bookmarkStart w:id="7" w:name="_Toc45618999"/>
      <w:bookmarkStart w:id="8" w:name="_Toc45619509"/>
      <w:r w:rsidRPr="0041307F">
        <w:rPr>
          <w:rStyle w:val="ContentChar"/>
          <w:sz w:val="24"/>
          <w:szCs w:val="20"/>
        </w:rPr>
        <w:t>Michael Simon</w:t>
      </w:r>
      <w:r w:rsidRPr="0041307F">
        <w:rPr>
          <w:rFonts w:ascii="Arial" w:hAnsi="Arial" w:cs="Arial"/>
          <w:b w:val="0"/>
          <w:bCs/>
          <w:color w:val="082A75"/>
          <w:sz w:val="22"/>
          <w:szCs w:val="22"/>
        </w:rPr>
        <w:t xml:space="preserve"> </w:t>
      </w:r>
      <w:r>
        <w:rPr>
          <w:rFonts w:ascii="Arial" w:hAnsi="Arial" w:cs="Arial"/>
          <w:b w:val="0"/>
          <w:bCs/>
          <w:color w:val="082A75"/>
        </w:rPr>
        <w:t>(25%) wrote the Risk Assessment portion of this Milestone 3 document.</w:t>
      </w:r>
      <w:bookmarkEnd w:id="5"/>
      <w:bookmarkEnd w:id="6"/>
      <w:bookmarkEnd w:id="7"/>
      <w:bookmarkEnd w:id="8"/>
    </w:p>
    <w:p w14:paraId="6B0BB2F9" w14:textId="77777777" w:rsidR="00AD7EFA" w:rsidRDefault="00AD7EFA" w:rsidP="00AD7EFA"/>
    <w:p w14:paraId="3ADDEEF9" w14:textId="64F28439" w:rsidR="00AD7EFA" w:rsidRDefault="00AD7EFA" w:rsidP="00AD7EFA">
      <w:pPr>
        <w:pStyle w:val="Heading3"/>
      </w:pPr>
      <w:bookmarkStart w:id="9" w:name="_Toc45616922"/>
      <w:bookmarkStart w:id="10" w:name="_Toc45617027"/>
      <w:bookmarkStart w:id="11" w:name="_Toc45619000"/>
      <w:bookmarkStart w:id="12" w:name="_Toc45619510"/>
      <w:r w:rsidRPr="0041307F">
        <w:rPr>
          <w:rStyle w:val="ContentChar"/>
          <w:sz w:val="24"/>
          <w:szCs w:val="20"/>
        </w:rPr>
        <w:t>Brent Werne</w:t>
      </w:r>
      <w:r w:rsidRPr="0041307F">
        <w:rPr>
          <w:rFonts w:ascii="Arial" w:hAnsi="Arial" w:cs="Arial"/>
          <w:b w:val="0"/>
          <w:bCs/>
          <w:color w:val="082A75"/>
          <w:sz w:val="22"/>
          <w:szCs w:val="22"/>
        </w:rPr>
        <w:t xml:space="preserve"> </w:t>
      </w:r>
      <w:r>
        <w:rPr>
          <w:rFonts w:ascii="Arial" w:hAnsi="Arial" w:cs="Arial"/>
          <w:b w:val="0"/>
          <w:bCs/>
          <w:color w:val="082A75"/>
        </w:rPr>
        <w:t xml:space="preserve">(25%) researched software and media sources, created structural elements of the site including user forms and message boards with PHP and </w:t>
      </w:r>
      <w:r w:rsidR="0041307F">
        <w:rPr>
          <w:rFonts w:ascii="Arial" w:hAnsi="Arial" w:cs="Arial"/>
          <w:b w:val="0"/>
          <w:bCs/>
          <w:color w:val="082A75"/>
        </w:rPr>
        <w:t>JavaScript</w:t>
      </w:r>
      <w:r>
        <w:rPr>
          <w:rFonts w:ascii="Arial" w:hAnsi="Arial" w:cs="Arial"/>
          <w:b w:val="0"/>
          <w:bCs/>
          <w:color w:val="082A75"/>
        </w:rPr>
        <w:t>, helped other members with coding, updated the non-functional section of this document, and created the UML design.</w:t>
      </w:r>
      <w:bookmarkEnd w:id="9"/>
      <w:bookmarkEnd w:id="10"/>
      <w:bookmarkEnd w:id="11"/>
      <w:bookmarkEnd w:id="12"/>
      <w:r>
        <w:rPr>
          <w:rFonts w:ascii="Arial" w:hAnsi="Arial" w:cs="Arial"/>
          <w:b w:val="0"/>
          <w:bCs/>
          <w:color w:val="082A75"/>
        </w:rPr>
        <w:t>  </w:t>
      </w:r>
    </w:p>
    <w:p w14:paraId="6F258B50" w14:textId="77777777" w:rsidR="00AD7EFA" w:rsidRDefault="00AD7EFA" w:rsidP="00AD7EFA"/>
    <w:p w14:paraId="0E5E797F" w14:textId="77777777" w:rsidR="00AD7EFA" w:rsidRDefault="00AD7EFA" w:rsidP="00AD7EFA">
      <w:pPr>
        <w:pStyle w:val="Heading3"/>
      </w:pPr>
      <w:bookmarkStart w:id="13" w:name="_Toc45616923"/>
      <w:bookmarkStart w:id="14" w:name="_Toc45617028"/>
      <w:bookmarkStart w:id="15" w:name="_Toc45619001"/>
      <w:bookmarkStart w:id="16" w:name="_Toc45619511"/>
      <w:r w:rsidRPr="0041307F">
        <w:rPr>
          <w:rStyle w:val="ContentChar"/>
          <w:sz w:val="24"/>
          <w:szCs w:val="20"/>
        </w:rPr>
        <w:t>Betsy Kuruvila</w:t>
      </w:r>
      <w:r w:rsidRPr="0041307F">
        <w:rPr>
          <w:rFonts w:ascii="Arial" w:hAnsi="Arial" w:cs="Arial"/>
          <w:b w:val="0"/>
          <w:bCs/>
          <w:color w:val="082A75"/>
          <w:sz w:val="22"/>
          <w:szCs w:val="22"/>
        </w:rPr>
        <w:t xml:space="preserve"> </w:t>
      </w:r>
      <w:r>
        <w:rPr>
          <w:rFonts w:ascii="Arial" w:hAnsi="Arial" w:cs="Arial"/>
          <w:b w:val="0"/>
          <w:bCs/>
          <w:color w:val="082A75"/>
        </w:rPr>
        <w:t xml:space="preserve">(25%) also found software and media sources, created the site skeleton for the Gather+ site, populated the front-end structural elements and style for the feature-main, book hub, book placard, and </w:t>
      </w:r>
      <w:proofErr w:type="spellStart"/>
      <w:r>
        <w:rPr>
          <w:rFonts w:ascii="Arial" w:hAnsi="Arial" w:cs="Arial"/>
          <w:b w:val="0"/>
          <w:bCs/>
          <w:color w:val="082A75"/>
        </w:rPr>
        <w:t>wellspace</w:t>
      </w:r>
      <w:proofErr w:type="spellEnd"/>
      <w:r>
        <w:rPr>
          <w:rFonts w:ascii="Arial" w:hAnsi="Arial" w:cs="Arial"/>
          <w:b w:val="0"/>
          <w:bCs/>
          <w:color w:val="082A75"/>
        </w:rPr>
        <w:t xml:space="preserve"> pages, updated the use case and functional sections of this document, and contributed to work-flow management throughout the sprint.</w:t>
      </w:r>
      <w:bookmarkEnd w:id="13"/>
      <w:bookmarkEnd w:id="14"/>
      <w:bookmarkEnd w:id="15"/>
      <w:bookmarkEnd w:id="16"/>
    </w:p>
    <w:p w14:paraId="5967B34F" w14:textId="77777777" w:rsidR="00AD7EFA" w:rsidRDefault="00AD7EFA" w:rsidP="00AD7EFA"/>
    <w:p w14:paraId="7A56C40C" w14:textId="542FA0A3" w:rsidR="00AD7EFA" w:rsidRDefault="00AD7EFA" w:rsidP="00AD7EFA">
      <w:pPr>
        <w:pStyle w:val="NormalWeb"/>
        <w:spacing w:before="0" w:beforeAutospacing="0" w:after="0" w:afterAutospacing="0"/>
        <w:rPr>
          <w:rFonts w:ascii="Arial" w:hAnsi="Arial" w:cs="Arial"/>
          <w:color w:val="082A75"/>
        </w:rPr>
      </w:pPr>
      <w:r w:rsidRPr="0041307F">
        <w:rPr>
          <w:rStyle w:val="ContentChar"/>
          <w:sz w:val="24"/>
          <w:szCs w:val="20"/>
        </w:rPr>
        <w:t>Michael Resendes</w:t>
      </w:r>
      <w:r w:rsidRPr="0041307F">
        <w:rPr>
          <w:rFonts w:ascii="Arial" w:hAnsi="Arial" w:cs="Arial"/>
          <w:color w:val="082A75"/>
          <w:sz w:val="22"/>
          <w:szCs w:val="22"/>
        </w:rPr>
        <w:t xml:space="preserve"> </w:t>
      </w:r>
      <w:r>
        <w:rPr>
          <w:rFonts w:ascii="Arial" w:hAnsi="Arial" w:cs="Arial"/>
          <w:color w:val="082A75"/>
        </w:rPr>
        <w:t>(25%) connected the Gather+ site to the necessary databases via phpMyAdmin, populated them, wrote PHP scripts for account functionality, created Bootstrap-based forms for user accounts, helped other members with coding and using GitHub, oversaw this Milestone 3 document, wrote the High-Level Architecture section, and created the video demo.</w:t>
      </w:r>
    </w:p>
    <w:p w14:paraId="42328001" w14:textId="26658AB2" w:rsidR="00D7479B" w:rsidRDefault="00D7479B" w:rsidP="00AD7EFA">
      <w:pPr>
        <w:pStyle w:val="NormalWeb"/>
        <w:spacing w:before="0" w:beforeAutospacing="0" w:after="0" w:afterAutospacing="0"/>
        <w:rPr>
          <w:rFonts w:ascii="Arial" w:hAnsi="Arial" w:cs="Arial"/>
          <w:color w:val="082A75"/>
        </w:rPr>
      </w:pPr>
    </w:p>
    <w:p w14:paraId="20868A76" w14:textId="647A8265" w:rsidR="00D7479B" w:rsidRDefault="00D7479B" w:rsidP="00AD7EFA">
      <w:pPr>
        <w:pStyle w:val="NormalWeb"/>
        <w:spacing w:before="0" w:beforeAutospacing="0" w:after="0" w:afterAutospacing="0"/>
        <w:rPr>
          <w:rFonts w:ascii="Arial" w:hAnsi="Arial" w:cs="Arial"/>
          <w:color w:val="082A75"/>
        </w:rPr>
      </w:pPr>
    </w:p>
    <w:p w14:paraId="4AE93901" w14:textId="703CACCF" w:rsidR="00D7479B" w:rsidRDefault="00D7479B" w:rsidP="00AD7EFA">
      <w:pPr>
        <w:pStyle w:val="NormalWeb"/>
        <w:spacing w:before="0" w:beforeAutospacing="0" w:after="0" w:afterAutospacing="0"/>
        <w:rPr>
          <w:rFonts w:ascii="Arial" w:hAnsi="Arial" w:cs="Arial"/>
          <w:color w:val="082A75"/>
        </w:rPr>
      </w:pPr>
    </w:p>
    <w:p w14:paraId="4D6C0EA6" w14:textId="24AFDC85" w:rsidR="00D7479B" w:rsidRDefault="00D7479B" w:rsidP="00AD7EFA">
      <w:pPr>
        <w:pStyle w:val="NormalWeb"/>
        <w:spacing w:before="0" w:beforeAutospacing="0" w:after="0" w:afterAutospacing="0"/>
        <w:rPr>
          <w:rFonts w:ascii="Arial" w:hAnsi="Arial" w:cs="Arial"/>
          <w:color w:val="082A75"/>
        </w:rPr>
      </w:pPr>
    </w:p>
    <w:p w14:paraId="09AB92D1" w14:textId="77777777" w:rsidR="00D7479B" w:rsidRDefault="00D7479B" w:rsidP="00AD7EFA">
      <w:pPr>
        <w:pStyle w:val="NormalWeb"/>
        <w:spacing w:before="0" w:beforeAutospacing="0" w:after="0" w:afterAutospacing="0"/>
      </w:pPr>
    </w:p>
    <w:p w14:paraId="70CFC0CC" w14:textId="3CE3FD98" w:rsidR="00AD7EFA" w:rsidRDefault="00AD7EFA" w:rsidP="00AD7EFA">
      <w:pPr>
        <w:spacing w:after="200"/>
      </w:pPr>
    </w:p>
    <w:p w14:paraId="08B14563" w14:textId="77777777" w:rsidR="00AD7EFA" w:rsidRDefault="00AD7EFA" w:rsidP="00AD7EFA">
      <w:pPr>
        <w:spacing w:after="240"/>
        <w:rPr>
          <w:rFonts w:ascii="Arial" w:hAnsi="Arial" w:cs="Arial"/>
          <w:color w:val="061F57"/>
          <w:sz w:val="52"/>
          <w:szCs w:val="52"/>
        </w:rPr>
      </w:pPr>
    </w:p>
    <w:p w14:paraId="364D2CFA" w14:textId="77777777" w:rsidR="00AD7EFA" w:rsidRDefault="00AD7EFA" w:rsidP="00AD7EFA">
      <w:pPr>
        <w:spacing w:after="240"/>
        <w:rPr>
          <w:rFonts w:ascii="Arial" w:hAnsi="Arial" w:cs="Arial"/>
          <w:color w:val="061F57"/>
          <w:sz w:val="52"/>
          <w:szCs w:val="52"/>
        </w:rPr>
      </w:pPr>
    </w:p>
    <w:p w14:paraId="6332EEA5" w14:textId="77777777" w:rsidR="00AD7EFA" w:rsidRDefault="00AD7EFA" w:rsidP="00AD7EFA">
      <w:pPr>
        <w:spacing w:after="240"/>
        <w:rPr>
          <w:rFonts w:ascii="Arial" w:hAnsi="Arial" w:cs="Arial"/>
          <w:color w:val="061F57"/>
          <w:sz w:val="52"/>
          <w:szCs w:val="52"/>
        </w:rPr>
      </w:pPr>
    </w:p>
    <w:p w14:paraId="65629849" w14:textId="77777777" w:rsidR="00AD7EFA" w:rsidRDefault="00AD7EFA" w:rsidP="00AD7EFA">
      <w:pPr>
        <w:spacing w:after="240"/>
        <w:rPr>
          <w:rFonts w:ascii="Arial" w:hAnsi="Arial" w:cs="Arial"/>
          <w:color w:val="061F57"/>
          <w:sz w:val="52"/>
          <w:szCs w:val="52"/>
        </w:rPr>
      </w:pPr>
    </w:p>
    <w:p w14:paraId="233E63CE" w14:textId="76458DEC" w:rsidR="00AD7EFA" w:rsidRDefault="00AD7EFA" w:rsidP="00AC3B8F">
      <w:pPr>
        <w:pStyle w:val="Heading1"/>
      </w:pPr>
      <w:bookmarkStart w:id="17" w:name="_Toc45619512"/>
      <w:r>
        <w:lastRenderedPageBreak/>
        <w:t>Executive Summary</w:t>
      </w:r>
      <w:bookmarkEnd w:id="17"/>
    </w:p>
    <w:p w14:paraId="5B61D5FE" w14:textId="1B688759" w:rsidR="00AD7EFA" w:rsidRDefault="00AD7EFA" w:rsidP="00AD7EFA">
      <w:pPr>
        <w:pStyle w:val="Heading3"/>
        <w:rPr>
          <w:rFonts w:ascii="Arial" w:hAnsi="Arial" w:cs="Arial"/>
          <w:color w:val="00273A"/>
        </w:rPr>
      </w:pPr>
      <w:bookmarkStart w:id="18" w:name="_Toc45617030"/>
      <w:bookmarkStart w:id="19" w:name="_Toc45619002"/>
      <w:bookmarkStart w:id="20" w:name="_Toc45619513"/>
      <w:r>
        <w:rPr>
          <w:rFonts w:ascii="Arial" w:hAnsi="Arial" w:cs="Arial"/>
          <w:color w:val="00273A"/>
        </w:rPr>
        <w:t>FunkyTech</w:t>
      </w:r>
      <w:bookmarkEnd w:id="18"/>
      <w:bookmarkEnd w:id="19"/>
      <w:bookmarkEnd w:id="20"/>
    </w:p>
    <w:p w14:paraId="141D11F7" w14:textId="77777777" w:rsidR="00AD7EFA" w:rsidRPr="00AD7EFA" w:rsidRDefault="00AD7EFA" w:rsidP="00AD7EFA"/>
    <w:p w14:paraId="535B694F" w14:textId="77777777" w:rsidR="00AD7EFA" w:rsidRDefault="00AD7EFA" w:rsidP="00AD7EFA">
      <w:pPr>
        <w:pStyle w:val="NormalWeb"/>
        <w:spacing w:before="0" w:beforeAutospacing="0" w:after="0" w:afterAutospacing="0"/>
      </w:pPr>
      <w:r>
        <w:rPr>
          <w:rFonts w:ascii="Calibri" w:hAnsi="Calibri" w:cs="Calibri"/>
          <w:color w:val="082A75"/>
          <w:sz w:val="28"/>
          <w:szCs w:val="28"/>
        </w:rPr>
        <w:t>People in today’s world live in a very uncertain time. In the current year alone, we have seen unprecedented events that have taken both a physical and mental toll on the public. Over the past few months, the COVID-19 pandemic and quarantine practices have radically changed the lifestyles of billions of people around the globe. Many of us now lack the daily interaction we had with our friends, peers, and coworkers. Although things like social media can help remedy these feelings of isolation and separation, we believe these platforms do not go far enough in giving their users the camaraderie they desire.</w:t>
      </w:r>
    </w:p>
    <w:p w14:paraId="74E3D516" w14:textId="77777777" w:rsidR="00AD7EFA" w:rsidRDefault="00AD7EFA" w:rsidP="00AD7EFA"/>
    <w:p w14:paraId="6372A194"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We, the working members of FunkyTech, have decided that people now need a social platform that goes beyond surface-level sharing and posting. This decision of ours will take the form of our website </w:t>
      </w:r>
      <w:r>
        <w:rPr>
          <w:rFonts w:ascii="Calibri" w:hAnsi="Calibri" w:cs="Calibri"/>
          <w:color w:val="082A75"/>
          <w:sz w:val="28"/>
          <w:szCs w:val="28"/>
          <w:u w:val="single"/>
        </w:rPr>
        <w:t>Gather+</w:t>
      </w:r>
      <w:r>
        <w:rPr>
          <w:rFonts w:ascii="Calibri" w:hAnsi="Calibri" w:cs="Calibri"/>
          <w:color w:val="082A75"/>
          <w:sz w:val="28"/>
          <w:szCs w:val="28"/>
        </w:rPr>
        <w:t>, a platform based on connections rather than content. </w:t>
      </w:r>
      <w:r>
        <w:rPr>
          <w:color w:val="000000"/>
          <w:sz w:val="28"/>
          <w:szCs w:val="28"/>
        </w:rPr>
        <w:br/>
      </w:r>
      <w:r>
        <w:rPr>
          <w:color w:val="000000"/>
          <w:sz w:val="28"/>
          <w:szCs w:val="28"/>
        </w:rPr>
        <w:br/>
      </w:r>
    </w:p>
    <w:p w14:paraId="3FAD9CE2" w14:textId="77777777" w:rsidR="00AD7EFA" w:rsidRDefault="00AD7EFA" w:rsidP="00AD7EFA">
      <w:pPr>
        <w:pStyle w:val="NormalWeb"/>
        <w:spacing w:before="0" w:beforeAutospacing="0" w:after="0" w:afterAutospacing="0"/>
      </w:pPr>
      <w:r>
        <w:rPr>
          <w:rFonts w:ascii="Calibri" w:hAnsi="Calibri" w:cs="Calibri"/>
          <w:color w:val="082A75"/>
          <w:sz w:val="28"/>
          <w:szCs w:val="28"/>
        </w:rPr>
        <w:t>Gather+ (pronounced Gather-PLUS) will allow its users to join communities centered on topics that interest them and communicate with other people within that group. Unlike other sites which use character/post limits and content rating algorithms that hamper communication, Gather+ will promote the idea that every user should be able to join a community and be a part of the conversation. Users will be encouraged to engage in thoughtful discussions centered on uplifting topics that many people are missing because of the pandemic.</w:t>
      </w:r>
    </w:p>
    <w:p w14:paraId="02685615" w14:textId="77777777" w:rsidR="00AD7EFA" w:rsidRDefault="00AD7EFA" w:rsidP="00AD7EFA"/>
    <w:p w14:paraId="77BB1E25" w14:textId="77777777" w:rsidR="00AD7EFA" w:rsidRDefault="00AD7EFA" w:rsidP="00AD7EFA">
      <w:pPr>
        <w:pStyle w:val="NormalWeb"/>
        <w:spacing w:before="0" w:beforeAutospacing="0" w:after="0" w:afterAutospacing="0"/>
      </w:pPr>
      <w:r>
        <w:rPr>
          <w:rFonts w:ascii="Calibri" w:hAnsi="Calibri" w:cs="Calibri"/>
          <w:color w:val="082A75"/>
          <w:sz w:val="28"/>
          <w:szCs w:val="28"/>
        </w:rPr>
        <w:t>COVID-19 has revealed that millions of people still struggle with the loneliness of quarantine/lockdown despite the abundance of social media platforms available in web and mobile form. Thus, Gather+ and its emphasis on “connection over content” will seek to bridge people together and form communities that will ideally outlast the pandemic.</w:t>
      </w:r>
    </w:p>
    <w:p w14:paraId="60806C53" w14:textId="77777777" w:rsidR="00AD7EFA" w:rsidRDefault="00AD7EFA" w:rsidP="00AD7EFA"/>
    <w:p w14:paraId="47B29137" w14:textId="77777777" w:rsidR="00AD7EFA" w:rsidRDefault="00AD7EFA" w:rsidP="00AD7EFA">
      <w:pPr>
        <w:pStyle w:val="Content"/>
      </w:pPr>
    </w:p>
    <w:p w14:paraId="39C898E0" w14:textId="1279049C" w:rsidR="00AD7EFA" w:rsidRDefault="00AD7EFA" w:rsidP="00AD7EFA">
      <w:pPr>
        <w:pStyle w:val="Heading1"/>
      </w:pPr>
      <w:bookmarkStart w:id="21" w:name="_Toc45619514"/>
      <w:r>
        <w:rPr>
          <w:rFonts w:ascii="Arial" w:hAnsi="Arial" w:cs="Arial"/>
          <w:color w:val="061F57"/>
          <w:szCs w:val="52"/>
        </w:rPr>
        <w:lastRenderedPageBreak/>
        <w:t>Competitive Analysis</w:t>
      </w:r>
      <w:bookmarkEnd w:id="21"/>
    </w:p>
    <w:p w14:paraId="5F9D925B" w14:textId="77777777" w:rsidR="00AD7EFA" w:rsidRDefault="00AD7EFA" w:rsidP="00AD7EFA">
      <w:pPr>
        <w:pStyle w:val="Heading3"/>
      </w:pPr>
      <w:bookmarkStart w:id="22" w:name="_Toc45619004"/>
      <w:bookmarkStart w:id="23" w:name="_Toc45619515"/>
      <w:r>
        <w:rPr>
          <w:rFonts w:ascii="Arial" w:hAnsi="Arial" w:cs="Arial"/>
          <w:color w:val="00273A"/>
        </w:rPr>
        <w:t>FunkyTech</w:t>
      </w:r>
      <w:bookmarkEnd w:id="22"/>
      <w:bookmarkEnd w:id="23"/>
    </w:p>
    <w:p w14:paraId="3B0483C0" w14:textId="77777777" w:rsidR="00AD7EFA" w:rsidRDefault="00AD7EFA" w:rsidP="00AD7EFA"/>
    <w:tbl>
      <w:tblPr>
        <w:tblW w:w="0" w:type="auto"/>
        <w:tblCellMar>
          <w:top w:w="15" w:type="dxa"/>
          <w:left w:w="15" w:type="dxa"/>
          <w:bottom w:w="15" w:type="dxa"/>
          <w:right w:w="15" w:type="dxa"/>
        </w:tblCellMar>
        <w:tblLook w:val="04A0" w:firstRow="1" w:lastRow="0" w:firstColumn="1" w:lastColumn="0" w:noHBand="0" w:noVBand="1"/>
      </w:tblPr>
      <w:tblGrid>
        <w:gridCol w:w="2795"/>
        <w:gridCol w:w="4878"/>
      </w:tblGrid>
      <w:tr w:rsidR="00AD7EFA" w14:paraId="73B46593" w14:textId="77777777" w:rsidTr="00E32A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F3CA9" w14:textId="77777777" w:rsidR="00AD7EFA" w:rsidRDefault="00AD7EFA" w:rsidP="00E32A9C">
            <w:pPr>
              <w:pStyle w:val="NormalWeb"/>
              <w:spacing w:before="0" w:beforeAutospacing="0" w:after="0" w:afterAutospacing="0"/>
              <w:jc w:val="center"/>
            </w:pPr>
            <w:r>
              <w:rPr>
                <w:rFonts w:ascii="Calibri" w:hAnsi="Calibri" w:cs="Calibri"/>
                <w:b/>
                <w:bCs/>
                <w:color w:val="082A75"/>
                <w:sz w:val="28"/>
                <w:szCs w:val="28"/>
              </w:rPr>
              <w:t>Gather+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6E60E" w14:textId="77777777" w:rsidR="00AD7EFA" w:rsidRDefault="00AD7EFA" w:rsidP="00E32A9C">
            <w:pPr>
              <w:pStyle w:val="NormalWeb"/>
              <w:spacing w:before="0" w:beforeAutospacing="0" w:after="0" w:afterAutospacing="0"/>
              <w:jc w:val="center"/>
            </w:pPr>
            <w:r>
              <w:rPr>
                <w:rFonts w:ascii="Calibri" w:hAnsi="Calibri" w:cs="Calibri"/>
                <w:b/>
                <w:bCs/>
                <w:color w:val="082A75"/>
                <w:sz w:val="28"/>
                <w:szCs w:val="28"/>
              </w:rPr>
              <w:t>Competitors (Facebook, Twitter, Reddit)</w:t>
            </w:r>
          </w:p>
        </w:tc>
      </w:tr>
      <w:tr w:rsidR="00AD7EFA" w14:paraId="48F86E17" w14:textId="77777777" w:rsidTr="00E32A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A4F9"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Connection-Based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AC5F1"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Content-Based</w:t>
            </w:r>
          </w:p>
        </w:tc>
      </w:tr>
      <w:tr w:rsidR="00AD7EFA" w14:paraId="02600E89" w14:textId="77777777" w:rsidTr="00E32A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4364"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Equality of All Material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A47C5"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Content Rating</w:t>
            </w:r>
          </w:p>
        </w:tc>
      </w:tr>
      <w:tr w:rsidR="00AD7EFA" w14:paraId="0C02DB35" w14:textId="77777777" w:rsidTr="00E32A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5990"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Positivity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AC135"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Monetization Focus</w:t>
            </w:r>
          </w:p>
        </w:tc>
      </w:tr>
      <w:tr w:rsidR="00AD7EFA" w14:paraId="0C10A132" w14:textId="77777777" w:rsidTr="00E32A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48A2"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Ad-Free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F5A85"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Paid/Promoted Advertisements</w:t>
            </w:r>
          </w:p>
        </w:tc>
      </w:tr>
    </w:tbl>
    <w:p w14:paraId="7504BED2" w14:textId="77777777" w:rsidR="00AD7EFA" w:rsidRDefault="00AD7EFA" w:rsidP="00AD7EFA">
      <w:pPr>
        <w:pStyle w:val="NormalWeb"/>
        <w:spacing w:before="0" w:beforeAutospacing="0" w:after="0" w:afterAutospacing="0"/>
      </w:pPr>
      <w:r>
        <w:rPr>
          <w:color w:val="000000"/>
        </w:rPr>
        <w:br/>
      </w:r>
      <w:r>
        <w:rPr>
          <w:color w:val="000000"/>
        </w:rPr>
        <w:br/>
      </w:r>
    </w:p>
    <w:p w14:paraId="52197F51" w14:textId="77777777" w:rsidR="00AD7EFA" w:rsidRDefault="00AD7EFA" w:rsidP="00AD7EFA">
      <w:pPr>
        <w:pStyle w:val="NormalWeb"/>
        <w:spacing w:before="0" w:beforeAutospacing="0" w:after="0" w:afterAutospacing="0"/>
      </w:pPr>
      <w:r>
        <w:rPr>
          <w:rFonts w:ascii="Calibri" w:hAnsi="Calibri" w:cs="Calibri"/>
          <w:color w:val="082A75"/>
          <w:sz w:val="28"/>
          <w:szCs w:val="28"/>
        </w:rPr>
        <w:t>The motto for the development of Gather+ is “Connection over content”, which is what we believe will separate Gather+ from many of the traditional social media sites used today. Sites like Facebook, Twitter, and Reddit all revolve around the idea of their users submitting content through their profiles. This content is then subject to a rating system (Facebook likes, Twitter retweets, Reddit upvotes) that prioritizes more popular content. These systems ultimately incentivize users to post content that has the best chance at being viral, and while this mindset does have its advantages (primarily financial ones), we believe it also has drawbacks that can prove detrimental to many users. Since more popular content is often easier to see on these platforms, some users may feel like their impact on the site may not be as important since they do not have as big a following as other users.</w:t>
      </w:r>
      <w:r>
        <w:rPr>
          <w:color w:val="082A75"/>
          <w:sz w:val="28"/>
          <w:szCs w:val="28"/>
        </w:rPr>
        <w:br/>
      </w:r>
      <w:r>
        <w:rPr>
          <w:color w:val="082A75"/>
          <w:sz w:val="28"/>
          <w:szCs w:val="28"/>
        </w:rPr>
        <w:br/>
      </w:r>
    </w:p>
    <w:p w14:paraId="3736182C" w14:textId="77777777" w:rsidR="00AD7EFA" w:rsidRDefault="00AD7EFA" w:rsidP="00AD7EFA">
      <w:pPr>
        <w:pStyle w:val="NormalWeb"/>
        <w:spacing w:before="0" w:beforeAutospacing="0" w:after="0" w:afterAutospacing="0"/>
      </w:pPr>
      <w:r>
        <w:rPr>
          <w:rFonts w:ascii="Calibri" w:hAnsi="Calibri" w:cs="Calibri"/>
          <w:color w:val="082A75"/>
          <w:sz w:val="28"/>
          <w:szCs w:val="28"/>
        </w:rPr>
        <w:t>This is the issue that Gather+ seeks to resolve. Instead of “content-based”, Gather+ will be “connection-based” and allow all users to be on equal footing. Users will join discussions that will not be driven by a rating system. Therefore, all users can make a substantive contribution to the conversation. Users can measure their perceived success on Gather+ by the number of meaningful and engaging conversations they partake in, instead of feeling measured by a voting system. Additionally, Gather+ will place an emphasis on encouraging content, ensuring that users will enjoy the website and feel welcome on it.   </w:t>
      </w:r>
    </w:p>
    <w:p w14:paraId="314A3058" w14:textId="77777777" w:rsidR="00AD7EFA" w:rsidRDefault="00AD7EFA" w:rsidP="00AD7EFA">
      <w:pPr>
        <w:spacing w:after="240"/>
      </w:pPr>
      <w:r>
        <w:br/>
      </w:r>
    </w:p>
    <w:p w14:paraId="062D6A14" w14:textId="77777777" w:rsidR="00AD7EFA" w:rsidRDefault="00AD7EFA" w:rsidP="00AD7EFA">
      <w:pPr>
        <w:pStyle w:val="Heading1"/>
      </w:pPr>
      <w:bookmarkStart w:id="24" w:name="_Toc45619516"/>
      <w:r>
        <w:rPr>
          <w:rFonts w:ascii="Arial" w:hAnsi="Arial" w:cs="Arial"/>
          <w:color w:val="061F57"/>
          <w:szCs w:val="52"/>
        </w:rPr>
        <w:lastRenderedPageBreak/>
        <w:t>Data Definition</w:t>
      </w:r>
      <w:bookmarkEnd w:id="24"/>
    </w:p>
    <w:p w14:paraId="174B2708" w14:textId="77777777" w:rsidR="00AD7EFA" w:rsidRDefault="00AD7EFA" w:rsidP="00AD7EFA">
      <w:pPr>
        <w:pStyle w:val="Heading3"/>
      </w:pPr>
      <w:bookmarkStart w:id="25" w:name="_Toc45619006"/>
      <w:bookmarkStart w:id="26" w:name="_Toc45619517"/>
      <w:r>
        <w:rPr>
          <w:rFonts w:ascii="Arial" w:hAnsi="Arial" w:cs="Arial"/>
          <w:color w:val="00273A"/>
        </w:rPr>
        <w:t>FunkyTech</w:t>
      </w:r>
      <w:bookmarkEnd w:id="25"/>
      <w:bookmarkEnd w:id="26"/>
    </w:p>
    <w:p w14:paraId="3925265D" w14:textId="77777777" w:rsidR="00AD7EFA" w:rsidRDefault="00AD7EFA" w:rsidP="00AD7EFA"/>
    <w:p w14:paraId="613D8A0F"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Group/Team Definitions *********</w:t>
      </w:r>
    </w:p>
    <w:p w14:paraId="10E65E35" w14:textId="77777777" w:rsidR="00AD7EFA" w:rsidRDefault="00AD7EFA" w:rsidP="00AD7EFA"/>
    <w:p w14:paraId="70B8DB49"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FunkyTech</w:t>
      </w:r>
    </w:p>
    <w:p w14:paraId="7EC17D05" w14:textId="77777777" w:rsidR="00AD7EFA" w:rsidRDefault="00AD7EFA" w:rsidP="00B82241">
      <w:pPr>
        <w:pStyle w:val="NormalWeb"/>
        <w:numPr>
          <w:ilvl w:val="0"/>
          <w:numId w:val="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team name for Group 7 in CEN 4010. Composed of Brent Werne, Michael Resendes, Betsy Kuruvila and Michael Simon.</w:t>
      </w:r>
    </w:p>
    <w:p w14:paraId="5FE6329C" w14:textId="77777777" w:rsidR="00AD7EFA" w:rsidRDefault="00AD7EFA" w:rsidP="00AD7EFA">
      <w:pPr>
        <w:rPr>
          <w:rFonts w:ascii="Times New Roman" w:hAnsi="Times New Roman" w:cs="Times New Roman"/>
          <w:color w:val="auto"/>
          <w:sz w:val="24"/>
          <w:szCs w:val="24"/>
        </w:rPr>
      </w:pPr>
    </w:p>
    <w:p w14:paraId="1D306603"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“Connection Over Content”</w:t>
      </w:r>
    </w:p>
    <w:p w14:paraId="64C644AC" w14:textId="77777777" w:rsidR="00AD7EFA" w:rsidRDefault="00AD7EFA" w:rsidP="00B82241">
      <w:pPr>
        <w:pStyle w:val="NormalWeb"/>
        <w:numPr>
          <w:ilvl w:val="0"/>
          <w:numId w:val="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team motto for this project’s development. The emphasis is on designing our application to encourage users to engage in thoughtful conversation, and form lasting bonds with other users, rather than posting content for feedback.</w:t>
      </w:r>
    </w:p>
    <w:p w14:paraId="2545748B" w14:textId="77777777" w:rsidR="00AD7EFA" w:rsidRDefault="00AD7EFA" w:rsidP="00AD7EFA">
      <w:pPr>
        <w:rPr>
          <w:rFonts w:ascii="Times New Roman" w:hAnsi="Times New Roman" w:cs="Times New Roman"/>
          <w:color w:val="auto"/>
          <w:sz w:val="24"/>
          <w:szCs w:val="24"/>
        </w:rPr>
      </w:pPr>
    </w:p>
    <w:p w14:paraId="7494CE36"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Gather+</w:t>
      </w:r>
    </w:p>
    <w:p w14:paraId="0BB7E608" w14:textId="77777777" w:rsidR="00AD7EFA" w:rsidRDefault="00AD7EFA" w:rsidP="00B82241">
      <w:pPr>
        <w:pStyle w:val="NormalWeb"/>
        <w:numPr>
          <w:ilvl w:val="0"/>
          <w:numId w:val="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The name of the website/web-based application that will be hosted on the team’s </w:t>
      </w:r>
      <w:r>
        <w:rPr>
          <w:rFonts w:ascii="Calibri" w:hAnsi="Calibri" w:cs="Calibri"/>
          <w:color w:val="E31C60"/>
          <w:sz w:val="28"/>
          <w:szCs w:val="28"/>
        </w:rPr>
        <w:t>LAMP Server</w:t>
      </w:r>
      <w:r>
        <w:rPr>
          <w:rFonts w:ascii="Calibri" w:hAnsi="Calibri" w:cs="Calibri"/>
          <w:color w:val="082A75"/>
          <w:sz w:val="28"/>
          <w:szCs w:val="28"/>
        </w:rPr>
        <w:t>. (Pronounced: Gather-PLUS).</w:t>
      </w:r>
    </w:p>
    <w:p w14:paraId="2900707D" w14:textId="77777777" w:rsidR="00AD7EFA" w:rsidRDefault="00AD7EFA" w:rsidP="00AD7EFA">
      <w:pPr>
        <w:spacing w:after="240"/>
        <w:rPr>
          <w:rFonts w:ascii="Times New Roman" w:hAnsi="Times New Roman" w:cs="Times New Roman"/>
          <w:color w:val="auto"/>
          <w:sz w:val="24"/>
          <w:szCs w:val="24"/>
        </w:rPr>
      </w:pPr>
    </w:p>
    <w:p w14:paraId="10E82C00"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Front-End Definitions **********</w:t>
      </w:r>
    </w:p>
    <w:p w14:paraId="35ECC581"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Bootstrap</w:t>
      </w:r>
    </w:p>
    <w:p w14:paraId="5761C6F8" w14:textId="77777777" w:rsidR="00AD7EFA" w:rsidRDefault="00AD7EFA" w:rsidP="00B82241">
      <w:pPr>
        <w:pStyle w:val="NormalWeb"/>
        <w:numPr>
          <w:ilvl w:val="0"/>
          <w:numId w:val="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CSS framework used to standardize the design and appearance of the </w:t>
      </w:r>
      <w:r>
        <w:rPr>
          <w:rFonts w:ascii="Calibri" w:hAnsi="Calibri" w:cs="Calibri"/>
          <w:color w:val="E31C60"/>
          <w:sz w:val="28"/>
          <w:szCs w:val="28"/>
        </w:rPr>
        <w:t xml:space="preserve">Gather+ </w:t>
      </w:r>
      <w:r>
        <w:rPr>
          <w:rFonts w:ascii="Calibri" w:hAnsi="Calibri" w:cs="Calibri"/>
          <w:color w:val="082A75"/>
          <w:sz w:val="28"/>
          <w:szCs w:val="28"/>
        </w:rPr>
        <w:t>web application.  </w:t>
      </w:r>
    </w:p>
    <w:p w14:paraId="5D1B0184" w14:textId="77777777" w:rsidR="00AD7EFA" w:rsidRDefault="00AD7EFA" w:rsidP="00B82241">
      <w:pPr>
        <w:pStyle w:val="NormalWeb"/>
        <w:numPr>
          <w:ilvl w:val="0"/>
          <w:numId w:val="5"/>
        </w:numPr>
        <w:spacing w:before="0" w:beforeAutospacing="0" w:after="0" w:afterAutospacing="0"/>
        <w:textAlignment w:val="baseline"/>
        <w:rPr>
          <w:rFonts w:ascii="Calibri" w:hAnsi="Calibri" w:cs="Calibri"/>
          <w:color w:val="082A75"/>
          <w:sz w:val="28"/>
          <w:szCs w:val="28"/>
        </w:rPr>
      </w:pPr>
      <w:r>
        <w:rPr>
          <w:rFonts w:ascii="Calibri" w:hAnsi="Calibri" w:cs="Calibri"/>
          <w:b/>
          <w:bCs/>
          <w:color w:val="E31C60"/>
          <w:sz w:val="28"/>
          <w:szCs w:val="28"/>
        </w:rPr>
        <w:t>Bootstrap License</w:t>
      </w:r>
      <w:r>
        <w:rPr>
          <w:rFonts w:ascii="Calibri" w:hAnsi="Calibri" w:cs="Calibri"/>
          <w:color w:val="000000"/>
          <w:sz w:val="28"/>
          <w:szCs w:val="28"/>
        </w:rPr>
        <w:t>:</w:t>
      </w:r>
      <w:r>
        <w:rPr>
          <w:rFonts w:ascii="Calibri" w:hAnsi="Calibri" w:cs="Calibri"/>
          <w:color w:val="E31C60"/>
          <w:sz w:val="28"/>
          <w:szCs w:val="28"/>
        </w:rPr>
        <w:t xml:space="preserve"> </w:t>
      </w:r>
      <w:r>
        <w:rPr>
          <w:rFonts w:ascii="Calibri" w:hAnsi="Calibri" w:cs="Calibri"/>
          <w:color w:val="000000"/>
          <w:sz w:val="28"/>
          <w:szCs w:val="28"/>
        </w:rPr>
        <w:t>https://github.com/twbs/bootstrap/blob/v4.0.0/LICENSE</w:t>
      </w:r>
    </w:p>
    <w:p w14:paraId="70161498" w14:textId="77777777" w:rsidR="00AD7EFA" w:rsidRDefault="00AD7EFA" w:rsidP="00AD7EFA">
      <w:pPr>
        <w:rPr>
          <w:rFonts w:ascii="Times New Roman" w:hAnsi="Times New Roman" w:cs="Times New Roman"/>
          <w:color w:val="auto"/>
          <w:sz w:val="24"/>
          <w:szCs w:val="24"/>
        </w:rPr>
      </w:pPr>
    </w:p>
    <w:p w14:paraId="1A20FDC9"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Really Simple Syndication (RSS)</w:t>
      </w:r>
    </w:p>
    <w:p w14:paraId="7EB4D784" w14:textId="77777777" w:rsidR="00AD7EFA" w:rsidRDefault="00AD7EFA" w:rsidP="00B82241">
      <w:pPr>
        <w:pStyle w:val="NormalWeb"/>
        <w:numPr>
          <w:ilvl w:val="0"/>
          <w:numId w:val="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Web-feed distribution method that will allow Gather+ to host a variety of article-related content provided by various websites and organizations.   </w:t>
      </w:r>
    </w:p>
    <w:p w14:paraId="7ABCD870" w14:textId="77777777" w:rsidR="00AD7EFA" w:rsidRDefault="00AD7EFA" w:rsidP="00AD7EFA">
      <w:pPr>
        <w:rPr>
          <w:rFonts w:ascii="Times New Roman" w:hAnsi="Times New Roman" w:cs="Times New Roman"/>
          <w:color w:val="auto"/>
          <w:sz w:val="24"/>
          <w:szCs w:val="24"/>
        </w:rPr>
      </w:pPr>
    </w:p>
    <w:p w14:paraId="39C839B3"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Back-End Definitions ***********</w:t>
      </w:r>
    </w:p>
    <w:p w14:paraId="515A48FD"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LAMP Server</w:t>
      </w:r>
    </w:p>
    <w:p w14:paraId="0FAEFE42" w14:textId="77777777" w:rsidR="00AD7EFA" w:rsidRDefault="00AD7EFA" w:rsidP="00B82241">
      <w:pPr>
        <w:pStyle w:val="NormalWeb"/>
        <w:numPr>
          <w:ilvl w:val="0"/>
          <w:numId w:val="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Gather+ will be hosted on the team’s FAU LAMP (Linux, Apache, MySQL, PHP) server, which will handle all management of PHP and SQL utilized by the </w:t>
      </w:r>
      <w:r>
        <w:rPr>
          <w:rFonts w:ascii="Calibri" w:hAnsi="Calibri" w:cs="Calibri"/>
          <w:color w:val="E31C60"/>
          <w:sz w:val="28"/>
          <w:szCs w:val="28"/>
        </w:rPr>
        <w:t>Gather+</w:t>
      </w:r>
      <w:r>
        <w:rPr>
          <w:rFonts w:ascii="Calibri" w:hAnsi="Calibri" w:cs="Calibri"/>
          <w:color w:val="082A75"/>
          <w:sz w:val="28"/>
          <w:szCs w:val="28"/>
        </w:rPr>
        <w:t xml:space="preserve"> web application.</w:t>
      </w:r>
    </w:p>
    <w:p w14:paraId="475CF67A" w14:textId="77777777" w:rsidR="00AD7EFA" w:rsidRDefault="00AD7EFA" w:rsidP="00B82241">
      <w:pPr>
        <w:pStyle w:val="NormalWeb"/>
        <w:numPr>
          <w:ilvl w:val="0"/>
          <w:numId w:val="7"/>
        </w:numPr>
        <w:spacing w:before="0" w:beforeAutospacing="0" w:after="0" w:afterAutospacing="0"/>
        <w:textAlignment w:val="baseline"/>
        <w:rPr>
          <w:rFonts w:ascii="Calibri" w:hAnsi="Calibri" w:cs="Calibri"/>
          <w:color w:val="082A75"/>
          <w:sz w:val="28"/>
          <w:szCs w:val="28"/>
        </w:rPr>
      </w:pPr>
      <w:r>
        <w:rPr>
          <w:rFonts w:ascii="Calibri" w:hAnsi="Calibri" w:cs="Calibri"/>
          <w:b/>
          <w:bCs/>
          <w:color w:val="E31C60"/>
          <w:sz w:val="28"/>
          <w:szCs w:val="28"/>
        </w:rPr>
        <w:t>LAMP Server</w:t>
      </w:r>
      <w:r>
        <w:rPr>
          <w:rFonts w:ascii="Calibri" w:hAnsi="Calibri" w:cs="Calibri"/>
          <w:color w:val="000000"/>
          <w:sz w:val="28"/>
          <w:szCs w:val="28"/>
        </w:rPr>
        <w:t>:</w:t>
      </w:r>
      <w:r>
        <w:rPr>
          <w:rFonts w:ascii="Calibri" w:hAnsi="Calibri" w:cs="Calibri"/>
          <w:color w:val="E31C60"/>
          <w:sz w:val="28"/>
          <w:szCs w:val="28"/>
        </w:rPr>
        <w:t xml:space="preserve"> </w:t>
      </w:r>
      <w:r>
        <w:rPr>
          <w:rFonts w:ascii="Calibri" w:hAnsi="Calibri" w:cs="Calibri"/>
          <w:color w:val="000000"/>
          <w:sz w:val="28"/>
          <w:szCs w:val="28"/>
        </w:rPr>
        <w:t>https://lamp.cse.fau.edu/~cen4010s2020_g07/</w:t>
      </w:r>
    </w:p>
    <w:p w14:paraId="5468919E" w14:textId="77777777" w:rsidR="00AD7EFA" w:rsidRDefault="00AD7EFA" w:rsidP="00AD7EFA">
      <w:pPr>
        <w:rPr>
          <w:rFonts w:ascii="Times New Roman" w:hAnsi="Times New Roman" w:cs="Times New Roman"/>
          <w:color w:val="auto"/>
          <w:sz w:val="24"/>
          <w:szCs w:val="24"/>
        </w:rPr>
      </w:pPr>
    </w:p>
    <w:p w14:paraId="4AA7386F"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MySQL Database Management System/phpMyAdmin</w:t>
      </w:r>
    </w:p>
    <w:p w14:paraId="0C2CD298" w14:textId="77777777" w:rsidR="00AD7EFA" w:rsidRDefault="00AD7EFA" w:rsidP="00B82241">
      <w:pPr>
        <w:pStyle w:val="NormalWeb"/>
        <w:numPr>
          <w:ilvl w:val="0"/>
          <w:numId w:val="8"/>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Gather+ will utilize a MySQL DBMS hosted locally on the team’s </w:t>
      </w:r>
      <w:r>
        <w:rPr>
          <w:rFonts w:ascii="Calibri" w:hAnsi="Calibri" w:cs="Calibri"/>
          <w:color w:val="E31C60"/>
          <w:sz w:val="28"/>
          <w:szCs w:val="28"/>
        </w:rPr>
        <w:t>LAMP Server</w:t>
      </w:r>
      <w:r>
        <w:rPr>
          <w:rFonts w:ascii="Calibri" w:hAnsi="Calibri" w:cs="Calibri"/>
          <w:color w:val="082A75"/>
          <w:sz w:val="28"/>
          <w:szCs w:val="28"/>
        </w:rPr>
        <w:t xml:space="preserve">. General editing and management of the database will be done through the phpMyAdmin tool also hosted on the </w:t>
      </w:r>
      <w:r>
        <w:rPr>
          <w:rFonts w:ascii="Calibri" w:hAnsi="Calibri" w:cs="Calibri"/>
          <w:color w:val="E31C60"/>
          <w:sz w:val="28"/>
          <w:szCs w:val="28"/>
        </w:rPr>
        <w:t>LAMP Server</w:t>
      </w:r>
      <w:r>
        <w:rPr>
          <w:rFonts w:ascii="Calibri" w:hAnsi="Calibri" w:cs="Calibri"/>
          <w:color w:val="082A75"/>
          <w:sz w:val="28"/>
          <w:szCs w:val="28"/>
        </w:rPr>
        <w:t>.</w:t>
      </w:r>
    </w:p>
    <w:p w14:paraId="2E97C3A6" w14:textId="77777777" w:rsidR="00AD7EFA" w:rsidRPr="00AD7EFA" w:rsidRDefault="00AD7EFA" w:rsidP="00B82241">
      <w:pPr>
        <w:pStyle w:val="NormalWeb"/>
        <w:numPr>
          <w:ilvl w:val="0"/>
          <w:numId w:val="8"/>
        </w:numPr>
        <w:spacing w:before="0" w:beforeAutospacing="0" w:after="0" w:afterAutospacing="0"/>
        <w:textAlignment w:val="baseline"/>
        <w:rPr>
          <w:rFonts w:ascii="Calibri" w:hAnsi="Calibri" w:cs="Calibri"/>
          <w:color w:val="082A75"/>
          <w:sz w:val="28"/>
          <w:szCs w:val="28"/>
          <w:lang w:val="fr-CA"/>
        </w:rPr>
      </w:pPr>
      <w:proofErr w:type="gramStart"/>
      <w:r w:rsidRPr="00AD7EFA">
        <w:rPr>
          <w:rFonts w:ascii="Calibri" w:hAnsi="Calibri" w:cs="Calibri"/>
          <w:b/>
          <w:bCs/>
          <w:color w:val="E31C60"/>
          <w:sz w:val="28"/>
          <w:szCs w:val="28"/>
          <w:lang w:val="fr-CA"/>
        </w:rPr>
        <w:t>phpMyAdmin</w:t>
      </w:r>
      <w:proofErr w:type="gramEnd"/>
      <w:r w:rsidRPr="00AD7EFA">
        <w:rPr>
          <w:rFonts w:ascii="Calibri" w:hAnsi="Calibri" w:cs="Calibri"/>
          <w:color w:val="082A75"/>
          <w:sz w:val="28"/>
          <w:szCs w:val="28"/>
          <w:lang w:val="fr-CA"/>
        </w:rPr>
        <w:t>: https://lamp.cse.fau.edu/phpMyAdmin</w:t>
      </w:r>
    </w:p>
    <w:p w14:paraId="0F397426" w14:textId="77777777" w:rsidR="00AD7EFA" w:rsidRPr="00AD7EFA" w:rsidRDefault="00AD7EFA" w:rsidP="00AD7EFA">
      <w:pPr>
        <w:rPr>
          <w:rFonts w:ascii="Times New Roman" w:hAnsi="Times New Roman" w:cs="Times New Roman"/>
          <w:color w:val="auto"/>
          <w:sz w:val="24"/>
          <w:szCs w:val="24"/>
          <w:lang w:val="fr-CA"/>
        </w:rPr>
      </w:pPr>
    </w:p>
    <w:p w14:paraId="2A299C2A"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w:t>
      </w:r>
      <w:proofErr w:type="spellStart"/>
      <w:r>
        <w:rPr>
          <w:rFonts w:ascii="Calibri" w:hAnsi="Calibri" w:cs="Calibri"/>
          <w:b/>
          <w:bCs/>
          <w:color w:val="E31C60"/>
          <w:sz w:val="32"/>
          <w:szCs w:val="32"/>
        </w:rPr>
        <w:t>user_accounts</w:t>
      </w:r>
      <w:proofErr w:type="spellEnd"/>
      <w:r>
        <w:rPr>
          <w:rFonts w:ascii="Calibri" w:hAnsi="Calibri" w:cs="Calibri"/>
          <w:b/>
          <w:bCs/>
          <w:color w:val="E31C60"/>
          <w:sz w:val="32"/>
          <w:szCs w:val="32"/>
        </w:rPr>
        <w:t>” Database</w:t>
      </w:r>
    </w:p>
    <w:p w14:paraId="1958C03E" w14:textId="77777777" w:rsidR="00AD7EFA" w:rsidRDefault="00AD7EFA" w:rsidP="00B82241">
      <w:pPr>
        <w:pStyle w:val="NormalWeb"/>
        <w:numPr>
          <w:ilvl w:val="0"/>
          <w:numId w:val="9"/>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w:t>
      </w:r>
      <w:proofErr w:type="spellStart"/>
      <w:r>
        <w:rPr>
          <w:rFonts w:ascii="Calibri" w:hAnsi="Calibri" w:cs="Calibri"/>
          <w:color w:val="082A75"/>
          <w:sz w:val="28"/>
          <w:szCs w:val="28"/>
        </w:rPr>
        <w:t>user_accounts</w:t>
      </w:r>
      <w:proofErr w:type="spellEnd"/>
      <w:r>
        <w:rPr>
          <w:rFonts w:ascii="Calibri" w:hAnsi="Calibri" w:cs="Calibri"/>
          <w:color w:val="082A75"/>
          <w:sz w:val="28"/>
          <w:szCs w:val="28"/>
        </w:rPr>
        <w:t xml:space="preserve">” database will be one of the MySQL databases hosted </w:t>
      </w:r>
      <w:proofErr w:type="gramStart"/>
      <w:r>
        <w:rPr>
          <w:rFonts w:ascii="Calibri" w:hAnsi="Calibri" w:cs="Calibri"/>
          <w:color w:val="082A75"/>
          <w:sz w:val="28"/>
          <w:szCs w:val="28"/>
        </w:rPr>
        <w:t xml:space="preserve">on  </w:t>
      </w:r>
      <w:r>
        <w:rPr>
          <w:rFonts w:ascii="Calibri" w:hAnsi="Calibri" w:cs="Calibri"/>
          <w:color w:val="E31C60"/>
          <w:sz w:val="28"/>
          <w:szCs w:val="28"/>
        </w:rPr>
        <w:t>LAMP</w:t>
      </w:r>
      <w:proofErr w:type="gramEnd"/>
      <w:r>
        <w:rPr>
          <w:rFonts w:ascii="Calibri" w:hAnsi="Calibri" w:cs="Calibri"/>
          <w:color w:val="082A75"/>
          <w:sz w:val="28"/>
          <w:szCs w:val="28"/>
        </w:rPr>
        <w:t xml:space="preserve">. This database will store user information after they have created an account with </w:t>
      </w:r>
      <w:r>
        <w:rPr>
          <w:rFonts w:ascii="Calibri" w:hAnsi="Calibri" w:cs="Calibri"/>
          <w:color w:val="E31C60"/>
          <w:sz w:val="28"/>
          <w:szCs w:val="28"/>
        </w:rPr>
        <w:t>Gather+</w:t>
      </w:r>
      <w:r>
        <w:rPr>
          <w:rFonts w:ascii="Calibri" w:hAnsi="Calibri" w:cs="Calibri"/>
          <w:color w:val="082A75"/>
          <w:sz w:val="28"/>
          <w:szCs w:val="28"/>
        </w:rPr>
        <w:t xml:space="preserve">. Information will include a user’s first name, last name, chosen username, bcrypt encrypted password, e-mail address, and a list of the </w:t>
      </w:r>
      <w:r>
        <w:rPr>
          <w:rFonts w:ascii="Calibri" w:hAnsi="Calibri" w:cs="Calibri"/>
          <w:color w:val="E31C60"/>
          <w:sz w:val="28"/>
          <w:szCs w:val="28"/>
        </w:rPr>
        <w:t>Communities</w:t>
      </w:r>
      <w:r>
        <w:rPr>
          <w:rFonts w:ascii="Calibri" w:hAnsi="Calibri" w:cs="Calibri"/>
          <w:color w:val="082A75"/>
          <w:sz w:val="28"/>
          <w:szCs w:val="28"/>
        </w:rPr>
        <w:t xml:space="preserve"> he or she has joined.</w:t>
      </w:r>
    </w:p>
    <w:p w14:paraId="7CD3BAD9" w14:textId="77777777" w:rsidR="00AD7EFA" w:rsidRDefault="00AD7EFA" w:rsidP="00AD7EFA">
      <w:pPr>
        <w:rPr>
          <w:rFonts w:ascii="Times New Roman" w:hAnsi="Times New Roman" w:cs="Times New Roman"/>
          <w:color w:val="auto"/>
          <w:sz w:val="24"/>
          <w:szCs w:val="24"/>
        </w:rPr>
      </w:pPr>
    </w:p>
    <w:p w14:paraId="61B41D1A"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w:t>
      </w:r>
      <w:proofErr w:type="spellStart"/>
      <w:r>
        <w:rPr>
          <w:rFonts w:ascii="Calibri" w:hAnsi="Calibri" w:cs="Calibri"/>
          <w:b/>
          <w:bCs/>
          <w:color w:val="E31C60"/>
          <w:sz w:val="32"/>
          <w:szCs w:val="32"/>
        </w:rPr>
        <w:t>Messageboard</w:t>
      </w:r>
      <w:proofErr w:type="spellEnd"/>
      <w:r>
        <w:rPr>
          <w:rFonts w:ascii="Calibri" w:hAnsi="Calibri" w:cs="Calibri"/>
          <w:b/>
          <w:bCs/>
          <w:color w:val="E31C60"/>
          <w:sz w:val="32"/>
          <w:szCs w:val="32"/>
        </w:rPr>
        <w:t>” Database</w:t>
      </w:r>
    </w:p>
    <w:p w14:paraId="55CD5B77" w14:textId="77777777" w:rsidR="00AD7EFA" w:rsidRDefault="00AD7EFA" w:rsidP="00B82241">
      <w:pPr>
        <w:pStyle w:val="NormalWeb"/>
        <w:numPr>
          <w:ilvl w:val="0"/>
          <w:numId w:val="10"/>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Several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databases will be stored on the </w:t>
      </w:r>
      <w:r>
        <w:rPr>
          <w:rFonts w:ascii="Calibri" w:hAnsi="Calibri" w:cs="Calibri"/>
          <w:color w:val="E31C60"/>
          <w:sz w:val="28"/>
          <w:szCs w:val="28"/>
        </w:rPr>
        <w:t xml:space="preserve">LAMP server. </w:t>
      </w:r>
      <w:r>
        <w:rPr>
          <w:rFonts w:ascii="Calibri" w:hAnsi="Calibri" w:cs="Calibri"/>
          <w:color w:val="082A75"/>
          <w:sz w:val="28"/>
          <w:szCs w:val="28"/>
        </w:rPr>
        <w:t xml:space="preserve">Each database will be linked to the </w:t>
      </w:r>
      <w:r>
        <w:rPr>
          <w:rFonts w:ascii="Calibri" w:hAnsi="Calibri" w:cs="Calibri"/>
          <w:color w:val="E31C60"/>
          <w:sz w:val="28"/>
          <w:szCs w:val="28"/>
        </w:rPr>
        <w:t xml:space="preserve">Placard </w:t>
      </w:r>
      <w:r>
        <w:rPr>
          <w:rFonts w:ascii="Calibri" w:hAnsi="Calibri" w:cs="Calibri"/>
          <w:color w:val="082A75"/>
          <w:sz w:val="28"/>
          <w:szCs w:val="28"/>
        </w:rPr>
        <w:t>that hosts the</w:t>
      </w:r>
      <w:r>
        <w:rPr>
          <w:rFonts w:ascii="Calibri" w:hAnsi="Calibri" w:cs="Calibri"/>
          <w:color w:val="E31C60"/>
          <w:sz w:val="28"/>
          <w:szCs w:val="28"/>
        </w:rPr>
        <w:t xml:space="preserve"> Community</w:t>
      </w:r>
      <w:r>
        <w:rPr>
          <w:rFonts w:ascii="Calibri" w:hAnsi="Calibri" w:cs="Calibri"/>
          <w:color w:val="082A75"/>
          <w:sz w:val="28"/>
          <w:szCs w:val="28"/>
        </w:rPr>
        <w:t xml:space="preserve"> discussion board on which users will communicate. </w:t>
      </w:r>
      <w:proofErr w:type="spellStart"/>
      <w:r>
        <w:rPr>
          <w:rFonts w:ascii="Calibri" w:hAnsi="Calibri" w:cs="Calibri"/>
          <w:color w:val="E31C60"/>
          <w:sz w:val="28"/>
          <w:szCs w:val="28"/>
        </w:rPr>
        <w:t>Messageboard</w:t>
      </w:r>
      <w:proofErr w:type="spellEnd"/>
      <w:r>
        <w:rPr>
          <w:rFonts w:ascii="Calibri" w:hAnsi="Calibri" w:cs="Calibri"/>
          <w:color w:val="E31C60"/>
          <w:sz w:val="28"/>
          <w:szCs w:val="28"/>
        </w:rPr>
        <w:t xml:space="preserve"> </w:t>
      </w:r>
      <w:r>
        <w:rPr>
          <w:rFonts w:ascii="Calibri" w:hAnsi="Calibri" w:cs="Calibri"/>
          <w:color w:val="082A75"/>
          <w:sz w:val="28"/>
          <w:szCs w:val="28"/>
        </w:rPr>
        <w:t xml:space="preserve">databases will store the usernames and the text of comments submitted by members of a given </w:t>
      </w:r>
      <w:r>
        <w:rPr>
          <w:rFonts w:ascii="Calibri" w:hAnsi="Calibri" w:cs="Calibri"/>
          <w:color w:val="E31C60"/>
          <w:sz w:val="28"/>
          <w:szCs w:val="28"/>
        </w:rPr>
        <w:t>Community</w:t>
      </w:r>
      <w:r>
        <w:rPr>
          <w:rFonts w:ascii="Calibri" w:hAnsi="Calibri" w:cs="Calibri"/>
          <w:color w:val="061F57"/>
          <w:sz w:val="28"/>
          <w:szCs w:val="28"/>
        </w:rPr>
        <w:t>. </w:t>
      </w:r>
    </w:p>
    <w:p w14:paraId="423AC916" w14:textId="77777777" w:rsidR="00AD7EFA" w:rsidRDefault="00AD7EFA" w:rsidP="00AD7EFA">
      <w:pPr>
        <w:rPr>
          <w:rFonts w:ascii="Times New Roman" w:hAnsi="Times New Roman" w:cs="Times New Roman"/>
          <w:color w:val="auto"/>
          <w:sz w:val="24"/>
          <w:szCs w:val="24"/>
        </w:rPr>
      </w:pPr>
    </w:p>
    <w:p w14:paraId="64411733"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Main Page Definitions **********</w:t>
      </w:r>
    </w:p>
    <w:p w14:paraId="3023E0EF" w14:textId="77777777" w:rsidR="00AD7EFA" w:rsidRDefault="00AD7EFA" w:rsidP="00AD7EFA"/>
    <w:p w14:paraId="6B790FC2"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Feature-Main Page</w:t>
      </w:r>
    </w:p>
    <w:p w14:paraId="1E5E64A3" w14:textId="77777777" w:rsidR="00AD7EFA" w:rsidRDefault="00AD7EFA" w:rsidP="00B82241">
      <w:pPr>
        <w:pStyle w:val="NormalWeb"/>
        <w:numPr>
          <w:ilvl w:val="0"/>
          <w:numId w:val="11"/>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The home/landing page of </w:t>
      </w:r>
      <w:r>
        <w:rPr>
          <w:rFonts w:ascii="Calibri" w:hAnsi="Calibri" w:cs="Calibri"/>
          <w:color w:val="E31C60"/>
          <w:sz w:val="28"/>
          <w:szCs w:val="28"/>
        </w:rPr>
        <w:t>Gather+</w:t>
      </w:r>
      <w:r>
        <w:rPr>
          <w:rFonts w:ascii="Calibri" w:hAnsi="Calibri" w:cs="Calibri"/>
          <w:color w:val="082A75"/>
          <w:sz w:val="28"/>
          <w:szCs w:val="28"/>
        </w:rPr>
        <w:t xml:space="preserve">. Users will be greeted on-screen with several positive messages and images via a hero section/carousel.  Users will be prompted to create an account or sign-in to a previously created account via a </w:t>
      </w:r>
      <w:r>
        <w:rPr>
          <w:rFonts w:ascii="Calibri" w:hAnsi="Calibri" w:cs="Calibri"/>
          <w:color w:val="E31C60"/>
          <w:sz w:val="28"/>
          <w:szCs w:val="28"/>
        </w:rPr>
        <w:t>Login Modal</w:t>
      </w:r>
      <w:r>
        <w:rPr>
          <w:rFonts w:ascii="Calibri" w:hAnsi="Calibri" w:cs="Calibri"/>
          <w:color w:val="082A75"/>
          <w:sz w:val="28"/>
          <w:szCs w:val="28"/>
        </w:rPr>
        <w:t xml:space="preserve">. Signed-in users will then select one of the four central </w:t>
      </w:r>
      <w:r>
        <w:rPr>
          <w:rFonts w:ascii="Calibri" w:hAnsi="Calibri" w:cs="Calibri"/>
          <w:color w:val="E31C60"/>
          <w:sz w:val="28"/>
          <w:szCs w:val="28"/>
        </w:rPr>
        <w:t>Hubs</w:t>
      </w:r>
      <w:r>
        <w:rPr>
          <w:rFonts w:ascii="Calibri" w:hAnsi="Calibri" w:cs="Calibri"/>
          <w:color w:val="082A75"/>
          <w:sz w:val="28"/>
          <w:szCs w:val="28"/>
        </w:rPr>
        <w:t xml:space="preserve"> displayed on the </w:t>
      </w:r>
      <w:r>
        <w:rPr>
          <w:rFonts w:ascii="Calibri" w:hAnsi="Calibri" w:cs="Calibri"/>
          <w:b/>
          <w:bCs/>
          <w:color w:val="E31C60"/>
          <w:sz w:val="28"/>
          <w:szCs w:val="28"/>
        </w:rPr>
        <w:t>Feature-Main Page</w:t>
      </w:r>
      <w:r>
        <w:rPr>
          <w:rFonts w:ascii="Calibri" w:hAnsi="Calibri" w:cs="Calibri"/>
          <w:color w:val="082A75"/>
          <w:sz w:val="28"/>
          <w:szCs w:val="28"/>
        </w:rPr>
        <w:t>.</w:t>
      </w:r>
    </w:p>
    <w:p w14:paraId="26478F11" w14:textId="77777777" w:rsidR="00AD7EFA" w:rsidRDefault="00AD7EFA" w:rsidP="00AD7EFA">
      <w:pPr>
        <w:rPr>
          <w:rFonts w:ascii="Times New Roman" w:hAnsi="Times New Roman" w:cs="Times New Roman"/>
          <w:color w:val="auto"/>
          <w:sz w:val="24"/>
          <w:szCs w:val="24"/>
        </w:rPr>
      </w:pPr>
    </w:p>
    <w:p w14:paraId="22484E74"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Hero Section/Carousel</w:t>
      </w:r>
    </w:p>
    <w:p w14:paraId="4AF6725C" w14:textId="77777777" w:rsidR="00AD7EFA" w:rsidRDefault="00AD7EFA" w:rsidP="00B82241">
      <w:pPr>
        <w:pStyle w:val="NormalWeb"/>
        <w:numPr>
          <w:ilvl w:val="0"/>
          <w:numId w:val="12"/>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 visual feature found on most pages of the Gather+ site based on the Bootstrap concept of Hero images.  It will consist of a single image, or a slideshow of images and/or text to showcase the following optional attributes: a series of positive quotes, links to external websites, or information about a given page.</w:t>
      </w:r>
    </w:p>
    <w:p w14:paraId="6B8E126E" w14:textId="77777777" w:rsidR="00AD7EFA" w:rsidRDefault="00AD7EFA" w:rsidP="00AD7EFA">
      <w:pPr>
        <w:spacing w:after="240"/>
        <w:rPr>
          <w:rFonts w:ascii="Times New Roman" w:hAnsi="Times New Roman" w:cs="Times New Roman"/>
          <w:color w:val="auto"/>
          <w:sz w:val="24"/>
          <w:szCs w:val="24"/>
        </w:rPr>
      </w:pPr>
    </w:p>
    <w:p w14:paraId="4465EC17" w14:textId="77777777" w:rsidR="00AD7EFA" w:rsidRDefault="00AD7EFA" w:rsidP="00AD7EFA">
      <w:pPr>
        <w:pStyle w:val="NormalWeb"/>
        <w:spacing w:before="0" w:beforeAutospacing="0" w:after="0" w:afterAutospacing="0"/>
      </w:pPr>
      <w:r>
        <w:rPr>
          <w:rFonts w:ascii="Calibri" w:hAnsi="Calibri" w:cs="Calibri"/>
          <w:b/>
          <w:bCs/>
          <w:color w:val="E31C60"/>
          <w:sz w:val="32"/>
          <w:szCs w:val="32"/>
        </w:rPr>
        <w:lastRenderedPageBreak/>
        <w:t>Login Modal</w:t>
      </w:r>
    </w:p>
    <w:p w14:paraId="151EF803" w14:textId="77777777" w:rsidR="00AD7EFA" w:rsidRDefault="00AD7EFA" w:rsidP="00B82241">
      <w:pPr>
        <w:pStyle w:val="NormalWeb"/>
        <w:numPr>
          <w:ilvl w:val="0"/>
          <w:numId w:val="1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 modal form that will appear on top of the </w:t>
      </w:r>
      <w:r>
        <w:rPr>
          <w:rFonts w:ascii="Calibri" w:hAnsi="Calibri" w:cs="Calibri"/>
          <w:color w:val="E31C60"/>
          <w:sz w:val="28"/>
          <w:szCs w:val="28"/>
        </w:rPr>
        <w:t xml:space="preserve">Main Page, “My Profile” Page, </w:t>
      </w:r>
      <w:r>
        <w:rPr>
          <w:rFonts w:ascii="Calibri" w:hAnsi="Calibri" w:cs="Calibri"/>
          <w:color w:val="082A75"/>
          <w:sz w:val="28"/>
          <w:szCs w:val="28"/>
        </w:rPr>
        <w:t xml:space="preserve">and </w:t>
      </w:r>
      <w:r>
        <w:rPr>
          <w:rFonts w:ascii="Calibri" w:hAnsi="Calibri" w:cs="Calibri"/>
          <w:color w:val="E31C60"/>
          <w:sz w:val="28"/>
          <w:szCs w:val="28"/>
        </w:rPr>
        <w:t xml:space="preserve">Placard Page </w:t>
      </w:r>
      <w:r>
        <w:rPr>
          <w:rFonts w:ascii="Calibri" w:hAnsi="Calibri" w:cs="Calibri"/>
          <w:color w:val="082A75"/>
          <w:sz w:val="28"/>
          <w:szCs w:val="28"/>
        </w:rPr>
        <w:t xml:space="preserve">allowing a user to sign-in to their </w:t>
      </w:r>
      <w:r>
        <w:rPr>
          <w:rFonts w:ascii="Calibri" w:hAnsi="Calibri" w:cs="Calibri"/>
          <w:color w:val="E31C60"/>
          <w:sz w:val="28"/>
          <w:szCs w:val="28"/>
        </w:rPr>
        <w:t xml:space="preserve">Gather+ Account </w:t>
      </w:r>
      <w:r>
        <w:rPr>
          <w:rFonts w:ascii="Calibri" w:hAnsi="Calibri" w:cs="Calibri"/>
          <w:color w:val="061F57"/>
          <w:sz w:val="28"/>
          <w:szCs w:val="28"/>
        </w:rPr>
        <w:t xml:space="preserve">or follow a link to the </w:t>
      </w:r>
      <w:r>
        <w:rPr>
          <w:rFonts w:ascii="Calibri" w:hAnsi="Calibri" w:cs="Calibri"/>
          <w:color w:val="E31C60"/>
          <w:sz w:val="28"/>
          <w:szCs w:val="28"/>
        </w:rPr>
        <w:t xml:space="preserve">Sign-Up Page </w:t>
      </w:r>
      <w:r>
        <w:rPr>
          <w:rFonts w:ascii="Calibri" w:hAnsi="Calibri" w:cs="Calibri"/>
          <w:color w:val="082A75"/>
          <w:sz w:val="28"/>
          <w:szCs w:val="28"/>
        </w:rPr>
        <w:t>to create an account.</w:t>
      </w:r>
    </w:p>
    <w:p w14:paraId="601D53C5" w14:textId="77777777" w:rsidR="00AD7EFA" w:rsidRDefault="00AD7EFA" w:rsidP="00AD7EFA">
      <w:pPr>
        <w:spacing w:after="240"/>
        <w:rPr>
          <w:rFonts w:ascii="Times New Roman" w:hAnsi="Times New Roman" w:cs="Times New Roman"/>
          <w:color w:val="auto"/>
          <w:sz w:val="24"/>
          <w:szCs w:val="24"/>
        </w:rPr>
      </w:pPr>
    </w:p>
    <w:p w14:paraId="60238DBF"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“My Profile” Definitions *********</w:t>
      </w:r>
    </w:p>
    <w:p w14:paraId="4F01C8C7" w14:textId="77777777" w:rsidR="00AD7EFA" w:rsidRDefault="00AD7EFA" w:rsidP="00AD7EFA"/>
    <w:p w14:paraId="128065D1"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Gather+ Account</w:t>
      </w:r>
    </w:p>
    <w:p w14:paraId="62CECF80" w14:textId="77777777" w:rsidR="00AD7EFA" w:rsidRDefault="00AD7EFA" w:rsidP="00B82241">
      <w:pPr>
        <w:pStyle w:val="NormalWeb"/>
        <w:numPr>
          <w:ilvl w:val="0"/>
          <w:numId w:val="14"/>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Accounts created by </w:t>
      </w:r>
      <w:r>
        <w:rPr>
          <w:rFonts w:ascii="Calibri" w:hAnsi="Calibri" w:cs="Calibri"/>
          <w:color w:val="E31C60"/>
          <w:sz w:val="28"/>
          <w:szCs w:val="28"/>
        </w:rPr>
        <w:t xml:space="preserve">Gather+ </w:t>
      </w:r>
      <w:r>
        <w:rPr>
          <w:rFonts w:ascii="Calibri" w:hAnsi="Calibri" w:cs="Calibri"/>
          <w:color w:val="082A75"/>
          <w:sz w:val="28"/>
          <w:szCs w:val="28"/>
        </w:rPr>
        <w:t xml:space="preserve">users. Users will be able to customize their profile on the </w:t>
      </w:r>
      <w:r>
        <w:rPr>
          <w:rFonts w:ascii="Calibri" w:hAnsi="Calibri" w:cs="Calibri"/>
          <w:color w:val="E31C60"/>
          <w:sz w:val="28"/>
          <w:szCs w:val="28"/>
        </w:rPr>
        <w:t>“My Profile” Page</w:t>
      </w:r>
      <w:r>
        <w:rPr>
          <w:rFonts w:ascii="Calibri" w:hAnsi="Calibri" w:cs="Calibri"/>
          <w:color w:val="082A75"/>
          <w:sz w:val="28"/>
          <w:szCs w:val="28"/>
        </w:rPr>
        <w:t xml:space="preserve">. Users will use their accounts to join </w:t>
      </w:r>
      <w:r>
        <w:rPr>
          <w:rFonts w:ascii="Calibri" w:hAnsi="Calibri" w:cs="Calibri"/>
          <w:color w:val="E31C60"/>
          <w:sz w:val="28"/>
          <w:szCs w:val="28"/>
        </w:rPr>
        <w:t xml:space="preserve">Communities </w:t>
      </w:r>
      <w:r>
        <w:rPr>
          <w:rFonts w:ascii="Calibri" w:hAnsi="Calibri" w:cs="Calibri"/>
          <w:color w:val="082A75"/>
          <w:sz w:val="28"/>
          <w:szCs w:val="28"/>
        </w:rPr>
        <w:t>where they can partake in various discussions on a variety of topics.</w:t>
      </w:r>
    </w:p>
    <w:p w14:paraId="32FB53C4" w14:textId="77777777" w:rsidR="00AD7EFA" w:rsidRDefault="00AD7EFA" w:rsidP="00AD7EFA">
      <w:pPr>
        <w:rPr>
          <w:rFonts w:ascii="Times New Roman" w:hAnsi="Times New Roman" w:cs="Times New Roman"/>
          <w:color w:val="auto"/>
          <w:sz w:val="24"/>
          <w:szCs w:val="24"/>
        </w:rPr>
      </w:pPr>
    </w:p>
    <w:p w14:paraId="6EC9601D"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“My Profile” Page</w:t>
      </w:r>
    </w:p>
    <w:p w14:paraId="3E79378A" w14:textId="77777777" w:rsidR="00AD7EFA" w:rsidRDefault="00AD7EFA" w:rsidP="00B82241">
      <w:pPr>
        <w:pStyle w:val="NormalWeb"/>
        <w:numPr>
          <w:ilvl w:val="0"/>
          <w:numId w:val="1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An account profile page where </w:t>
      </w:r>
      <w:r>
        <w:rPr>
          <w:rFonts w:ascii="Calibri" w:hAnsi="Calibri" w:cs="Calibri"/>
          <w:color w:val="E31C60"/>
          <w:sz w:val="28"/>
          <w:szCs w:val="28"/>
        </w:rPr>
        <w:t xml:space="preserve">Gather+ </w:t>
      </w:r>
      <w:r>
        <w:rPr>
          <w:rFonts w:ascii="Calibri" w:hAnsi="Calibri" w:cs="Calibri"/>
          <w:color w:val="082A75"/>
          <w:sz w:val="28"/>
          <w:szCs w:val="28"/>
        </w:rPr>
        <w:t xml:space="preserve">users will be able to view and edit aspects of their profile. The page will display a user’s username, first and last name, e-mail address, and the list of </w:t>
      </w:r>
      <w:r>
        <w:rPr>
          <w:rFonts w:ascii="Calibri" w:hAnsi="Calibri" w:cs="Calibri"/>
          <w:color w:val="E31C60"/>
          <w:sz w:val="28"/>
          <w:szCs w:val="28"/>
        </w:rPr>
        <w:t xml:space="preserve">Communities </w:t>
      </w:r>
      <w:r>
        <w:rPr>
          <w:rFonts w:ascii="Calibri" w:hAnsi="Calibri" w:cs="Calibri"/>
          <w:color w:val="082A75"/>
          <w:sz w:val="28"/>
          <w:szCs w:val="28"/>
        </w:rPr>
        <w:t>the user has joined.</w:t>
      </w:r>
    </w:p>
    <w:p w14:paraId="4B547E7A" w14:textId="77777777" w:rsidR="00AD7EFA" w:rsidRDefault="00AD7EFA" w:rsidP="00AD7EFA">
      <w:pPr>
        <w:rPr>
          <w:rFonts w:ascii="Times New Roman" w:hAnsi="Times New Roman" w:cs="Times New Roman"/>
          <w:color w:val="auto"/>
          <w:sz w:val="24"/>
          <w:szCs w:val="24"/>
        </w:rPr>
      </w:pPr>
    </w:p>
    <w:p w14:paraId="0384E3E4"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Blurb</w:t>
      </w:r>
    </w:p>
    <w:p w14:paraId="1C2765F1" w14:textId="77777777" w:rsidR="00AD7EFA" w:rsidRDefault="00AD7EFA" w:rsidP="00B82241">
      <w:pPr>
        <w:pStyle w:val="NormalWeb"/>
        <w:numPr>
          <w:ilvl w:val="0"/>
          <w:numId w:val="1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 short, optional biography a user may add to his or her profile once it has been created. </w:t>
      </w:r>
    </w:p>
    <w:p w14:paraId="2E7E864D" w14:textId="77777777" w:rsidR="00AD7EFA" w:rsidRDefault="00AD7EFA" w:rsidP="00AD7EFA">
      <w:pPr>
        <w:spacing w:after="240"/>
        <w:rPr>
          <w:rFonts w:ascii="Times New Roman" w:hAnsi="Times New Roman" w:cs="Times New Roman"/>
          <w:color w:val="auto"/>
          <w:sz w:val="24"/>
          <w:szCs w:val="24"/>
        </w:rPr>
      </w:pPr>
    </w:p>
    <w:p w14:paraId="46F2F0D8"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Wellspace Definitions ********</w:t>
      </w:r>
    </w:p>
    <w:p w14:paraId="710E6323"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Wellspace</w:t>
      </w:r>
    </w:p>
    <w:p w14:paraId="4FFE194B" w14:textId="77777777" w:rsidR="00AD7EFA" w:rsidRDefault="00AD7EFA" w:rsidP="00B82241">
      <w:pPr>
        <w:pStyle w:val="NormalWeb"/>
        <w:numPr>
          <w:ilvl w:val="0"/>
          <w:numId w:val="1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 section of </w:t>
      </w:r>
      <w:r>
        <w:rPr>
          <w:rFonts w:ascii="Calibri" w:hAnsi="Calibri" w:cs="Calibri"/>
          <w:color w:val="E31C60"/>
          <w:sz w:val="28"/>
          <w:szCs w:val="28"/>
        </w:rPr>
        <w:t>Gather+</w:t>
      </w:r>
      <w:r>
        <w:rPr>
          <w:rFonts w:ascii="Calibri" w:hAnsi="Calibri" w:cs="Calibri"/>
          <w:color w:val="082A75"/>
          <w:sz w:val="28"/>
          <w:szCs w:val="28"/>
        </w:rPr>
        <w:t xml:space="preserve"> specifically dedicated to resources on COVID-19 and wellness. Relevant information will be posted here to keep users </w:t>
      </w:r>
      <w:proofErr w:type="gramStart"/>
      <w:r>
        <w:rPr>
          <w:rFonts w:ascii="Calibri" w:hAnsi="Calibri" w:cs="Calibri"/>
          <w:color w:val="082A75"/>
          <w:sz w:val="28"/>
          <w:szCs w:val="28"/>
        </w:rPr>
        <w:t>up-to-date</w:t>
      </w:r>
      <w:proofErr w:type="gramEnd"/>
      <w:r>
        <w:rPr>
          <w:rFonts w:ascii="Calibri" w:hAnsi="Calibri" w:cs="Calibri"/>
          <w:color w:val="082A75"/>
          <w:sz w:val="28"/>
          <w:szCs w:val="28"/>
        </w:rPr>
        <w:t xml:space="preserve"> on news regarding the pandemic, and what precautions they can take to keep themselves and others safe during quarantine/lockdown.</w:t>
      </w:r>
    </w:p>
    <w:p w14:paraId="621D3B85" w14:textId="77777777" w:rsidR="00AD7EFA" w:rsidRDefault="00AD7EFA" w:rsidP="00AD7EFA">
      <w:pPr>
        <w:rPr>
          <w:rFonts w:ascii="Times New Roman" w:hAnsi="Times New Roman" w:cs="Times New Roman"/>
          <w:color w:val="auto"/>
          <w:sz w:val="24"/>
          <w:szCs w:val="24"/>
        </w:rPr>
      </w:pPr>
    </w:p>
    <w:p w14:paraId="16813F07"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Hubs Definitions ***********</w:t>
      </w:r>
    </w:p>
    <w:p w14:paraId="775B9D9F"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Hubs</w:t>
      </w:r>
    </w:p>
    <w:p w14:paraId="10BAD1CE"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Separate web sections of Gather+ dedicated to a </w:t>
      </w:r>
      <w:r>
        <w:rPr>
          <w:rFonts w:ascii="Calibri" w:hAnsi="Calibri" w:cs="Calibri"/>
          <w:color w:val="E31C60"/>
          <w:sz w:val="28"/>
          <w:szCs w:val="28"/>
        </w:rPr>
        <w:t>central topic</w:t>
      </w:r>
      <w:r>
        <w:rPr>
          <w:rFonts w:ascii="Calibri" w:hAnsi="Calibri" w:cs="Calibri"/>
          <w:color w:val="082A75"/>
          <w:sz w:val="28"/>
          <w:szCs w:val="28"/>
        </w:rPr>
        <w:t xml:space="preserve"> that interest users. Default topics for each of the four hubs will be: Books, News Stories, Podcasts, and Games.</w:t>
      </w:r>
    </w:p>
    <w:p w14:paraId="6A0F74D2" w14:textId="77777777" w:rsidR="00AD7EFA" w:rsidRDefault="00AD7EFA" w:rsidP="00AD7EFA"/>
    <w:p w14:paraId="6E0183D6" w14:textId="77777777" w:rsidR="00AD7EFA" w:rsidRDefault="00AD7EFA" w:rsidP="00AD7EFA">
      <w:pPr>
        <w:pStyle w:val="NormalWeb"/>
        <w:spacing w:before="0" w:beforeAutospacing="0" w:after="0" w:afterAutospacing="0"/>
      </w:pPr>
      <w:r>
        <w:rPr>
          <w:rFonts w:ascii="Calibri" w:hAnsi="Calibri" w:cs="Calibri"/>
          <w:b/>
          <w:bCs/>
          <w:color w:val="E31C60"/>
          <w:sz w:val="32"/>
          <w:szCs w:val="32"/>
        </w:rPr>
        <w:lastRenderedPageBreak/>
        <w:t>Central Topic</w:t>
      </w:r>
    </w:p>
    <w:p w14:paraId="4B2BA9FE"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The principal theme of each of the four </w:t>
      </w:r>
      <w:r>
        <w:rPr>
          <w:rFonts w:ascii="Calibri" w:hAnsi="Calibri" w:cs="Calibri"/>
          <w:color w:val="E31C60"/>
          <w:sz w:val="28"/>
          <w:szCs w:val="28"/>
        </w:rPr>
        <w:t xml:space="preserve">hubs </w:t>
      </w:r>
      <w:r>
        <w:rPr>
          <w:rFonts w:ascii="Calibri" w:hAnsi="Calibri" w:cs="Calibri"/>
          <w:color w:val="082A75"/>
          <w:sz w:val="28"/>
          <w:szCs w:val="28"/>
        </w:rPr>
        <w:t xml:space="preserve">listed on the Feature Page of </w:t>
      </w:r>
      <w:r>
        <w:rPr>
          <w:rFonts w:ascii="Calibri" w:hAnsi="Calibri" w:cs="Calibri"/>
          <w:color w:val="E31C60"/>
          <w:sz w:val="28"/>
          <w:szCs w:val="28"/>
        </w:rPr>
        <w:t>Gather+</w:t>
      </w:r>
      <w:r>
        <w:rPr>
          <w:rFonts w:ascii="Calibri" w:hAnsi="Calibri" w:cs="Calibri"/>
          <w:color w:val="082A75"/>
          <w:sz w:val="28"/>
          <w:szCs w:val="28"/>
        </w:rPr>
        <w:t>. These topics will be:</w:t>
      </w:r>
    </w:p>
    <w:p w14:paraId="65255BD9" w14:textId="77777777" w:rsidR="00AD7EFA" w:rsidRDefault="00AD7EFA" w:rsidP="00AD7EFA"/>
    <w:p w14:paraId="65418738" w14:textId="77777777" w:rsidR="00AD7EFA" w:rsidRDefault="00AD7EFA" w:rsidP="00AD7EFA">
      <w:pPr>
        <w:pStyle w:val="NormalWeb"/>
        <w:spacing w:before="0" w:beforeAutospacing="0" w:after="0" w:afterAutospacing="0"/>
      </w:pPr>
      <w:r>
        <w:rPr>
          <w:rFonts w:ascii="Calibri" w:hAnsi="Calibri" w:cs="Calibri"/>
          <w:b/>
          <w:bCs/>
          <w:color w:val="082A75"/>
          <w:sz w:val="28"/>
          <w:szCs w:val="28"/>
        </w:rPr>
        <w:t xml:space="preserve">Books: </w:t>
      </w:r>
      <w:r>
        <w:rPr>
          <w:rFonts w:ascii="Calibri" w:hAnsi="Calibri" w:cs="Calibri"/>
          <w:color w:val="082A75"/>
          <w:sz w:val="28"/>
          <w:szCs w:val="28"/>
        </w:rPr>
        <w:t xml:space="preserve">The Books Hub will be dedicated to discussions on any fictional or non-fictional literature works, past or present. Some examples of possible subjects within the Books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narrative analysis, new book releases, and general conversations about certain authors, series, or genres.</w:t>
      </w:r>
    </w:p>
    <w:p w14:paraId="1DED650F" w14:textId="77777777" w:rsidR="00AD7EFA" w:rsidRDefault="00AD7EFA" w:rsidP="00AD7EFA"/>
    <w:p w14:paraId="374AB1A3" w14:textId="77777777" w:rsidR="00AD7EFA" w:rsidRDefault="00AD7EFA" w:rsidP="00AD7EFA">
      <w:pPr>
        <w:pStyle w:val="NormalWeb"/>
        <w:spacing w:before="0" w:beforeAutospacing="0" w:after="0" w:afterAutospacing="0"/>
      </w:pPr>
      <w:r>
        <w:rPr>
          <w:rFonts w:ascii="Calibri" w:hAnsi="Calibri" w:cs="Calibri"/>
          <w:b/>
          <w:bCs/>
          <w:color w:val="082A75"/>
          <w:sz w:val="28"/>
          <w:szCs w:val="28"/>
        </w:rPr>
        <w:t xml:space="preserve">News Stories: </w:t>
      </w:r>
      <w:r>
        <w:rPr>
          <w:rFonts w:ascii="Calibri" w:hAnsi="Calibri" w:cs="Calibri"/>
          <w:color w:val="082A75"/>
          <w:sz w:val="28"/>
          <w:szCs w:val="28"/>
        </w:rPr>
        <w:t xml:space="preserve">The News Stories Hub will be dedicated to current events with an emphasis on positive and encouraging news that will uplift readers in a time of quarantine. Some examples of possible subjects within the News Stories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success stories within local communities, emerging charitable opportunities, and articles on efforts to combat the pandemic.</w:t>
      </w:r>
    </w:p>
    <w:p w14:paraId="478D951A" w14:textId="77777777" w:rsidR="00AD7EFA" w:rsidRDefault="00AD7EFA" w:rsidP="00AD7EFA"/>
    <w:p w14:paraId="1D9DECF3" w14:textId="54FABA7D" w:rsidR="00AD7EFA" w:rsidRDefault="00AD7EFA" w:rsidP="00AD7EFA">
      <w:pPr>
        <w:pStyle w:val="NormalWeb"/>
        <w:spacing w:before="0" w:beforeAutospacing="0" w:after="0" w:afterAutospacing="0"/>
        <w:rPr>
          <w:rFonts w:ascii="Calibri" w:hAnsi="Calibri" w:cs="Calibri"/>
          <w:color w:val="082A75"/>
          <w:sz w:val="28"/>
          <w:szCs w:val="28"/>
        </w:rPr>
      </w:pPr>
      <w:r>
        <w:rPr>
          <w:rFonts w:ascii="Calibri" w:hAnsi="Calibri" w:cs="Calibri"/>
          <w:b/>
          <w:bCs/>
          <w:color w:val="082A75"/>
          <w:sz w:val="28"/>
          <w:szCs w:val="28"/>
        </w:rPr>
        <w:t>Podcasts:</w:t>
      </w:r>
      <w:r>
        <w:rPr>
          <w:rFonts w:ascii="Calibri" w:hAnsi="Calibri" w:cs="Calibri"/>
          <w:color w:val="082A75"/>
          <w:sz w:val="28"/>
          <w:szCs w:val="28"/>
        </w:rPr>
        <w:t xml:space="preserve"> The Podcasts Hub will be dedicated to interesting podcasts that users within the hub can enjoy listening to regularly. Some examples of possible subjects within the Podcasts Hub include: a user recommending a new and relatively undiscovered podcast, and discussion on specific episodes of a series.</w:t>
      </w:r>
    </w:p>
    <w:p w14:paraId="31D12634" w14:textId="77777777" w:rsidR="00434E7B" w:rsidRDefault="00434E7B" w:rsidP="00AD7EFA">
      <w:pPr>
        <w:pStyle w:val="NormalWeb"/>
        <w:spacing w:before="0" w:beforeAutospacing="0" w:after="0" w:afterAutospacing="0"/>
      </w:pPr>
    </w:p>
    <w:p w14:paraId="4E97EC56" w14:textId="77777777" w:rsidR="00AD7EFA" w:rsidRDefault="00AD7EFA" w:rsidP="00AD7EFA">
      <w:pPr>
        <w:pStyle w:val="NormalWeb"/>
        <w:spacing w:before="0" w:beforeAutospacing="0" w:after="0" w:afterAutospacing="0"/>
      </w:pPr>
      <w:r>
        <w:rPr>
          <w:rFonts w:ascii="Calibri" w:hAnsi="Calibri" w:cs="Calibri"/>
          <w:b/>
          <w:bCs/>
          <w:color w:val="082A75"/>
          <w:sz w:val="28"/>
          <w:szCs w:val="28"/>
        </w:rPr>
        <w:t xml:space="preserve">Games: </w:t>
      </w:r>
      <w:r>
        <w:rPr>
          <w:rFonts w:ascii="Calibri" w:hAnsi="Calibri" w:cs="Calibri"/>
          <w:color w:val="082A75"/>
          <w:sz w:val="28"/>
          <w:szCs w:val="28"/>
        </w:rPr>
        <w:t xml:space="preserve">The Games Hub will be dedicated to gaming and the connection it provides while practicing social distancing. Some examples of possible subjects within the Games Hub </w:t>
      </w:r>
      <w:proofErr w:type="gramStart"/>
      <w:r>
        <w:rPr>
          <w:rFonts w:ascii="Calibri" w:hAnsi="Calibri" w:cs="Calibri"/>
          <w:color w:val="082A75"/>
          <w:sz w:val="28"/>
          <w:szCs w:val="28"/>
        </w:rPr>
        <w:t>include:</w:t>
      </w:r>
      <w:proofErr w:type="gramEnd"/>
      <w:r>
        <w:rPr>
          <w:rFonts w:ascii="Calibri" w:hAnsi="Calibri" w:cs="Calibri"/>
          <w:color w:val="082A75"/>
          <w:sz w:val="28"/>
          <w:szCs w:val="28"/>
        </w:rPr>
        <w:t xml:space="preserve"> users looking to form groups for an online multiplayer games, tips regarding trending games, and user-recommended games that are ideal to play remotely. </w:t>
      </w:r>
    </w:p>
    <w:p w14:paraId="355272B7" w14:textId="77777777" w:rsidR="00AD7EFA" w:rsidRDefault="00AD7EFA" w:rsidP="00AD7EFA">
      <w:pPr>
        <w:spacing w:after="240"/>
      </w:pPr>
    </w:p>
    <w:p w14:paraId="3707974B"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Placards Definitions **********</w:t>
      </w:r>
    </w:p>
    <w:p w14:paraId="3943F6A8"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Placard</w:t>
      </w:r>
    </w:p>
    <w:p w14:paraId="7F5A5FC6"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Each </w:t>
      </w:r>
      <w:r>
        <w:rPr>
          <w:rFonts w:ascii="Calibri" w:hAnsi="Calibri" w:cs="Calibri"/>
          <w:b/>
          <w:bCs/>
          <w:color w:val="E31C60"/>
          <w:sz w:val="28"/>
          <w:szCs w:val="28"/>
        </w:rPr>
        <w:t>placard</w:t>
      </w:r>
      <w:r>
        <w:rPr>
          <w:rFonts w:ascii="Calibri" w:hAnsi="Calibri" w:cs="Calibri"/>
          <w:color w:val="082A75"/>
          <w:sz w:val="28"/>
          <w:szCs w:val="28"/>
        </w:rPr>
        <w:t xml:space="preserve"> will represent an individual media item such as a book, an article, podcast, or game. It will consist of an image, title, and associated button that links to a separate </w:t>
      </w:r>
      <w:r>
        <w:rPr>
          <w:rFonts w:ascii="Calibri" w:hAnsi="Calibri" w:cs="Calibri"/>
          <w:color w:val="E91D63"/>
          <w:sz w:val="28"/>
          <w:szCs w:val="28"/>
        </w:rPr>
        <w:t>Placard Page</w:t>
      </w:r>
      <w:r>
        <w:rPr>
          <w:rFonts w:ascii="Calibri" w:hAnsi="Calibri" w:cs="Calibri"/>
          <w:color w:val="082A75"/>
          <w:sz w:val="28"/>
          <w:szCs w:val="28"/>
        </w:rPr>
        <w:t xml:space="preserve">. Each </w:t>
      </w:r>
      <w:r>
        <w:rPr>
          <w:rFonts w:ascii="Calibri" w:hAnsi="Calibri" w:cs="Calibri"/>
          <w:b/>
          <w:bCs/>
          <w:color w:val="E31C60"/>
          <w:sz w:val="28"/>
          <w:szCs w:val="28"/>
        </w:rPr>
        <w:t>placard</w:t>
      </w:r>
      <w:r>
        <w:rPr>
          <w:rFonts w:ascii="Calibri" w:hAnsi="Calibri" w:cs="Calibri"/>
          <w:color w:val="082A75"/>
          <w:sz w:val="28"/>
          <w:szCs w:val="28"/>
        </w:rPr>
        <w:t xml:space="preserve"> will be coupled with a brief description of said content via a modal.</w:t>
      </w:r>
    </w:p>
    <w:p w14:paraId="4919197A" w14:textId="77777777" w:rsidR="00AD7EFA" w:rsidRDefault="00AD7EFA" w:rsidP="00AD7EFA">
      <w:pPr>
        <w:pStyle w:val="NormalWeb"/>
        <w:spacing w:before="0" w:beforeAutospacing="0" w:after="0" w:afterAutospacing="0"/>
      </w:pPr>
      <w:r>
        <w:rPr>
          <w:rFonts w:ascii="Calibri" w:hAnsi="Calibri" w:cs="Calibri"/>
          <w:b/>
          <w:bCs/>
          <w:color w:val="E31C60"/>
          <w:sz w:val="28"/>
          <w:szCs w:val="28"/>
        </w:rPr>
        <w:t> </w:t>
      </w:r>
    </w:p>
    <w:p w14:paraId="62F3428C" w14:textId="77777777" w:rsidR="00AD7EFA" w:rsidRDefault="00AD7EFA" w:rsidP="00AD7EFA">
      <w:pPr>
        <w:pStyle w:val="NormalWeb"/>
        <w:spacing w:before="0" w:beforeAutospacing="0" w:after="0" w:afterAutospacing="0"/>
      </w:pPr>
      <w:r>
        <w:rPr>
          <w:rFonts w:ascii="Calibri" w:hAnsi="Calibri" w:cs="Calibri"/>
          <w:b/>
          <w:bCs/>
          <w:color w:val="E91D63"/>
          <w:sz w:val="28"/>
          <w:szCs w:val="28"/>
        </w:rPr>
        <w:t>Placard Page</w:t>
      </w:r>
    </w:p>
    <w:p w14:paraId="294CDDE9"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Every placard in a hub will link to a separate </w:t>
      </w:r>
      <w:r>
        <w:rPr>
          <w:rFonts w:ascii="Calibri" w:hAnsi="Calibri" w:cs="Calibri"/>
          <w:b/>
          <w:bCs/>
          <w:color w:val="E91D63"/>
          <w:sz w:val="28"/>
          <w:szCs w:val="28"/>
        </w:rPr>
        <w:t>placard page</w:t>
      </w:r>
      <w:r>
        <w:rPr>
          <w:rFonts w:ascii="Calibri" w:hAnsi="Calibri" w:cs="Calibri"/>
          <w:color w:val="082A75"/>
          <w:sz w:val="28"/>
          <w:szCs w:val="28"/>
        </w:rPr>
        <w:t xml:space="preserve">. This page will feature three sections. The first section will be a larger image of the </w:t>
      </w:r>
      <w:r>
        <w:rPr>
          <w:rFonts w:ascii="Calibri" w:hAnsi="Calibri" w:cs="Calibri"/>
          <w:color w:val="E91D63"/>
          <w:sz w:val="28"/>
          <w:szCs w:val="28"/>
        </w:rPr>
        <w:t>placard</w:t>
      </w:r>
      <w:r>
        <w:rPr>
          <w:rFonts w:ascii="Calibri" w:hAnsi="Calibri" w:cs="Calibri"/>
          <w:color w:val="082A75"/>
          <w:sz w:val="28"/>
          <w:szCs w:val="28"/>
        </w:rPr>
        <w:t xml:space="preserve"> next to a full description </w:t>
      </w:r>
      <w:r>
        <w:rPr>
          <w:rFonts w:ascii="Calibri" w:hAnsi="Calibri" w:cs="Calibri"/>
          <w:color w:val="082A75"/>
          <w:sz w:val="28"/>
          <w:szCs w:val="28"/>
        </w:rPr>
        <w:lastRenderedPageBreak/>
        <w:t xml:space="preserve">of its content. It will have two buttons that a user can click on, the first for accessing content and the second to join a </w:t>
      </w:r>
      <w:r>
        <w:rPr>
          <w:rFonts w:ascii="Calibri" w:hAnsi="Calibri" w:cs="Calibri"/>
          <w:color w:val="E91D63"/>
          <w:sz w:val="28"/>
          <w:szCs w:val="28"/>
        </w:rPr>
        <w:t>community</w:t>
      </w:r>
      <w:r>
        <w:rPr>
          <w:rFonts w:ascii="Calibri" w:hAnsi="Calibri" w:cs="Calibri"/>
          <w:color w:val="082A75"/>
          <w:sz w:val="28"/>
          <w:szCs w:val="28"/>
        </w:rPr>
        <w:t>.  </w:t>
      </w:r>
    </w:p>
    <w:p w14:paraId="04EA0073"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The access button will </w:t>
      </w:r>
      <w:proofErr w:type="gramStart"/>
      <w:r>
        <w:rPr>
          <w:rFonts w:ascii="Calibri" w:hAnsi="Calibri" w:cs="Calibri"/>
          <w:color w:val="082A75"/>
          <w:sz w:val="28"/>
          <w:szCs w:val="28"/>
        </w:rPr>
        <w:t>open up</w:t>
      </w:r>
      <w:proofErr w:type="gramEnd"/>
      <w:r>
        <w:rPr>
          <w:rFonts w:ascii="Calibri" w:hAnsi="Calibri" w:cs="Calibri"/>
          <w:color w:val="082A75"/>
          <w:sz w:val="28"/>
          <w:szCs w:val="28"/>
        </w:rPr>
        <w:t xml:space="preserve"> the second section of the same page, wherein an embedded e-reader, news article, podcast, or game will be provided. Likewise, the community button will enable a user to join the message board posted in the third section of the page. When clicked, this button will store the </w:t>
      </w:r>
      <w:r>
        <w:rPr>
          <w:rFonts w:ascii="Calibri" w:hAnsi="Calibri" w:cs="Calibri"/>
          <w:color w:val="E91D63"/>
          <w:sz w:val="28"/>
          <w:szCs w:val="28"/>
        </w:rPr>
        <w:t xml:space="preserve">community </w:t>
      </w:r>
      <w:r>
        <w:rPr>
          <w:rFonts w:ascii="Calibri" w:hAnsi="Calibri" w:cs="Calibri"/>
          <w:color w:val="082A75"/>
          <w:sz w:val="28"/>
          <w:szCs w:val="28"/>
        </w:rPr>
        <w:t>name to a user’s account.</w:t>
      </w:r>
    </w:p>
    <w:p w14:paraId="201FF639" w14:textId="77777777" w:rsidR="00AD7EFA" w:rsidRDefault="00AD7EFA" w:rsidP="00AD7EFA">
      <w:pPr>
        <w:pStyle w:val="NormalWeb"/>
        <w:spacing w:before="0" w:beforeAutospacing="0" w:after="0" w:afterAutospacing="0"/>
      </w:pPr>
      <w:r>
        <w:rPr>
          <w:rFonts w:ascii="Calibri" w:hAnsi="Calibri" w:cs="Calibri"/>
          <w:color w:val="082A75"/>
          <w:sz w:val="28"/>
          <w:szCs w:val="28"/>
        </w:rPr>
        <w:t> </w:t>
      </w:r>
    </w:p>
    <w:p w14:paraId="0535B643" w14:textId="77777777" w:rsidR="00AD7EFA" w:rsidRDefault="00AD7EFA" w:rsidP="00AD7EFA">
      <w:pPr>
        <w:pStyle w:val="NormalWeb"/>
        <w:spacing w:before="0" w:beforeAutospacing="0" w:after="0" w:afterAutospacing="0"/>
      </w:pPr>
      <w:r>
        <w:rPr>
          <w:rFonts w:ascii="Calibri" w:hAnsi="Calibri" w:cs="Calibri"/>
          <w:b/>
          <w:bCs/>
          <w:color w:val="E31C60"/>
          <w:sz w:val="32"/>
          <w:szCs w:val="32"/>
        </w:rPr>
        <w:t>Community</w:t>
      </w:r>
    </w:p>
    <w:p w14:paraId="789DDBBD" w14:textId="77777777" w:rsidR="00AD7EFA" w:rsidRDefault="00AD7EFA" w:rsidP="00AD7EFA">
      <w:pPr>
        <w:pStyle w:val="NormalWeb"/>
        <w:spacing w:before="0" w:beforeAutospacing="0" w:after="0" w:afterAutospacing="0"/>
      </w:pPr>
      <w:r>
        <w:rPr>
          <w:rFonts w:ascii="Calibri" w:hAnsi="Calibri" w:cs="Calibri"/>
          <w:color w:val="082A75"/>
          <w:sz w:val="28"/>
          <w:szCs w:val="28"/>
        </w:rPr>
        <w:t>A message board that will serve as the place of discussion for any given subject listed by a</w:t>
      </w:r>
      <w:r>
        <w:rPr>
          <w:rFonts w:ascii="Arial" w:hAnsi="Arial" w:cs="Arial"/>
          <w:color w:val="424242"/>
          <w:sz w:val="28"/>
          <w:szCs w:val="28"/>
        </w:rPr>
        <w:t xml:space="preserve"> </w:t>
      </w:r>
      <w:r>
        <w:rPr>
          <w:rFonts w:ascii="Calibri" w:hAnsi="Calibri" w:cs="Calibri"/>
          <w:color w:val="E31C60"/>
          <w:sz w:val="28"/>
          <w:szCs w:val="28"/>
        </w:rPr>
        <w:t>placard</w:t>
      </w:r>
      <w:r>
        <w:rPr>
          <w:rFonts w:ascii="Arial" w:hAnsi="Arial" w:cs="Arial"/>
          <w:color w:val="E31C60"/>
          <w:sz w:val="28"/>
          <w:szCs w:val="28"/>
        </w:rPr>
        <w:t xml:space="preserve">. </w:t>
      </w:r>
      <w:r>
        <w:rPr>
          <w:rFonts w:ascii="Calibri" w:hAnsi="Calibri" w:cs="Calibri"/>
          <w:color w:val="082A75"/>
          <w:sz w:val="28"/>
          <w:szCs w:val="28"/>
        </w:rPr>
        <w:t>Users will have the option to join a default</w:t>
      </w:r>
      <w:r>
        <w:rPr>
          <w:rFonts w:ascii="Arial" w:hAnsi="Arial" w:cs="Arial"/>
          <w:color w:val="000000"/>
          <w:sz w:val="28"/>
          <w:szCs w:val="28"/>
        </w:rPr>
        <w:t xml:space="preserve"> </w:t>
      </w:r>
      <w:r>
        <w:rPr>
          <w:rFonts w:ascii="Arial" w:hAnsi="Arial" w:cs="Arial"/>
          <w:b/>
          <w:bCs/>
          <w:color w:val="E31C60"/>
        </w:rPr>
        <w:t>community</w:t>
      </w:r>
      <w:r>
        <w:rPr>
          <w:rFonts w:ascii="Arial" w:hAnsi="Arial" w:cs="Arial"/>
          <w:color w:val="000000"/>
          <w:sz w:val="28"/>
          <w:szCs w:val="28"/>
        </w:rPr>
        <w:t xml:space="preserve"> </w:t>
      </w:r>
      <w:r>
        <w:rPr>
          <w:rFonts w:ascii="Calibri" w:hAnsi="Calibri" w:cs="Calibri"/>
          <w:color w:val="082A75"/>
          <w:sz w:val="28"/>
          <w:szCs w:val="28"/>
        </w:rPr>
        <w:t>associated with each</w:t>
      </w:r>
      <w:r>
        <w:rPr>
          <w:rFonts w:ascii="Arial" w:hAnsi="Arial" w:cs="Arial"/>
          <w:color w:val="000000"/>
          <w:sz w:val="28"/>
          <w:szCs w:val="28"/>
        </w:rPr>
        <w:t xml:space="preserve"> </w:t>
      </w:r>
      <w:r>
        <w:rPr>
          <w:rFonts w:ascii="Calibri" w:hAnsi="Calibri" w:cs="Calibri"/>
          <w:color w:val="E31C60"/>
          <w:sz w:val="28"/>
          <w:szCs w:val="28"/>
        </w:rPr>
        <w:t>placard</w:t>
      </w:r>
      <w:r>
        <w:rPr>
          <w:rFonts w:ascii="Calibri" w:hAnsi="Calibri" w:cs="Calibri"/>
          <w:color w:val="082A75"/>
          <w:sz w:val="28"/>
          <w:szCs w:val="28"/>
        </w:rPr>
        <w:t xml:space="preserve"> or create new ones.</w:t>
      </w:r>
    </w:p>
    <w:p w14:paraId="5B03D2BA" w14:textId="77777777" w:rsidR="00AD7EFA" w:rsidRDefault="00AD7EFA" w:rsidP="00AD7EFA">
      <w:pPr>
        <w:spacing w:after="240"/>
      </w:pPr>
      <w:r>
        <w:br/>
      </w:r>
      <w:r>
        <w:br/>
      </w:r>
      <w:r>
        <w:br/>
      </w:r>
      <w:r>
        <w:br/>
      </w:r>
      <w:r>
        <w:br/>
      </w:r>
      <w:r>
        <w:br/>
      </w:r>
      <w:r>
        <w:br/>
      </w:r>
      <w:r>
        <w:br/>
      </w:r>
      <w:r>
        <w:br/>
      </w:r>
      <w:r>
        <w:br/>
      </w:r>
      <w:r>
        <w:br/>
      </w:r>
      <w:r>
        <w:br/>
      </w:r>
      <w:r>
        <w:br/>
      </w:r>
      <w:r>
        <w:br/>
      </w:r>
      <w:r>
        <w:br/>
      </w:r>
      <w:r>
        <w:br/>
      </w:r>
      <w:r>
        <w:br/>
      </w:r>
      <w:r>
        <w:br/>
      </w:r>
      <w:r>
        <w:br/>
      </w:r>
      <w:r>
        <w:br/>
      </w:r>
      <w:r>
        <w:br/>
      </w:r>
    </w:p>
    <w:p w14:paraId="3CB80728" w14:textId="77777777" w:rsidR="00AD7EFA" w:rsidRDefault="00AD7EFA" w:rsidP="00AD7EFA">
      <w:pPr>
        <w:pStyle w:val="Heading1"/>
      </w:pPr>
      <w:bookmarkStart w:id="27" w:name="_Toc45619518"/>
      <w:r>
        <w:rPr>
          <w:rFonts w:ascii="Arial" w:hAnsi="Arial" w:cs="Arial"/>
          <w:color w:val="061F57"/>
          <w:szCs w:val="52"/>
        </w:rPr>
        <w:lastRenderedPageBreak/>
        <w:t>Overview, Scenarios, and Use Cases</w:t>
      </w:r>
      <w:bookmarkEnd w:id="27"/>
    </w:p>
    <w:p w14:paraId="7AF75E59" w14:textId="77777777" w:rsidR="00AD7EFA" w:rsidRDefault="00AD7EFA" w:rsidP="00AD7EFA">
      <w:pPr>
        <w:pStyle w:val="Heading3"/>
      </w:pPr>
      <w:bookmarkStart w:id="28" w:name="_Toc45619008"/>
      <w:bookmarkStart w:id="29" w:name="_Toc45619519"/>
      <w:r>
        <w:rPr>
          <w:rFonts w:ascii="Arial" w:hAnsi="Arial" w:cs="Arial"/>
          <w:color w:val="00273A"/>
        </w:rPr>
        <w:t>FunkyTech</w:t>
      </w:r>
      <w:bookmarkEnd w:id="28"/>
      <w:bookmarkEnd w:id="29"/>
    </w:p>
    <w:p w14:paraId="7EEB6DD8" w14:textId="77777777" w:rsidR="00AD7EFA" w:rsidRDefault="00AD7EFA" w:rsidP="00AD7EFA"/>
    <w:p w14:paraId="28E1FEDE" w14:textId="77777777" w:rsidR="00AD7EFA" w:rsidRDefault="00AD7EFA" w:rsidP="00AD7EFA">
      <w:pPr>
        <w:pStyle w:val="NormalWeb"/>
        <w:spacing w:before="0" w:beforeAutospacing="0" w:after="0" w:afterAutospacing="0"/>
      </w:pPr>
      <w:r>
        <w:rPr>
          <w:rFonts w:ascii="Calibri" w:hAnsi="Calibri" w:cs="Calibri"/>
          <w:color w:val="082A75"/>
          <w:sz w:val="28"/>
          <w:szCs w:val="28"/>
        </w:rPr>
        <w:t>The Gather+ web-based application will serve to be, as its name implies, an online gathering place that closes the social distance created by COVID-19, in a unique and uplifting manner. Whereas self-promotion is the byproduct of many social media platforms, Gather+ focuses on positivity and connection through the formation of group discussions based on four distinct categories: books, news stories, podcasts, and games. Content for each category will be a curated selection of encouraging, intriguing, and mindful items hosted by Gather+ and sourced by other websites. The target audience for Gather+ is seen as youth ages 16 and above, including but not limited to students, young adults, and families. </w:t>
      </w:r>
    </w:p>
    <w:p w14:paraId="00FB46D2" w14:textId="77777777" w:rsidR="00AD7EFA" w:rsidRDefault="00AD7EFA" w:rsidP="00AD7EFA"/>
    <w:p w14:paraId="42D8944C"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Say the user is a 17-year old high school student named Ava who has been in quarantine for three months already, with only her mom for company. Not only is she restless, she misses her friends, and somehow making a </w:t>
      </w:r>
      <w:proofErr w:type="spellStart"/>
      <w:r>
        <w:rPr>
          <w:rFonts w:ascii="Calibri" w:hAnsi="Calibri" w:cs="Calibri"/>
          <w:color w:val="082A75"/>
          <w:sz w:val="28"/>
          <w:szCs w:val="28"/>
        </w:rPr>
        <w:t>TikTok</w:t>
      </w:r>
      <w:proofErr w:type="spellEnd"/>
      <w:r>
        <w:rPr>
          <w:rFonts w:ascii="Calibri" w:hAnsi="Calibri" w:cs="Calibri"/>
          <w:color w:val="082A75"/>
          <w:sz w:val="28"/>
          <w:szCs w:val="28"/>
        </w:rPr>
        <w:t xml:space="preserve"> video they like is not the same as getting together. She is also separated from the rest of her family, and the constant barrage of news about the pandemic gives her a perpetual sense of anxiety. </w:t>
      </w:r>
    </w:p>
    <w:p w14:paraId="09BDEF52" w14:textId="77777777" w:rsidR="00AD7EFA" w:rsidRDefault="00AD7EFA" w:rsidP="00AD7EFA"/>
    <w:p w14:paraId="5692D536" w14:textId="77777777" w:rsidR="00AD7EFA" w:rsidRDefault="00AD7EFA" w:rsidP="00AD7EFA">
      <w:pPr>
        <w:pStyle w:val="NormalWeb"/>
        <w:spacing w:before="0" w:beforeAutospacing="0" w:after="0" w:afterAutospacing="0"/>
      </w:pPr>
      <w:r>
        <w:rPr>
          <w:rFonts w:ascii="Calibri" w:hAnsi="Calibri" w:cs="Calibri"/>
          <w:color w:val="082A75"/>
          <w:sz w:val="28"/>
          <w:szCs w:val="28"/>
        </w:rPr>
        <w:t>When Ava is introduced to Gather+, she’ll be greeted by a banner of affirmative quotations on the feature page, which will also showcase a positive news story, a welcome message, and the four main categories inviting her to a new level of engagement. A simple, intuitive, and interactive GUI makes Gather+ easy for Ava to navigate with her average computer skills; and the premise of the site will be largely self-explanatory.</w:t>
      </w:r>
    </w:p>
    <w:p w14:paraId="5A0A49D7" w14:textId="77777777" w:rsidR="00AD7EFA" w:rsidRDefault="00AD7EFA" w:rsidP="00AD7EFA"/>
    <w:p w14:paraId="57BF930C" w14:textId="77777777" w:rsidR="00AD7EFA" w:rsidRDefault="00AD7EFA" w:rsidP="00AD7EFA">
      <w:pPr>
        <w:pStyle w:val="NormalWeb"/>
        <w:spacing w:before="0" w:beforeAutospacing="0" w:after="0" w:afterAutospacing="0"/>
      </w:pPr>
      <w:proofErr w:type="gramStart"/>
      <w:r>
        <w:rPr>
          <w:rFonts w:ascii="Calibri" w:hAnsi="Calibri" w:cs="Calibri"/>
          <w:color w:val="082A75"/>
          <w:sz w:val="28"/>
          <w:szCs w:val="28"/>
        </w:rPr>
        <w:t>In order to</w:t>
      </w:r>
      <w:proofErr w:type="gramEnd"/>
      <w:r>
        <w:rPr>
          <w:rFonts w:ascii="Calibri" w:hAnsi="Calibri" w:cs="Calibri"/>
          <w:color w:val="082A75"/>
          <w:sz w:val="28"/>
          <w:szCs w:val="28"/>
        </w:rPr>
        <w:t xml:space="preserve"> access content and groups, Ava is prompted to create an account. Her account will consist of intentionally basic profile information, such as an avatar or a single photograph, a username of her choice, and an optional 300-character “blurb” biography. Upon creation and login, Ava can click on the icon for any of the four categories, each of which will lead to its own landing page known as a “hub”.</w:t>
      </w:r>
    </w:p>
    <w:p w14:paraId="6B791A4F" w14:textId="77777777" w:rsidR="00AD7EFA" w:rsidRDefault="00AD7EFA" w:rsidP="00AD7EFA"/>
    <w:p w14:paraId="1FF33892"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Each hub will show Ava a series of books, news stories, games, or podcasts by way of a placard containing a thumbnail image. Ava can peruse each placard by sight or by the accompanying description of the subject matter. When Ava sees a placard that piques her interest, she can opt to join the associated community where she can discuss the subject of the placard with other members of that community. Each community will </w:t>
      </w:r>
      <w:r>
        <w:rPr>
          <w:rFonts w:ascii="Calibri" w:hAnsi="Calibri" w:cs="Calibri"/>
          <w:color w:val="082A75"/>
          <w:sz w:val="28"/>
          <w:szCs w:val="28"/>
        </w:rPr>
        <w:lastRenderedPageBreak/>
        <w:t>serve as a message board where Ava can post her thoughts and interact with fellow users who may do likewise. While Gather+ will furnish one default group for every placard, Ava can create her own groups in any given hub as well. This gives Ava the freedom to discuss more than just the pre-populated placards and post links to other books, stories, or podcasts that may interest fellow Gather+ users. </w:t>
      </w:r>
    </w:p>
    <w:p w14:paraId="50CDF3DB" w14:textId="77777777" w:rsidR="00AD7EFA" w:rsidRDefault="00AD7EFA" w:rsidP="00AD7EFA"/>
    <w:p w14:paraId="081108F4" w14:textId="77777777" w:rsidR="00AD7EFA" w:rsidRDefault="00AD7EFA" w:rsidP="00AD7EFA">
      <w:pPr>
        <w:pStyle w:val="NormalWeb"/>
        <w:spacing w:before="0" w:beforeAutospacing="0" w:after="0" w:afterAutospacing="0"/>
      </w:pPr>
      <w:r>
        <w:rPr>
          <w:rFonts w:ascii="Calibri" w:hAnsi="Calibri" w:cs="Calibri"/>
          <w:color w:val="082A75"/>
          <w:sz w:val="28"/>
          <w:szCs w:val="28"/>
        </w:rPr>
        <w:t>Now let us say that a man named Ben and his wife Lauren have been homeschooling their three elementary-aged children during the quarantine period. They have not been able to meet with their friends for drinks or have any downtime from parenting. He and his wife are on edge, and no amount of streaming shows or movies online can distract them from the inexorable tension of quarantine. </w:t>
      </w:r>
    </w:p>
    <w:p w14:paraId="10913DCD" w14:textId="77777777" w:rsidR="00AD7EFA" w:rsidRDefault="00AD7EFA" w:rsidP="00AD7EFA"/>
    <w:p w14:paraId="2EFCAE0D"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Ben and Lauren are introduced to Gather+ and are drawn to the game category.  When they click on the icon, they see that it is somewhat different from the other three hubs. Placards will </w:t>
      </w:r>
      <w:proofErr w:type="gramStart"/>
      <w:r>
        <w:rPr>
          <w:rFonts w:ascii="Calibri" w:hAnsi="Calibri" w:cs="Calibri"/>
          <w:color w:val="082A75"/>
          <w:sz w:val="28"/>
          <w:szCs w:val="28"/>
        </w:rPr>
        <w:t>open up</w:t>
      </w:r>
      <w:proofErr w:type="gramEnd"/>
      <w:r>
        <w:rPr>
          <w:rFonts w:ascii="Calibri" w:hAnsi="Calibri" w:cs="Calibri"/>
          <w:color w:val="082A75"/>
          <w:sz w:val="28"/>
          <w:szCs w:val="28"/>
        </w:rPr>
        <w:t xml:space="preserve"> embedded games or links to external game websites like codenames.net, Roblox, and more. Article links will also guide them on the best online games to play during quarantine and how to host virtual game nights. Ben and Lauren finally have a way of connecting with peers their own age.</w:t>
      </w:r>
    </w:p>
    <w:p w14:paraId="2EADF4A0" w14:textId="77777777" w:rsidR="00AD7EFA" w:rsidRDefault="00AD7EFA" w:rsidP="00AD7EFA"/>
    <w:p w14:paraId="628E780A" w14:textId="77777777" w:rsidR="00AD7EFA" w:rsidRDefault="00AD7EFA" w:rsidP="00AD7EFA">
      <w:pPr>
        <w:pStyle w:val="NormalWeb"/>
        <w:spacing w:before="0" w:beforeAutospacing="0" w:after="0" w:afterAutospacing="0"/>
      </w:pPr>
      <w:r>
        <w:rPr>
          <w:rFonts w:ascii="Calibri" w:hAnsi="Calibri" w:cs="Calibri"/>
          <w:color w:val="082A75"/>
          <w:sz w:val="28"/>
          <w:szCs w:val="28"/>
        </w:rPr>
        <w:t>Teen Ava, along with young parents Ben and Lauren, will also notice a menu link that leads them to a section of Gather+ called “</w:t>
      </w:r>
      <w:proofErr w:type="spellStart"/>
      <w:r>
        <w:rPr>
          <w:rFonts w:ascii="Calibri" w:hAnsi="Calibri" w:cs="Calibri"/>
          <w:color w:val="082A75"/>
          <w:sz w:val="28"/>
          <w:szCs w:val="28"/>
        </w:rPr>
        <w:t>wellspace</w:t>
      </w:r>
      <w:proofErr w:type="spellEnd"/>
      <w:r>
        <w:rPr>
          <w:rFonts w:ascii="Calibri" w:hAnsi="Calibri" w:cs="Calibri"/>
          <w:color w:val="082A75"/>
          <w:sz w:val="28"/>
          <w:szCs w:val="28"/>
        </w:rPr>
        <w:t>”. The Wellspace section will offer resources via links and articles on staying healthy and upbeat during the pandemic, and only the most relevant news regarding the same.</w:t>
      </w:r>
    </w:p>
    <w:p w14:paraId="0E9FF047" w14:textId="77777777" w:rsidR="00AD7EFA" w:rsidRDefault="00AD7EFA" w:rsidP="00AD7EFA">
      <w:pPr>
        <w:spacing w:after="240"/>
      </w:pPr>
      <w:r>
        <w:br/>
      </w:r>
      <w:r>
        <w:br/>
      </w:r>
      <w:r>
        <w:br/>
      </w:r>
    </w:p>
    <w:p w14:paraId="28D182B3" w14:textId="77777777" w:rsidR="00AD7EFA" w:rsidRDefault="00AD7EFA" w:rsidP="00AD7EFA">
      <w:pPr>
        <w:pStyle w:val="NormalWeb"/>
        <w:spacing w:before="0" w:beforeAutospacing="0" w:after="0" w:afterAutospacing="0"/>
      </w:pPr>
      <w:r>
        <w:rPr>
          <w:color w:val="000000"/>
        </w:rPr>
        <w:br/>
      </w:r>
      <w:r>
        <w:rPr>
          <w:color w:val="000000"/>
        </w:rPr>
        <w:br/>
      </w:r>
    </w:p>
    <w:p w14:paraId="088FDBA1" w14:textId="77777777" w:rsidR="00AD7EFA" w:rsidRDefault="00AD7EFA" w:rsidP="00AD7EFA"/>
    <w:p w14:paraId="5B4BC57C" w14:textId="77777777" w:rsidR="00AD7EFA" w:rsidRDefault="00AD7EFA" w:rsidP="00AD7EFA">
      <w:pPr>
        <w:pStyle w:val="Content"/>
      </w:pPr>
    </w:p>
    <w:p w14:paraId="3924816A" w14:textId="77777777" w:rsidR="00AD7EFA" w:rsidRDefault="00AD7EFA" w:rsidP="00AD7EFA">
      <w:pPr>
        <w:pStyle w:val="Content"/>
      </w:pPr>
    </w:p>
    <w:p w14:paraId="11E977B9" w14:textId="04E3FB18" w:rsidR="00AD7EFA" w:rsidRDefault="00AD7EFA" w:rsidP="00AD7EFA">
      <w:pPr>
        <w:pStyle w:val="Heading1"/>
      </w:pPr>
      <w:bookmarkStart w:id="30" w:name="_Toc45619520"/>
      <w:r>
        <w:rPr>
          <w:rFonts w:ascii="Arial" w:hAnsi="Arial" w:cs="Arial"/>
          <w:color w:val="061F57"/>
          <w:szCs w:val="52"/>
        </w:rPr>
        <w:lastRenderedPageBreak/>
        <w:t>High-level Functional Requirements</w:t>
      </w:r>
      <w:bookmarkEnd w:id="30"/>
      <w:r>
        <w:rPr>
          <w:rFonts w:ascii="Arial" w:hAnsi="Arial" w:cs="Arial"/>
          <w:color w:val="061F57"/>
          <w:szCs w:val="52"/>
        </w:rPr>
        <w:t> </w:t>
      </w:r>
    </w:p>
    <w:p w14:paraId="44A2AB94" w14:textId="77777777" w:rsidR="00AD7EFA" w:rsidRDefault="00AD7EFA" w:rsidP="00AD7EFA">
      <w:pPr>
        <w:pStyle w:val="Heading3"/>
      </w:pPr>
      <w:bookmarkStart w:id="31" w:name="_Toc45619010"/>
      <w:bookmarkStart w:id="32" w:name="_Toc45619521"/>
      <w:r>
        <w:rPr>
          <w:rFonts w:ascii="Arial" w:hAnsi="Arial" w:cs="Arial"/>
          <w:color w:val="00273A"/>
        </w:rPr>
        <w:t>FunkyTech</w:t>
      </w:r>
      <w:bookmarkEnd w:id="31"/>
      <w:bookmarkEnd w:id="32"/>
    </w:p>
    <w:p w14:paraId="2F9D2F86" w14:textId="77777777" w:rsidR="00AD7EFA" w:rsidRDefault="00AD7EFA" w:rsidP="00AD7EFA"/>
    <w:p w14:paraId="3C34EA97" w14:textId="77777777" w:rsidR="00AD7EFA" w:rsidRDefault="00AD7EFA" w:rsidP="00B82241">
      <w:pPr>
        <w:pStyle w:val="NormalWeb"/>
        <w:numPr>
          <w:ilvl w:val="0"/>
          <w:numId w:val="18"/>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shall permit each user to create an account.</w:t>
      </w:r>
    </w:p>
    <w:p w14:paraId="55188490" w14:textId="77777777" w:rsidR="00AD7EFA" w:rsidRDefault="00AD7EFA" w:rsidP="00B82241">
      <w:pPr>
        <w:pStyle w:val="NormalWeb"/>
        <w:numPr>
          <w:ilvl w:val="0"/>
          <w:numId w:val="19"/>
        </w:numPr>
        <w:spacing w:before="0" w:beforeAutospacing="0" w:after="0" w:afterAutospacing="0"/>
        <w:ind w:left="1440"/>
        <w:textAlignment w:val="baseline"/>
        <w:rPr>
          <w:rFonts w:ascii="Calibri" w:hAnsi="Calibri" w:cs="Calibri"/>
          <w:color w:val="082A75"/>
        </w:rPr>
      </w:pPr>
      <w:r>
        <w:rPr>
          <w:rFonts w:ascii="Calibri" w:hAnsi="Calibri" w:cs="Calibri"/>
          <w:color w:val="082A75"/>
        </w:rPr>
        <w:t>Credentials for the account will consist of a username and password.</w:t>
      </w:r>
    </w:p>
    <w:p w14:paraId="28A25CC2" w14:textId="77777777" w:rsidR="00AD7EFA" w:rsidRDefault="00AD7EFA" w:rsidP="00B82241">
      <w:pPr>
        <w:pStyle w:val="NormalWeb"/>
        <w:numPr>
          <w:ilvl w:val="0"/>
          <w:numId w:val="19"/>
        </w:numPr>
        <w:spacing w:before="0" w:beforeAutospacing="0" w:after="0" w:afterAutospacing="0"/>
        <w:ind w:left="1440"/>
        <w:textAlignment w:val="baseline"/>
        <w:rPr>
          <w:rFonts w:ascii="Arial" w:hAnsi="Arial" w:cs="Arial"/>
          <w:color w:val="082A75"/>
        </w:rPr>
      </w:pPr>
      <w:r>
        <w:rPr>
          <w:rFonts w:ascii="Calibri" w:hAnsi="Calibri" w:cs="Calibri"/>
          <w:color w:val="082A75"/>
        </w:rPr>
        <w:t>Full name and email address will be required at sign up/account creation.</w:t>
      </w:r>
    </w:p>
    <w:p w14:paraId="77CD4D26" w14:textId="77777777" w:rsidR="00AD7EFA" w:rsidRDefault="00AD7EFA" w:rsidP="00B82241">
      <w:pPr>
        <w:pStyle w:val="NormalWeb"/>
        <w:numPr>
          <w:ilvl w:val="0"/>
          <w:numId w:val="19"/>
        </w:numPr>
        <w:spacing w:before="0" w:beforeAutospacing="0" w:after="0" w:afterAutospacing="0"/>
        <w:ind w:left="1440"/>
        <w:textAlignment w:val="baseline"/>
        <w:rPr>
          <w:rFonts w:ascii="Calibri" w:hAnsi="Calibri" w:cs="Calibri"/>
          <w:color w:val="082A75"/>
        </w:rPr>
      </w:pPr>
      <w:r>
        <w:rPr>
          <w:rFonts w:ascii="Calibri" w:hAnsi="Calibri" w:cs="Calibri"/>
          <w:color w:val="082A75"/>
        </w:rPr>
        <w:t>Account attributes will include a photographic/avatar icon to be used throughout the site when the user is logged in.</w:t>
      </w:r>
    </w:p>
    <w:p w14:paraId="1A15A05F" w14:textId="77777777" w:rsidR="00AD7EFA" w:rsidRDefault="00AD7EFA" w:rsidP="00B82241">
      <w:pPr>
        <w:pStyle w:val="NormalWeb"/>
        <w:numPr>
          <w:ilvl w:val="0"/>
          <w:numId w:val="19"/>
        </w:numPr>
        <w:spacing w:before="0" w:beforeAutospacing="0" w:after="0" w:afterAutospacing="0"/>
        <w:ind w:left="1440"/>
        <w:textAlignment w:val="baseline"/>
        <w:rPr>
          <w:rFonts w:ascii="Calibri" w:hAnsi="Calibri" w:cs="Calibri"/>
          <w:color w:val="082A75"/>
        </w:rPr>
      </w:pPr>
      <w:r>
        <w:rPr>
          <w:rFonts w:ascii="Calibri" w:hAnsi="Calibri" w:cs="Calibri"/>
          <w:color w:val="082A75"/>
        </w:rPr>
        <w:t>Essential purpose of the account is to permit access to media and groups. </w:t>
      </w:r>
    </w:p>
    <w:p w14:paraId="4AB60FD6" w14:textId="77777777" w:rsidR="00AD7EFA" w:rsidRDefault="00AD7EFA" w:rsidP="00B82241">
      <w:pPr>
        <w:pStyle w:val="NormalWeb"/>
        <w:numPr>
          <w:ilvl w:val="0"/>
          <w:numId w:val="19"/>
        </w:numPr>
        <w:spacing w:before="0" w:beforeAutospacing="0" w:after="0" w:afterAutospacing="0"/>
        <w:ind w:left="1440"/>
        <w:textAlignment w:val="baseline"/>
        <w:rPr>
          <w:rFonts w:ascii="Calibri" w:hAnsi="Calibri" w:cs="Calibri"/>
          <w:color w:val="082A75"/>
        </w:rPr>
      </w:pPr>
      <w:r>
        <w:rPr>
          <w:rFonts w:ascii="Calibri" w:hAnsi="Calibri" w:cs="Calibri"/>
          <w:color w:val="082A75"/>
        </w:rPr>
        <w:t>Data associated with an individual user shall be saved via a database and displayed in his or her account.</w:t>
      </w:r>
    </w:p>
    <w:p w14:paraId="458A6ED7" w14:textId="77777777" w:rsidR="00AD7EFA" w:rsidRDefault="00AD7EFA" w:rsidP="00AD7EFA">
      <w:pPr>
        <w:pStyle w:val="NormalWeb"/>
        <w:spacing w:before="0" w:beforeAutospacing="0" w:after="0" w:afterAutospacing="0"/>
      </w:pPr>
      <w:r>
        <w:rPr>
          <w:color w:val="000000"/>
        </w:rPr>
        <w:br/>
      </w:r>
      <w:r>
        <w:rPr>
          <w:color w:val="000000"/>
        </w:rPr>
        <w:br/>
      </w:r>
    </w:p>
    <w:p w14:paraId="6ACB0FBC" w14:textId="77777777" w:rsidR="00AD7EFA" w:rsidRDefault="00AD7EFA" w:rsidP="00B82241">
      <w:pPr>
        <w:pStyle w:val="NormalWeb"/>
        <w:numPr>
          <w:ilvl w:val="0"/>
          <w:numId w:val="20"/>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shall provide users access to multimedia content. </w:t>
      </w:r>
    </w:p>
    <w:p w14:paraId="0B279324" w14:textId="77777777" w:rsidR="00AD7EFA" w:rsidRDefault="00AD7EFA" w:rsidP="00B82241">
      <w:pPr>
        <w:pStyle w:val="NormalWeb"/>
        <w:numPr>
          <w:ilvl w:val="0"/>
          <w:numId w:val="21"/>
        </w:numPr>
        <w:spacing w:before="0" w:beforeAutospacing="0" w:after="0" w:afterAutospacing="0"/>
        <w:ind w:left="1440"/>
        <w:textAlignment w:val="baseline"/>
        <w:rPr>
          <w:rFonts w:ascii="Calibri" w:hAnsi="Calibri" w:cs="Calibri"/>
          <w:color w:val="082A75"/>
        </w:rPr>
      </w:pPr>
      <w:r>
        <w:rPr>
          <w:rFonts w:ascii="Calibri" w:hAnsi="Calibri" w:cs="Calibri"/>
          <w:color w:val="082A75"/>
        </w:rPr>
        <w:t>Books and podcasts will be available via embedded pdf viewers and audio players, respectively.</w:t>
      </w:r>
    </w:p>
    <w:p w14:paraId="084478AA" w14:textId="77777777" w:rsidR="00AD7EFA" w:rsidRDefault="00AD7EFA" w:rsidP="00B82241">
      <w:pPr>
        <w:pStyle w:val="NormalWeb"/>
        <w:numPr>
          <w:ilvl w:val="0"/>
          <w:numId w:val="21"/>
        </w:numPr>
        <w:spacing w:before="0" w:beforeAutospacing="0" w:after="0" w:afterAutospacing="0"/>
        <w:ind w:left="1440"/>
        <w:textAlignment w:val="baseline"/>
        <w:rPr>
          <w:rFonts w:ascii="Calibri" w:hAnsi="Calibri" w:cs="Calibri"/>
          <w:color w:val="082A75"/>
        </w:rPr>
      </w:pPr>
      <w:r>
        <w:rPr>
          <w:rFonts w:ascii="Calibri" w:hAnsi="Calibri" w:cs="Calibri"/>
          <w:color w:val="082A75"/>
        </w:rPr>
        <w:t>News articles shall be sourced via RSS feeds from external news websites/applications.</w:t>
      </w:r>
    </w:p>
    <w:p w14:paraId="45D5C828" w14:textId="77777777" w:rsidR="00AD7EFA" w:rsidRDefault="00AD7EFA" w:rsidP="00B82241">
      <w:pPr>
        <w:pStyle w:val="NormalWeb"/>
        <w:numPr>
          <w:ilvl w:val="0"/>
          <w:numId w:val="21"/>
        </w:numPr>
        <w:spacing w:before="0" w:beforeAutospacing="0" w:after="0" w:afterAutospacing="0"/>
        <w:ind w:left="1440"/>
        <w:textAlignment w:val="baseline"/>
        <w:rPr>
          <w:rFonts w:ascii="Calibri" w:hAnsi="Calibri" w:cs="Calibri"/>
          <w:color w:val="082A75"/>
        </w:rPr>
      </w:pPr>
      <w:r>
        <w:rPr>
          <w:rFonts w:ascii="Calibri" w:hAnsi="Calibri" w:cs="Calibri"/>
          <w:color w:val="082A75"/>
        </w:rPr>
        <w:t>Links to, and guidelines for, online game websites will be listed.</w:t>
      </w:r>
    </w:p>
    <w:p w14:paraId="356C7B6D" w14:textId="77777777" w:rsidR="00AD7EFA" w:rsidRDefault="00AD7EFA" w:rsidP="00AD7EFA">
      <w:pPr>
        <w:pStyle w:val="NormalWeb"/>
        <w:spacing w:before="0" w:beforeAutospacing="0" w:after="0" w:afterAutospacing="0"/>
      </w:pPr>
      <w:r>
        <w:rPr>
          <w:color w:val="000000"/>
        </w:rPr>
        <w:br/>
      </w:r>
      <w:r>
        <w:rPr>
          <w:color w:val="000000"/>
        </w:rPr>
        <w:br/>
      </w:r>
    </w:p>
    <w:p w14:paraId="1DC7D6B9" w14:textId="77777777" w:rsidR="00AD7EFA" w:rsidRDefault="00AD7EFA" w:rsidP="00B82241">
      <w:pPr>
        <w:pStyle w:val="NormalWeb"/>
        <w:numPr>
          <w:ilvl w:val="0"/>
          <w:numId w:val="22"/>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will render messaging boards for topic-related discussions, known as “communities”. </w:t>
      </w:r>
    </w:p>
    <w:p w14:paraId="16852DAF" w14:textId="77777777" w:rsidR="00AD7EFA" w:rsidRDefault="00AD7EFA" w:rsidP="00B82241">
      <w:pPr>
        <w:pStyle w:val="NormalWeb"/>
        <w:numPr>
          <w:ilvl w:val="0"/>
          <w:numId w:val="23"/>
        </w:numPr>
        <w:spacing w:before="0" w:beforeAutospacing="0" w:after="0" w:afterAutospacing="0"/>
        <w:ind w:left="1440"/>
        <w:textAlignment w:val="baseline"/>
        <w:rPr>
          <w:rFonts w:ascii="Calibri" w:hAnsi="Calibri" w:cs="Calibri"/>
          <w:color w:val="082A75"/>
        </w:rPr>
      </w:pPr>
      <w:r>
        <w:rPr>
          <w:rFonts w:ascii="Calibri" w:hAnsi="Calibri" w:cs="Calibri"/>
          <w:color w:val="082A75"/>
        </w:rPr>
        <w:t>Each media item will be coupled with a default community.</w:t>
      </w:r>
    </w:p>
    <w:p w14:paraId="0E364814" w14:textId="77777777" w:rsidR="00AD7EFA" w:rsidRDefault="00AD7EFA" w:rsidP="00B82241">
      <w:pPr>
        <w:pStyle w:val="NormalWeb"/>
        <w:numPr>
          <w:ilvl w:val="0"/>
          <w:numId w:val="23"/>
        </w:numPr>
        <w:spacing w:before="0" w:beforeAutospacing="0" w:after="0" w:afterAutospacing="0"/>
        <w:ind w:left="1440"/>
        <w:textAlignment w:val="baseline"/>
        <w:rPr>
          <w:rFonts w:ascii="Calibri" w:hAnsi="Calibri" w:cs="Calibri"/>
          <w:color w:val="082A75"/>
        </w:rPr>
      </w:pPr>
      <w:r>
        <w:rPr>
          <w:rFonts w:ascii="Calibri" w:hAnsi="Calibri" w:cs="Calibri"/>
          <w:color w:val="082A75"/>
        </w:rPr>
        <w:t>Users will be able to create communities on topics of their choice within each media section.</w:t>
      </w:r>
    </w:p>
    <w:p w14:paraId="5377CEE7" w14:textId="77777777" w:rsidR="00AD7EFA" w:rsidRDefault="00AD7EFA" w:rsidP="00B82241">
      <w:pPr>
        <w:pStyle w:val="NormalWeb"/>
        <w:numPr>
          <w:ilvl w:val="0"/>
          <w:numId w:val="23"/>
        </w:numPr>
        <w:spacing w:before="0" w:beforeAutospacing="0" w:after="0" w:afterAutospacing="0"/>
        <w:ind w:left="1440"/>
        <w:textAlignment w:val="baseline"/>
        <w:rPr>
          <w:rFonts w:ascii="Calibri" w:hAnsi="Calibri" w:cs="Calibri"/>
          <w:color w:val="082A75"/>
        </w:rPr>
      </w:pPr>
      <w:r>
        <w:rPr>
          <w:rFonts w:ascii="Calibri" w:hAnsi="Calibri" w:cs="Calibri"/>
          <w:color w:val="082A75"/>
        </w:rPr>
        <w:t>Communities will enable users to create typed posts and interact with other users.</w:t>
      </w:r>
    </w:p>
    <w:p w14:paraId="36495121" w14:textId="77777777" w:rsidR="00AD7EFA" w:rsidRDefault="00AD7EFA" w:rsidP="00AD7EFA">
      <w:pPr>
        <w:pStyle w:val="NormalWeb"/>
        <w:spacing w:before="0" w:beforeAutospacing="0" w:after="0" w:afterAutospacing="0"/>
      </w:pPr>
      <w:r>
        <w:rPr>
          <w:color w:val="000000"/>
        </w:rPr>
        <w:br/>
      </w:r>
      <w:r>
        <w:rPr>
          <w:color w:val="000000"/>
        </w:rPr>
        <w:br/>
      </w:r>
    </w:p>
    <w:p w14:paraId="35BA3754" w14:textId="77777777" w:rsidR="00AD7EFA" w:rsidRDefault="00AD7EFA" w:rsidP="00B82241">
      <w:pPr>
        <w:pStyle w:val="NormalWeb"/>
        <w:numPr>
          <w:ilvl w:val="0"/>
          <w:numId w:val="24"/>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The Gather+ site shall present information concerning the COVID-19 pandemic and wellness.</w:t>
      </w:r>
    </w:p>
    <w:p w14:paraId="43E97146" w14:textId="77777777" w:rsidR="00AD7EFA" w:rsidRDefault="00AD7EFA" w:rsidP="00B82241">
      <w:pPr>
        <w:pStyle w:val="NormalWeb"/>
        <w:numPr>
          <w:ilvl w:val="0"/>
          <w:numId w:val="25"/>
        </w:numPr>
        <w:spacing w:before="0" w:beforeAutospacing="0" w:after="0" w:afterAutospacing="0"/>
        <w:ind w:left="1440"/>
        <w:textAlignment w:val="baseline"/>
        <w:rPr>
          <w:rFonts w:ascii="Calibri" w:hAnsi="Calibri" w:cs="Calibri"/>
          <w:color w:val="082A75"/>
        </w:rPr>
      </w:pPr>
      <w:r>
        <w:rPr>
          <w:rFonts w:ascii="Calibri" w:hAnsi="Calibri" w:cs="Calibri"/>
          <w:color w:val="082A75"/>
        </w:rPr>
        <w:t>Resources about the pandemic will be featured by way of articles and links to external websites.</w:t>
      </w:r>
    </w:p>
    <w:p w14:paraId="6DAB6983" w14:textId="77777777" w:rsidR="00AD7EFA" w:rsidRDefault="00AD7EFA" w:rsidP="00B82241">
      <w:pPr>
        <w:pStyle w:val="NormalWeb"/>
        <w:numPr>
          <w:ilvl w:val="0"/>
          <w:numId w:val="25"/>
        </w:numPr>
        <w:spacing w:before="0" w:beforeAutospacing="0" w:after="0" w:afterAutospacing="0"/>
        <w:ind w:left="1440"/>
        <w:textAlignment w:val="baseline"/>
        <w:rPr>
          <w:rFonts w:ascii="Calibri" w:hAnsi="Calibri" w:cs="Calibri"/>
          <w:color w:val="082A75"/>
        </w:rPr>
      </w:pPr>
      <w:r>
        <w:rPr>
          <w:rFonts w:ascii="Calibri" w:hAnsi="Calibri" w:cs="Calibri"/>
          <w:color w:val="082A75"/>
        </w:rPr>
        <w:t>A messaging board, called a forum, shall be made available in this section for questions related to the pandemic and wellness.</w:t>
      </w:r>
    </w:p>
    <w:p w14:paraId="63FBB3AF" w14:textId="77777777" w:rsidR="00AD7EFA" w:rsidRDefault="00AD7EFA" w:rsidP="00AD7EFA">
      <w:pPr>
        <w:spacing w:after="240"/>
        <w:rPr>
          <w:rFonts w:ascii="Times New Roman" w:hAnsi="Times New Roman" w:cs="Times New Roman"/>
          <w:color w:val="auto"/>
        </w:rPr>
      </w:pPr>
    </w:p>
    <w:p w14:paraId="4A292C65" w14:textId="77777777" w:rsidR="00AD7EFA" w:rsidRDefault="00AD7EFA" w:rsidP="00AD7EFA">
      <w:pPr>
        <w:pStyle w:val="Heading1"/>
      </w:pPr>
      <w:bookmarkStart w:id="33" w:name="_Toc45619522"/>
      <w:r>
        <w:rPr>
          <w:rFonts w:ascii="Arial" w:hAnsi="Arial" w:cs="Arial"/>
          <w:color w:val="061F57"/>
          <w:szCs w:val="52"/>
        </w:rPr>
        <w:lastRenderedPageBreak/>
        <w:t>List of Non-functional Requirements</w:t>
      </w:r>
      <w:bookmarkEnd w:id="33"/>
    </w:p>
    <w:p w14:paraId="28990725" w14:textId="77777777" w:rsidR="00AD7EFA" w:rsidRDefault="00AD7EFA" w:rsidP="00AD7EFA">
      <w:pPr>
        <w:pStyle w:val="Heading3"/>
      </w:pPr>
      <w:bookmarkStart w:id="34" w:name="_Toc45619012"/>
      <w:bookmarkStart w:id="35" w:name="_Toc45619523"/>
      <w:r>
        <w:rPr>
          <w:rFonts w:ascii="Arial" w:hAnsi="Arial" w:cs="Arial"/>
          <w:color w:val="00273A"/>
        </w:rPr>
        <w:t>FunkyTech</w:t>
      </w:r>
      <w:bookmarkEnd w:id="34"/>
      <w:bookmarkEnd w:id="35"/>
    </w:p>
    <w:p w14:paraId="11B3D1DD" w14:textId="77777777" w:rsidR="00AD7EFA" w:rsidRDefault="00AD7EFA" w:rsidP="00AD7EFA"/>
    <w:p w14:paraId="3A86C056" w14:textId="77777777" w:rsidR="00AD7EFA" w:rsidRDefault="00AD7EFA" w:rsidP="00AD7EFA">
      <w:pPr>
        <w:pStyle w:val="NormalWeb"/>
        <w:spacing w:before="0" w:beforeAutospacing="0" w:after="0" w:afterAutospacing="0"/>
      </w:pPr>
      <w:r>
        <w:rPr>
          <w:rFonts w:ascii="Calibri" w:hAnsi="Calibri" w:cs="Calibri"/>
          <w:color w:val="082A75"/>
          <w:sz w:val="28"/>
          <w:szCs w:val="28"/>
        </w:rPr>
        <w:t xml:space="preserve">For </w:t>
      </w:r>
      <w:proofErr w:type="spellStart"/>
      <w:r>
        <w:rPr>
          <w:rFonts w:ascii="Calibri" w:hAnsi="Calibri" w:cs="Calibri"/>
          <w:color w:val="082A75"/>
          <w:sz w:val="28"/>
          <w:szCs w:val="28"/>
        </w:rPr>
        <w:t>FunkyTech’s</w:t>
      </w:r>
      <w:proofErr w:type="spellEnd"/>
      <w:r>
        <w:rPr>
          <w:rFonts w:ascii="Calibri" w:hAnsi="Calibri" w:cs="Calibri"/>
          <w:color w:val="082A75"/>
          <w:sz w:val="28"/>
          <w:szCs w:val="28"/>
        </w:rPr>
        <w:t xml:space="preserve"> social media website: Gather+, our minimal performance requirements will be:</w:t>
      </w:r>
    </w:p>
    <w:p w14:paraId="5E8D6DCB" w14:textId="77777777" w:rsidR="00AD7EFA" w:rsidRDefault="00AD7EFA" w:rsidP="00AD7EFA"/>
    <w:p w14:paraId="72B9FAAE" w14:textId="77777777" w:rsidR="00AD7EFA" w:rsidRDefault="00AD7EFA" w:rsidP="00B82241">
      <w:pPr>
        <w:pStyle w:val="NormalWeb"/>
        <w:numPr>
          <w:ilvl w:val="0"/>
          <w:numId w:val="26"/>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The Gather+ website will allow up to 20 users posting on a single community board at a time. </w:t>
      </w:r>
    </w:p>
    <w:p w14:paraId="63D2E1AA" w14:textId="77777777" w:rsidR="00AD7EFA" w:rsidRDefault="00AD7EFA" w:rsidP="00AD7EFA">
      <w:pPr>
        <w:rPr>
          <w:rFonts w:ascii="Times New Roman" w:hAnsi="Times New Roman" w:cs="Times New Roman"/>
          <w:color w:val="auto"/>
          <w:sz w:val="24"/>
          <w:szCs w:val="24"/>
        </w:rPr>
      </w:pPr>
    </w:p>
    <w:p w14:paraId="2C282BB9" w14:textId="77777777" w:rsidR="00AD7EFA" w:rsidRDefault="00AD7EFA" w:rsidP="00B82241">
      <w:pPr>
        <w:pStyle w:val="NormalWeb"/>
        <w:numPr>
          <w:ilvl w:val="0"/>
          <w:numId w:val="27"/>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The Gather+ website will be extremely easy to use and learning how to navigate the website should take less than 30 minutes on average. </w:t>
      </w:r>
    </w:p>
    <w:p w14:paraId="1C222071" w14:textId="77777777" w:rsidR="00AD7EFA" w:rsidRDefault="00AD7EFA" w:rsidP="00AD7EFA">
      <w:pPr>
        <w:rPr>
          <w:rFonts w:ascii="Times New Roman" w:hAnsi="Times New Roman" w:cs="Times New Roman"/>
          <w:color w:val="auto"/>
          <w:sz w:val="24"/>
          <w:szCs w:val="24"/>
        </w:rPr>
      </w:pPr>
    </w:p>
    <w:p w14:paraId="6443466C" w14:textId="77777777" w:rsidR="00AD7EFA" w:rsidRDefault="00AD7EFA" w:rsidP="00B82241">
      <w:pPr>
        <w:pStyle w:val="NormalWeb"/>
        <w:numPr>
          <w:ilvl w:val="0"/>
          <w:numId w:val="28"/>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For security, we will make use of a bcrypt hash function for login information. It will hide users’ personal account information from potential threats.</w:t>
      </w:r>
    </w:p>
    <w:p w14:paraId="03F17FFE" w14:textId="77777777" w:rsidR="00AD7EFA" w:rsidRDefault="00AD7EFA" w:rsidP="00AD7EFA">
      <w:pPr>
        <w:pStyle w:val="NormalWeb"/>
        <w:spacing w:before="0" w:beforeAutospacing="0" w:after="0" w:afterAutospacing="0"/>
        <w:ind w:left="720"/>
      </w:pPr>
      <w:r>
        <w:rPr>
          <w:rFonts w:ascii="Calibri" w:hAnsi="Calibri" w:cs="Calibri"/>
          <w:color w:val="082A75"/>
          <w:sz w:val="28"/>
          <w:szCs w:val="28"/>
        </w:rPr>
        <w:t>   </w:t>
      </w:r>
    </w:p>
    <w:p w14:paraId="62C7F62F" w14:textId="77777777" w:rsidR="00AD7EFA" w:rsidRDefault="00AD7EFA" w:rsidP="00B82241">
      <w:pPr>
        <w:pStyle w:val="NormalWeb"/>
        <w:numPr>
          <w:ilvl w:val="0"/>
          <w:numId w:val="29"/>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Expected load time for each page will be under three seconds, even if internet connection is below average. </w:t>
      </w:r>
    </w:p>
    <w:p w14:paraId="2C3C4AC8" w14:textId="77777777" w:rsidR="00AD7EFA" w:rsidRDefault="00AD7EFA" w:rsidP="00AD7EFA">
      <w:pPr>
        <w:rPr>
          <w:rFonts w:ascii="Times New Roman" w:hAnsi="Times New Roman" w:cs="Times New Roman"/>
          <w:color w:val="auto"/>
          <w:sz w:val="24"/>
          <w:szCs w:val="24"/>
        </w:rPr>
      </w:pPr>
    </w:p>
    <w:p w14:paraId="200DAF1A" w14:textId="77777777" w:rsidR="00AD7EFA" w:rsidRDefault="00AD7EFA" w:rsidP="00B82241">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82A75"/>
          <w:sz w:val="28"/>
          <w:szCs w:val="28"/>
        </w:rPr>
        <w:t>All data will be stored in SQL tables hosted by the team’s account on the LAMP server.</w:t>
      </w:r>
    </w:p>
    <w:p w14:paraId="4803471F" w14:textId="77777777" w:rsidR="00AD7EFA" w:rsidRDefault="00AD7EFA" w:rsidP="00AD7EFA">
      <w:pPr>
        <w:rPr>
          <w:rFonts w:ascii="Times New Roman" w:hAnsi="Times New Roman" w:cs="Times New Roman"/>
          <w:color w:val="auto"/>
          <w:sz w:val="24"/>
          <w:szCs w:val="24"/>
        </w:rPr>
      </w:pPr>
    </w:p>
    <w:p w14:paraId="40CC3F76" w14:textId="77777777" w:rsidR="00AD7EFA" w:rsidRDefault="00AD7EFA" w:rsidP="00B82241">
      <w:pPr>
        <w:pStyle w:val="NormalWeb"/>
        <w:numPr>
          <w:ilvl w:val="0"/>
          <w:numId w:val="31"/>
        </w:numPr>
        <w:spacing w:before="0" w:beforeAutospacing="0" w:after="0" w:afterAutospacing="0"/>
        <w:textAlignment w:val="baseline"/>
        <w:rPr>
          <w:rFonts w:ascii="Arial" w:hAnsi="Arial" w:cs="Arial"/>
          <w:b/>
          <w:bCs/>
          <w:color w:val="082A75"/>
          <w:sz w:val="28"/>
          <w:szCs w:val="28"/>
        </w:rPr>
      </w:pPr>
      <w:r>
        <w:rPr>
          <w:rFonts w:ascii="Calibri" w:hAnsi="Calibri" w:cs="Calibri"/>
          <w:color w:val="082A75"/>
          <w:sz w:val="28"/>
          <w:szCs w:val="28"/>
        </w:rPr>
        <w:t>The browsers that the Gather+ website will be tested on are Firefox, Chrome, Microsoft EDGE, and Safari. </w:t>
      </w:r>
    </w:p>
    <w:p w14:paraId="76AB6B7A" w14:textId="77777777" w:rsidR="00AD7EFA" w:rsidRDefault="00AD7EFA" w:rsidP="00AD7EFA">
      <w:pPr>
        <w:rPr>
          <w:rFonts w:ascii="Times New Roman" w:hAnsi="Times New Roman" w:cs="Times New Roman"/>
          <w:b w:val="0"/>
          <w:color w:val="auto"/>
          <w:sz w:val="24"/>
          <w:szCs w:val="24"/>
        </w:rPr>
      </w:pPr>
    </w:p>
    <w:p w14:paraId="294730D1" w14:textId="77777777" w:rsidR="00AD7EFA" w:rsidRDefault="00AD7EFA" w:rsidP="00B82241">
      <w:pPr>
        <w:pStyle w:val="NormalWeb"/>
        <w:numPr>
          <w:ilvl w:val="0"/>
          <w:numId w:val="32"/>
        </w:numPr>
        <w:spacing w:before="0" w:beforeAutospacing="0" w:after="0" w:afterAutospacing="0"/>
        <w:textAlignment w:val="baseline"/>
        <w:rPr>
          <w:rFonts w:ascii="Arial" w:hAnsi="Arial" w:cs="Arial"/>
          <w:b/>
          <w:bCs/>
          <w:color w:val="082A75"/>
          <w:sz w:val="28"/>
          <w:szCs w:val="28"/>
        </w:rPr>
      </w:pPr>
      <w:r>
        <w:rPr>
          <w:rFonts w:ascii="Calibri" w:hAnsi="Calibri" w:cs="Calibri"/>
          <w:color w:val="082A75"/>
          <w:sz w:val="28"/>
          <w:szCs w:val="28"/>
        </w:rPr>
        <w:t>The time it will take to refresh the page after a crash will be under five seconds. </w:t>
      </w:r>
    </w:p>
    <w:p w14:paraId="2B288164" w14:textId="77777777" w:rsidR="00AD7EFA" w:rsidRDefault="00AD7EFA" w:rsidP="00AD7EFA">
      <w:pPr>
        <w:rPr>
          <w:rFonts w:ascii="Times New Roman" w:hAnsi="Times New Roman" w:cs="Times New Roman"/>
          <w:b w:val="0"/>
          <w:color w:val="auto"/>
          <w:sz w:val="24"/>
          <w:szCs w:val="24"/>
        </w:rPr>
      </w:pPr>
    </w:p>
    <w:p w14:paraId="478F860E" w14:textId="77777777" w:rsidR="00AD7EFA" w:rsidRDefault="00AD7EFA" w:rsidP="00AD7EFA">
      <w:pPr>
        <w:pStyle w:val="Content"/>
      </w:pPr>
    </w:p>
    <w:p w14:paraId="4A13D425" w14:textId="77777777" w:rsidR="00AD7EFA" w:rsidRDefault="00AD7EFA" w:rsidP="00AD7EFA">
      <w:pPr>
        <w:pStyle w:val="Content"/>
      </w:pPr>
    </w:p>
    <w:p w14:paraId="252FFCF3" w14:textId="30FD778D" w:rsidR="00AD7EFA" w:rsidRDefault="00AD7EFA" w:rsidP="00AD7EFA">
      <w:pPr>
        <w:pStyle w:val="Content"/>
      </w:pPr>
    </w:p>
    <w:p w14:paraId="06E023EF" w14:textId="5FCF34C8" w:rsidR="00AD7EFA" w:rsidRDefault="00AD7EFA" w:rsidP="00AD7EFA">
      <w:pPr>
        <w:pStyle w:val="Content"/>
      </w:pPr>
    </w:p>
    <w:p w14:paraId="2B28B5E6" w14:textId="53D6F8D8" w:rsidR="00AD7EFA" w:rsidRDefault="00AD7EFA" w:rsidP="00AD7EFA">
      <w:pPr>
        <w:pStyle w:val="Content"/>
      </w:pPr>
    </w:p>
    <w:p w14:paraId="79154A76" w14:textId="40D68275" w:rsidR="00AD7EFA" w:rsidRDefault="00AD7EFA" w:rsidP="00AD7EFA">
      <w:pPr>
        <w:pStyle w:val="Content"/>
      </w:pPr>
    </w:p>
    <w:p w14:paraId="0057AA6F" w14:textId="77777777" w:rsidR="00AD7EFA" w:rsidRDefault="00AD7EFA" w:rsidP="00AD7EFA">
      <w:pPr>
        <w:pStyle w:val="Content"/>
      </w:pPr>
    </w:p>
    <w:p w14:paraId="4BF8AD66" w14:textId="75BE6B86" w:rsidR="00AD7EFA" w:rsidRDefault="00AD7EFA" w:rsidP="00AD7EFA">
      <w:pPr>
        <w:pStyle w:val="Heading1"/>
      </w:pPr>
      <w:bookmarkStart w:id="36" w:name="_Toc45619524"/>
      <w:r>
        <w:rPr>
          <w:rFonts w:ascii="Arial" w:hAnsi="Arial" w:cs="Arial"/>
          <w:color w:val="061F57"/>
          <w:szCs w:val="52"/>
        </w:rPr>
        <w:lastRenderedPageBreak/>
        <w:t>High-level System Architecture</w:t>
      </w:r>
      <w:bookmarkEnd w:id="36"/>
    </w:p>
    <w:p w14:paraId="1E20F441" w14:textId="77777777" w:rsidR="00AD7EFA" w:rsidRDefault="00AD7EFA" w:rsidP="00AD7EFA">
      <w:pPr>
        <w:pStyle w:val="Heading3"/>
      </w:pPr>
      <w:bookmarkStart w:id="37" w:name="_Toc45619014"/>
      <w:bookmarkStart w:id="38" w:name="_Toc45619525"/>
      <w:r>
        <w:rPr>
          <w:rFonts w:ascii="Arial" w:hAnsi="Arial" w:cs="Arial"/>
          <w:color w:val="00273A"/>
        </w:rPr>
        <w:t>FunkyTech</w:t>
      </w:r>
      <w:bookmarkEnd w:id="37"/>
      <w:bookmarkEnd w:id="38"/>
    </w:p>
    <w:p w14:paraId="71471F0D" w14:textId="77777777" w:rsidR="00AD7EFA" w:rsidRDefault="00AD7EFA" w:rsidP="00AD7EFA"/>
    <w:p w14:paraId="507F33D4"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Front-End Architecture *********</w:t>
      </w:r>
    </w:p>
    <w:p w14:paraId="3AF41A77"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Languages/Scripts</w:t>
      </w:r>
    </w:p>
    <w:p w14:paraId="41A827E3" w14:textId="77777777" w:rsidR="00AD7EFA" w:rsidRDefault="00AD7EFA" w:rsidP="00B82241">
      <w:pPr>
        <w:pStyle w:val="NormalWeb"/>
        <w:numPr>
          <w:ilvl w:val="0"/>
          <w:numId w:val="33"/>
        </w:numPr>
        <w:spacing w:before="0" w:beforeAutospacing="0" w:after="0" w:afterAutospacing="0"/>
        <w:textAlignment w:val="baseline"/>
        <w:rPr>
          <w:rFonts w:ascii="Calibri" w:hAnsi="Calibri" w:cs="Calibri"/>
          <w:b/>
          <w:bCs/>
          <w:color w:val="082A75"/>
          <w:sz w:val="28"/>
          <w:szCs w:val="28"/>
        </w:rPr>
      </w:pPr>
      <w:r>
        <w:rPr>
          <w:rFonts w:ascii="Calibri" w:hAnsi="Calibri" w:cs="Calibri"/>
          <w:color w:val="082A75"/>
          <w:sz w:val="28"/>
          <w:szCs w:val="28"/>
        </w:rPr>
        <w:t>FunkyTech will utilize markup language HTML5; along with CSS3, Bootstrap 4, and JavaScript for the front-end design of the web application, Gather+. </w:t>
      </w:r>
    </w:p>
    <w:p w14:paraId="6B0F1571" w14:textId="77777777" w:rsidR="00AD7EFA" w:rsidRDefault="00AD7EFA" w:rsidP="00B82241">
      <w:pPr>
        <w:pStyle w:val="NormalWeb"/>
        <w:numPr>
          <w:ilvl w:val="0"/>
          <w:numId w:val="3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HTML, CSS, and Bootstrap will be used to design the layout of the web application and present a clean and concise UI.</w:t>
      </w:r>
    </w:p>
    <w:p w14:paraId="3CB6720F" w14:textId="77777777" w:rsidR="00AD7EFA" w:rsidRDefault="00AD7EFA" w:rsidP="00B82241">
      <w:pPr>
        <w:pStyle w:val="NormalWeb"/>
        <w:numPr>
          <w:ilvl w:val="0"/>
          <w:numId w:val="3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JavaScript and jQuery will be used to provide added functionality to the application, which includes the use of image carousels, logic analysis, API communication, and Bootstrap animations.</w:t>
      </w:r>
    </w:p>
    <w:p w14:paraId="3E427367" w14:textId="77777777" w:rsidR="00AD7EFA" w:rsidRDefault="00AD7EFA" w:rsidP="00B82241">
      <w:pPr>
        <w:pStyle w:val="NormalWeb"/>
        <w:numPr>
          <w:ilvl w:val="0"/>
          <w:numId w:val="33"/>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All language/script files will be hosted on the team’s LAMP server, as well as on the team’s GitHub repository.</w:t>
      </w:r>
    </w:p>
    <w:p w14:paraId="16521AF9" w14:textId="77777777" w:rsidR="00AD7EFA" w:rsidRDefault="00AD7EFA" w:rsidP="00B82241">
      <w:pPr>
        <w:pStyle w:val="NormalWeb"/>
        <w:numPr>
          <w:ilvl w:val="0"/>
          <w:numId w:val="34"/>
        </w:numPr>
        <w:spacing w:before="0" w:beforeAutospacing="0" w:after="0" w:afterAutospacing="0"/>
        <w:ind w:left="1440"/>
        <w:textAlignment w:val="baseline"/>
        <w:rPr>
          <w:rFonts w:ascii="Calibri" w:hAnsi="Calibri" w:cs="Calibri"/>
          <w:color w:val="082A75"/>
          <w:sz w:val="28"/>
          <w:szCs w:val="28"/>
        </w:rPr>
      </w:pPr>
      <w:r>
        <w:rPr>
          <w:rFonts w:ascii="Calibri" w:hAnsi="Calibri" w:cs="Calibri"/>
          <w:b/>
          <w:bCs/>
          <w:color w:val="000000"/>
          <w:sz w:val="28"/>
          <w:szCs w:val="28"/>
        </w:rPr>
        <w:t>LAMP</w:t>
      </w:r>
      <w:r>
        <w:rPr>
          <w:rFonts w:ascii="Calibri" w:hAnsi="Calibri" w:cs="Calibri"/>
          <w:color w:val="000000"/>
          <w:sz w:val="28"/>
          <w:szCs w:val="28"/>
        </w:rPr>
        <w:t>:   https://lamp.cse.fau.edu/~cen4010s2020_g07/</w:t>
      </w:r>
    </w:p>
    <w:p w14:paraId="66E19327" w14:textId="77777777" w:rsidR="00AD7EFA" w:rsidRDefault="00AD7EFA" w:rsidP="00B82241">
      <w:pPr>
        <w:pStyle w:val="NormalWeb"/>
        <w:numPr>
          <w:ilvl w:val="0"/>
          <w:numId w:val="34"/>
        </w:numPr>
        <w:spacing w:before="0" w:beforeAutospacing="0" w:after="0" w:afterAutospacing="0"/>
        <w:ind w:left="1440"/>
        <w:textAlignment w:val="baseline"/>
        <w:rPr>
          <w:rFonts w:ascii="Calibri" w:hAnsi="Calibri" w:cs="Calibri"/>
          <w:color w:val="000000"/>
          <w:sz w:val="28"/>
          <w:szCs w:val="28"/>
        </w:rPr>
      </w:pPr>
      <w:r>
        <w:rPr>
          <w:rFonts w:ascii="Calibri" w:hAnsi="Calibri" w:cs="Calibri"/>
          <w:b/>
          <w:bCs/>
          <w:color w:val="000000"/>
          <w:sz w:val="28"/>
          <w:szCs w:val="28"/>
        </w:rPr>
        <w:t>GitHub</w:t>
      </w:r>
      <w:r>
        <w:rPr>
          <w:rFonts w:ascii="Calibri" w:hAnsi="Calibri" w:cs="Calibri"/>
          <w:color w:val="000000"/>
          <w:sz w:val="28"/>
          <w:szCs w:val="28"/>
        </w:rPr>
        <w:t>: https://github.com/CEN4010-S2020-G07/CEN4010-S2020-G07</w:t>
      </w:r>
    </w:p>
    <w:p w14:paraId="76D7310E" w14:textId="77777777" w:rsidR="00AD7EFA" w:rsidRDefault="00AD7EFA" w:rsidP="00AD7EFA">
      <w:pPr>
        <w:spacing w:after="240"/>
        <w:rPr>
          <w:rFonts w:ascii="Times New Roman" w:hAnsi="Times New Roman" w:cs="Times New Roman"/>
          <w:color w:val="auto"/>
          <w:sz w:val="24"/>
          <w:szCs w:val="24"/>
        </w:rPr>
      </w:pPr>
    </w:p>
    <w:p w14:paraId="3881E9E3" w14:textId="77777777" w:rsidR="00AD7EFA" w:rsidRDefault="00AD7EFA" w:rsidP="00AD7EFA">
      <w:pPr>
        <w:pStyle w:val="NormalWeb"/>
        <w:spacing w:before="0" w:beforeAutospacing="0" w:after="0" w:afterAutospacing="0"/>
      </w:pPr>
      <w:r>
        <w:rPr>
          <w:rFonts w:ascii="Calibri" w:hAnsi="Calibri" w:cs="Calibri"/>
          <w:b/>
          <w:bCs/>
          <w:color w:val="082A75"/>
          <w:sz w:val="28"/>
          <w:szCs w:val="28"/>
        </w:rPr>
        <w:t>Browser-Support</w:t>
      </w:r>
      <w:r>
        <w:rPr>
          <w:rFonts w:ascii="Calibri" w:hAnsi="Calibri" w:cs="Calibri"/>
          <w:color w:val="082A75"/>
          <w:sz w:val="28"/>
          <w:szCs w:val="28"/>
        </w:rPr>
        <w:t> </w:t>
      </w:r>
    </w:p>
    <w:p w14:paraId="6AF6706B" w14:textId="77777777" w:rsidR="00AD7EFA" w:rsidRDefault="00AD7EFA" w:rsidP="00B82241">
      <w:pPr>
        <w:pStyle w:val="NormalWeb"/>
        <w:numPr>
          <w:ilvl w:val="0"/>
          <w:numId w:val="35"/>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Gather+ will be coded and updated to ensure all features on the application are compatible with the last two versions of the </w:t>
      </w:r>
      <w:proofErr w:type="gramStart"/>
      <w:r>
        <w:rPr>
          <w:rFonts w:ascii="Calibri" w:hAnsi="Calibri" w:cs="Calibri"/>
          <w:color w:val="082A75"/>
          <w:sz w:val="28"/>
          <w:szCs w:val="28"/>
        </w:rPr>
        <w:t>most commonly used</w:t>
      </w:r>
      <w:proofErr w:type="gramEnd"/>
      <w:r>
        <w:rPr>
          <w:rFonts w:ascii="Calibri" w:hAnsi="Calibri" w:cs="Calibri"/>
          <w:color w:val="082A75"/>
          <w:sz w:val="28"/>
          <w:szCs w:val="28"/>
        </w:rPr>
        <w:t xml:space="preserve"> desktop web browsers:  Chrome, Firefox, Microsoft EDGE, and Safari.</w:t>
      </w:r>
    </w:p>
    <w:p w14:paraId="0B43B99A" w14:textId="77777777" w:rsidR="00AD7EFA" w:rsidRDefault="00AD7EFA" w:rsidP="00AD7EFA">
      <w:pPr>
        <w:rPr>
          <w:rFonts w:ascii="Times New Roman" w:hAnsi="Times New Roman" w:cs="Times New Roman"/>
          <w:color w:val="auto"/>
          <w:sz w:val="24"/>
          <w:szCs w:val="24"/>
        </w:rPr>
      </w:pPr>
    </w:p>
    <w:p w14:paraId="4033FED2"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Back-End Architecture *********</w:t>
      </w:r>
    </w:p>
    <w:p w14:paraId="25C388C5"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Languages/Scripts</w:t>
      </w:r>
    </w:p>
    <w:p w14:paraId="5962B62C" w14:textId="77777777" w:rsidR="00AD7EFA" w:rsidRDefault="00AD7EFA" w:rsidP="00B82241">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FunkyTech will utilize PHP and MySQL for the back-end design of Gather+.</w:t>
      </w:r>
    </w:p>
    <w:p w14:paraId="3AF39033" w14:textId="77777777" w:rsidR="00AD7EFA" w:rsidRDefault="00AD7EFA" w:rsidP="00B82241">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Both PHP and MySQL will be used to communicate with the team’s LAMP server, which will host the web application and all the databases used by the app.</w:t>
      </w:r>
    </w:p>
    <w:p w14:paraId="2CEFC2AE" w14:textId="77777777" w:rsidR="00AD7EFA" w:rsidRDefault="00AD7EFA" w:rsidP="00B82241">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PHP will be used to dynamically update aspects of the application’s UI, which includes adding icons that appear once a user has signed-in, updating Community discussion board content, and providing informational messages that guide users on how to interact with the application.</w:t>
      </w:r>
    </w:p>
    <w:p w14:paraId="050C5200" w14:textId="77777777" w:rsidR="00AD7EFA" w:rsidRDefault="00AD7EFA" w:rsidP="00B82241">
      <w:pPr>
        <w:pStyle w:val="NormalWeb"/>
        <w:numPr>
          <w:ilvl w:val="0"/>
          <w:numId w:val="36"/>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PHP will also be used to access and modify the various MySQL databases that will be used by the application. PHP and its use of SQL commands will provide the functionality for users to create and edit their Gather+ profiles, become members of Communities, and submit to specific Community discussion boards.</w:t>
      </w:r>
    </w:p>
    <w:p w14:paraId="44B273BC" w14:textId="77777777" w:rsidR="00AD7EFA" w:rsidRDefault="00AD7EFA" w:rsidP="00AD7EFA">
      <w:pPr>
        <w:spacing w:after="240"/>
        <w:rPr>
          <w:rFonts w:ascii="Times New Roman" w:hAnsi="Times New Roman" w:cs="Times New Roman"/>
          <w:color w:val="auto"/>
          <w:sz w:val="24"/>
          <w:szCs w:val="24"/>
        </w:rPr>
      </w:pPr>
    </w:p>
    <w:p w14:paraId="0D0ED3CF"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Databases</w:t>
      </w:r>
    </w:p>
    <w:p w14:paraId="0CE05DE1" w14:textId="77777777" w:rsidR="00AD7EFA" w:rsidRDefault="00AD7EFA" w:rsidP="00B82241">
      <w:pPr>
        <w:pStyle w:val="NormalWeb"/>
        <w:numPr>
          <w:ilvl w:val="0"/>
          <w:numId w:val="3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Databases for Gather+ will be hosted on the team’s LAMP server and will be monitored and maintained primarily through the server’s phpMyAdmin tool.</w:t>
      </w:r>
    </w:p>
    <w:p w14:paraId="167E44A0" w14:textId="77777777" w:rsidR="00AD7EFA" w:rsidRDefault="00AD7EFA" w:rsidP="00B82241">
      <w:pPr>
        <w:pStyle w:val="NormalWeb"/>
        <w:numPr>
          <w:ilvl w:val="0"/>
          <w:numId w:val="3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Gather+ database servers will be MySQL-based and will contain tables that hold user information, community membership, and discussion board content.</w:t>
      </w:r>
    </w:p>
    <w:p w14:paraId="051B7755" w14:textId="77777777" w:rsidR="00AD7EFA" w:rsidRDefault="00AD7EFA" w:rsidP="00B82241">
      <w:pPr>
        <w:pStyle w:val="NormalWeb"/>
        <w:numPr>
          <w:ilvl w:val="0"/>
          <w:numId w:val="3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An Account table will be created manually through the phpMyAdmin tool while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tables will be created dynamically </w:t>
      </w:r>
      <w:proofErr w:type="gramStart"/>
      <w:r>
        <w:rPr>
          <w:rFonts w:ascii="Calibri" w:hAnsi="Calibri" w:cs="Calibri"/>
          <w:color w:val="082A75"/>
          <w:sz w:val="28"/>
          <w:szCs w:val="28"/>
        </w:rPr>
        <w:t>through the use of</w:t>
      </w:r>
      <w:proofErr w:type="gramEnd"/>
      <w:r>
        <w:rPr>
          <w:rFonts w:ascii="Calibri" w:hAnsi="Calibri" w:cs="Calibri"/>
          <w:color w:val="082A75"/>
          <w:sz w:val="28"/>
          <w:szCs w:val="28"/>
        </w:rPr>
        <w:t xml:space="preserve"> PHP scripts found on Gather+.</w:t>
      </w:r>
    </w:p>
    <w:p w14:paraId="09BDBD1E" w14:textId="77777777" w:rsidR="00AD7EFA" w:rsidRDefault="00AD7EFA" w:rsidP="00AD7EFA">
      <w:pPr>
        <w:spacing w:after="240"/>
        <w:rPr>
          <w:rFonts w:ascii="Times New Roman" w:hAnsi="Times New Roman" w:cs="Times New Roman"/>
          <w:color w:val="auto"/>
          <w:sz w:val="24"/>
          <w:szCs w:val="24"/>
        </w:rPr>
      </w:pPr>
    </w:p>
    <w:p w14:paraId="4F0CD514"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Account Database</w:t>
      </w:r>
    </w:p>
    <w:p w14:paraId="3A574E69" w14:textId="77777777" w:rsidR="00AD7EFA" w:rsidRDefault="00AD7EFA" w:rsidP="00B82241">
      <w:pPr>
        <w:pStyle w:val="NormalWeb"/>
        <w:numPr>
          <w:ilvl w:val="0"/>
          <w:numId w:val="38"/>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Account database will serve as the repository where Gather+ user information will be stored. A general list of items that will be stored in the database table will be as follows...</w:t>
      </w:r>
    </w:p>
    <w:p w14:paraId="4267EC6F"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unique “</w:t>
      </w:r>
      <w:proofErr w:type="spellStart"/>
      <w:r>
        <w:rPr>
          <w:rFonts w:ascii="Calibri" w:hAnsi="Calibri" w:cs="Calibri"/>
          <w:color w:val="082A75"/>
          <w:sz w:val="28"/>
          <w:szCs w:val="28"/>
        </w:rPr>
        <w:t>UserID</w:t>
      </w:r>
      <w:proofErr w:type="spellEnd"/>
      <w:r>
        <w:rPr>
          <w:rFonts w:ascii="Calibri" w:hAnsi="Calibri" w:cs="Calibri"/>
          <w:color w:val="082A75"/>
          <w:sz w:val="28"/>
          <w:szCs w:val="28"/>
        </w:rPr>
        <w:t xml:space="preserve"> number” [</w:t>
      </w:r>
      <w:proofErr w:type="gramStart"/>
      <w:r>
        <w:rPr>
          <w:rFonts w:ascii="Calibri" w:hAnsi="Calibri" w:cs="Calibri"/>
          <w:color w:val="082A75"/>
          <w:sz w:val="28"/>
          <w:szCs w:val="28"/>
        </w:rPr>
        <w:t>INT(</w:t>
      </w:r>
      <w:proofErr w:type="gramEnd"/>
      <w:r>
        <w:rPr>
          <w:rFonts w:ascii="Calibri" w:hAnsi="Calibri" w:cs="Calibri"/>
          <w:color w:val="082A75"/>
          <w:sz w:val="28"/>
          <w:szCs w:val="28"/>
        </w:rPr>
        <w:t>11); Primary key of table]</w:t>
      </w:r>
    </w:p>
    <w:p w14:paraId="27E63372"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created “username” [</w:t>
      </w:r>
      <w:proofErr w:type="gramStart"/>
      <w:r>
        <w:rPr>
          <w:rFonts w:ascii="Calibri" w:hAnsi="Calibri" w:cs="Calibri"/>
          <w:color w:val="082A75"/>
          <w:sz w:val="28"/>
          <w:szCs w:val="28"/>
        </w:rPr>
        <w:t>VARCHAR(</w:t>
      </w:r>
      <w:proofErr w:type="gramEnd"/>
      <w:r>
        <w:rPr>
          <w:rFonts w:ascii="Calibri" w:hAnsi="Calibri" w:cs="Calibri"/>
          <w:color w:val="082A75"/>
          <w:sz w:val="28"/>
          <w:szCs w:val="28"/>
        </w:rPr>
        <w:t>30)]</w:t>
      </w:r>
    </w:p>
    <w:p w14:paraId="45505D14"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“password” [</w:t>
      </w:r>
      <w:proofErr w:type="gramStart"/>
      <w:r>
        <w:rPr>
          <w:rFonts w:ascii="Calibri" w:hAnsi="Calibri" w:cs="Calibri"/>
          <w:color w:val="082A75"/>
          <w:sz w:val="28"/>
          <w:szCs w:val="28"/>
        </w:rPr>
        <w:t>CHAR(</w:t>
      </w:r>
      <w:proofErr w:type="gramEnd"/>
      <w:r>
        <w:rPr>
          <w:rFonts w:ascii="Calibri" w:hAnsi="Calibri" w:cs="Calibri"/>
          <w:color w:val="082A75"/>
          <w:sz w:val="28"/>
          <w:szCs w:val="28"/>
        </w:rPr>
        <w:t>60); stored on the database as a 60 character encryption generated via a bcrypt hash function]</w:t>
      </w:r>
    </w:p>
    <w:p w14:paraId="370F98BD"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“first” and “last” name [</w:t>
      </w:r>
      <w:proofErr w:type="gramStart"/>
      <w:r>
        <w:rPr>
          <w:rFonts w:ascii="Calibri" w:hAnsi="Calibri" w:cs="Calibri"/>
          <w:color w:val="082A75"/>
          <w:sz w:val="28"/>
          <w:szCs w:val="28"/>
        </w:rPr>
        <w:t>VARCHAR(</w:t>
      </w:r>
      <w:proofErr w:type="gramEnd"/>
      <w:r>
        <w:rPr>
          <w:rFonts w:ascii="Calibri" w:hAnsi="Calibri" w:cs="Calibri"/>
          <w:color w:val="082A75"/>
          <w:sz w:val="28"/>
          <w:szCs w:val="28"/>
        </w:rPr>
        <w:t>25); VARCHAR(25)]</w:t>
      </w:r>
    </w:p>
    <w:p w14:paraId="6C6367A5"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“email” address [</w:t>
      </w:r>
      <w:proofErr w:type="gramStart"/>
      <w:r>
        <w:rPr>
          <w:rFonts w:ascii="Calibri" w:hAnsi="Calibri" w:cs="Calibri"/>
          <w:color w:val="082A75"/>
          <w:sz w:val="28"/>
          <w:szCs w:val="28"/>
        </w:rPr>
        <w:t>VARCHAR(</w:t>
      </w:r>
      <w:proofErr w:type="gramEnd"/>
      <w:r>
        <w:rPr>
          <w:rFonts w:ascii="Calibri" w:hAnsi="Calibri" w:cs="Calibri"/>
          <w:color w:val="082A75"/>
          <w:sz w:val="28"/>
          <w:szCs w:val="28"/>
        </w:rPr>
        <w:t>40)]</w:t>
      </w:r>
    </w:p>
    <w:p w14:paraId="3C8C0EBE" w14:textId="77777777" w:rsidR="00AD7EFA" w:rsidRDefault="00AD7EFA" w:rsidP="00B82241">
      <w:pPr>
        <w:pStyle w:val="NormalWeb"/>
        <w:numPr>
          <w:ilvl w:val="0"/>
          <w:numId w:val="39"/>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User’s joined communities [</w:t>
      </w:r>
      <w:proofErr w:type="spellStart"/>
      <w:proofErr w:type="gramStart"/>
      <w:r>
        <w:rPr>
          <w:rFonts w:ascii="Calibri" w:hAnsi="Calibri" w:cs="Calibri"/>
          <w:color w:val="082A75"/>
          <w:sz w:val="28"/>
          <w:szCs w:val="28"/>
        </w:rPr>
        <w:t>tinyINT</w:t>
      </w:r>
      <w:proofErr w:type="spellEnd"/>
      <w:r>
        <w:rPr>
          <w:rFonts w:ascii="Calibri" w:hAnsi="Calibri" w:cs="Calibri"/>
          <w:color w:val="082A75"/>
          <w:sz w:val="28"/>
          <w:szCs w:val="28"/>
        </w:rPr>
        <w:t>(</w:t>
      </w:r>
      <w:proofErr w:type="gramEnd"/>
      <w:r>
        <w:rPr>
          <w:rFonts w:ascii="Calibri" w:hAnsi="Calibri" w:cs="Calibri"/>
          <w:color w:val="082A75"/>
          <w:sz w:val="28"/>
          <w:szCs w:val="28"/>
        </w:rPr>
        <w:t>1); a value of 1 indicates the user has joined that community]</w:t>
      </w:r>
    </w:p>
    <w:p w14:paraId="641E54C8" w14:textId="77777777" w:rsidR="00AD7EFA" w:rsidRDefault="00AD7EFA" w:rsidP="00AD7EFA">
      <w:pPr>
        <w:rPr>
          <w:rFonts w:ascii="Times New Roman" w:hAnsi="Times New Roman" w:cs="Times New Roman"/>
          <w:color w:val="auto"/>
          <w:sz w:val="24"/>
          <w:szCs w:val="24"/>
        </w:rPr>
      </w:pPr>
    </w:p>
    <w:p w14:paraId="7AA75A9D" w14:textId="77777777" w:rsidR="00AD7EFA" w:rsidRDefault="00AD7EFA" w:rsidP="00AD7EFA">
      <w:pPr>
        <w:pStyle w:val="NormalWeb"/>
        <w:spacing w:before="0" w:beforeAutospacing="0" w:after="0" w:afterAutospacing="0"/>
      </w:pPr>
      <w:proofErr w:type="spellStart"/>
      <w:r>
        <w:rPr>
          <w:rFonts w:ascii="Calibri" w:hAnsi="Calibri" w:cs="Calibri"/>
          <w:b/>
          <w:bCs/>
          <w:color w:val="061F57"/>
          <w:sz w:val="28"/>
          <w:szCs w:val="28"/>
        </w:rPr>
        <w:t>Messageboard</w:t>
      </w:r>
      <w:proofErr w:type="spellEnd"/>
      <w:r>
        <w:rPr>
          <w:rFonts w:ascii="Calibri" w:hAnsi="Calibri" w:cs="Calibri"/>
          <w:b/>
          <w:bCs/>
          <w:color w:val="061F57"/>
          <w:sz w:val="28"/>
          <w:szCs w:val="28"/>
        </w:rPr>
        <w:t xml:space="preserve"> Database</w:t>
      </w:r>
    </w:p>
    <w:p w14:paraId="014C30B3" w14:textId="740E84E8" w:rsidR="00AD7EFA" w:rsidRDefault="00AD7EFA" w:rsidP="00B82241">
      <w:pPr>
        <w:pStyle w:val="NormalWeb"/>
        <w:numPr>
          <w:ilvl w:val="0"/>
          <w:numId w:val="40"/>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 xml:space="preserve">The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 will serve as the repository where discussion comments will be stored along with the username of the contributing user.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 tables will be generated concurrently as placard topics are added to a hub. </w:t>
      </w:r>
      <w:r w:rsidR="0041307F">
        <w:rPr>
          <w:rFonts w:ascii="Calibri" w:hAnsi="Calibri" w:cs="Calibri"/>
          <w:color w:val="082A75"/>
          <w:sz w:val="28"/>
          <w:szCs w:val="28"/>
        </w:rPr>
        <w:t>Every time</w:t>
      </w:r>
      <w:r>
        <w:rPr>
          <w:rFonts w:ascii="Calibri" w:hAnsi="Calibri" w:cs="Calibri"/>
          <w:color w:val="082A75"/>
          <w:sz w:val="28"/>
          <w:szCs w:val="28"/>
        </w:rPr>
        <w:t xml:space="preserve"> a new placard is created on a hub, a </w:t>
      </w:r>
      <w:proofErr w:type="spellStart"/>
      <w:r>
        <w:rPr>
          <w:rFonts w:ascii="Calibri" w:hAnsi="Calibri" w:cs="Calibri"/>
          <w:color w:val="082A75"/>
          <w:sz w:val="28"/>
          <w:szCs w:val="28"/>
        </w:rPr>
        <w:t>Messageboard</w:t>
      </w:r>
      <w:proofErr w:type="spellEnd"/>
      <w:r>
        <w:rPr>
          <w:rFonts w:ascii="Calibri" w:hAnsi="Calibri" w:cs="Calibri"/>
          <w:color w:val="082A75"/>
          <w:sz w:val="28"/>
          <w:szCs w:val="28"/>
        </w:rPr>
        <w:t xml:space="preserve"> database table will be generated with the following content...</w:t>
      </w:r>
    </w:p>
    <w:p w14:paraId="62F4F9A6" w14:textId="77777777" w:rsidR="00AD7EFA" w:rsidRDefault="00AD7EFA" w:rsidP="00B82241">
      <w:pPr>
        <w:pStyle w:val="NormalWeb"/>
        <w:numPr>
          <w:ilvl w:val="0"/>
          <w:numId w:val="41"/>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unique “</w:t>
      </w:r>
      <w:proofErr w:type="spellStart"/>
      <w:r>
        <w:rPr>
          <w:rFonts w:ascii="Calibri" w:hAnsi="Calibri" w:cs="Calibri"/>
          <w:color w:val="082A75"/>
          <w:sz w:val="28"/>
          <w:szCs w:val="28"/>
        </w:rPr>
        <w:t>MessageID</w:t>
      </w:r>
      <w:proofErr w:type="spellEnd"/>
      <w:r>
        <w:rPr>
          <w:rFonts w:ascii="Calibri" w:hAnsi="Calibri" w:cs="Calibri"/>
          <w:color w:val="082A75"/>
          <w:sz w:val="28"/>
          <w:szCs w:val="28"/>
        </w:rPr>
        <w:t xml:space="preserve"> number” [</w:t>
      </w:r>
      <w:proofErr w:type="gramStart"/>
      <w:r>
        <w:rPr>
          <w:rFonts w:ascii="Calibri" w:hAnsi="Calibri" w:cs="Calibri"/>
          <w:color w:val="082A75"/>
          <w:sz w:val="28"/>
          <w:szCs w:val="28"/>
        </w:rPr>
        <w:t>INT(</w:t>
      </w:r>
      <w:proofErr w:type="gramEnd"/>
      <w:r>
        <w:rPr>
          <w:rFonts w:ascii="Calibri" w:hAnsi="Calibri" w:cs="Calibri"/>
          <w:color w:val="082A75"/>
          <w:sz w:val="28"/>
          <w:szCs w:val="28"/>
        </w:rPr>
        <w:t>11); Primary key of table]</w:t>
      </w:r>
    </w:p>
    <w:p w14:paraId="6B1A3F1A" w14:textId="77777777" w:rsidR="00AD7EFA" w:rsidRDefault="00AD7EFA" w:rsidP="00B82241">
      <w:pPr>
        <w:pStyle w:val="NormalWeb"/>
        <w:numPr>
          <w:ilvl w:val="0"/>
          <w:numId w:val="41"/>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The “username” of the user sending the message [</w:t>
      </w:r>
      <w:proofErr w:type="gramStart"/>
      <w:r>
        <w:rPr>
          <w:rFonts w:ascii="Calibri" w:hAnsi="Calibri" w:cs="Calibri"/>
          <w:color w:val="082A75"/>
          <w:sz w:val="28"/>
          <w:szCs w:val="28"/>
        </w:rPr>
        <w:t>VARCHAR(</w:t>
      </w:r>
      <w:proofErr w:type="gramEnd"/>
      <w:r>
        <w:rPr>
          <w:rFonts w:ascii="Calibri" w:hAnsi="Calibri" w:cs="Calibri"/>
          <w:color w:val="082A75"/>
          <w:sz w:val="28"/>
          <w:szCs w:val="28"/>
        </w:rPr>
        <w:t>30)]</w:t>
      </w:r>
    </w:p>
    <w:p w14:paraId="68F3C007" w14:textId="77777777" w:rsidR="00AD7EFA" w:rsidRDefault="00AD7EFA" w:rsidP="00B82241">
      <w:pPr>
        <w:pStyle w:val="NormalWeb"/>
        <w:numPr>
          <w:ilvl w:val="0"/>
          <w:numId w:val="41"/>
        </w:numPr>
        <w:spacing w:before="0" w:beforeAutospacing="0" w:after="0" w:afterAutospacing="0"/>
        <w:ind w:left="1440"/>
        <w:textAlignment w:val="baseline"/>
        <w:rPr>
          <w:rFonts w:ascii="Calibri" w:hAnsi="Calibri" w:cs="Calibri"/>
          <w:color w:val="082A75"/>
          <w:sz w:val="28"/>
          <w:szCs w:val="28"/>
        </w:rPr>
      </w:pPr>
      <w:r>
        <w:rPr>
          <w:rFonts w:ascii="Calibri" w:hAnsi="Calibri" w:cs="Calibri"/>
          <w:color w:val="082A75"/>
          <w:sz w:val="28"/>
          <w:szCs w:val="28"/>
        </w:rPr>
        <w:t>A “text” string that contains the content of a message [TEXT]</w:t>
      </w:r>
    </w:p>
    <w:p w14:paraId="6A1AC8D9" w14:textId="77777777" w:rsidR="00AD7EFA" w:rsidRDefault="00AD7EFA" w:rsidP="00AD7EFA">
      <w:pPr>
        <w:rPr>
          <w:rFonts w:ascii="Times New Roman" w:hAnsi="Times New Roman" w:cs="Times New Roman"/>
          <w:color w:val="auto"/>
          <w:sz w:val="24"/>
          <w:szCs w:val="24"/>
        </w:rPr>
      </w:pPr>
    </w:p>
    <w:p w14:paraId="209813C9"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Database Search Protocol</w:t>
      </w:r>
    </w:p>
    <w:p w14:paraId="053BCF87" w14:textId="77777777" w:rsidR="00AD7EFA" w:rsidRDefault="00AD7EFA" w:rsidP="00B82241">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MySQL databases will be searched and updated using PHP and SQL commands embedded within the HTML documents of the application.</w:t>
      </w:r>
    </w:p>
    <w:p w14:paraId="629528C9" w14:textId="77777777" w:rsidR="00AD7EFA" w:rsidRDefault="00AD7EFA" w:rsidP="00B82241">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lastRenderedPageBreak/>
        <w:t>Any database commands regarding user accounts will first require a connection to the LAMP server using the group’s LAMP credentials (PHP). A user will then be required to sign-in to their Gather+ account with their username and password. The username will be used to search for the user’s profile within the Account database with PHP-embedded SQL commands.</w:t>
      </w:r>
    </w:p>
    <w:p w14:paraId="0F4A9072" w14:textId="77777777" w:rsidR="00AD7EFA" w:rsidRDefault="00AD7EFA" w:rsidP="00B82241">
      <w:pPr>
        <w:pStyle w:val="NormalWeb"/>
        <w:numPr>
          <w:ilvl w:val="0"/>
          <w:numId w:val="42"/>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The password entered by the user will be encrypted through a bcrypt “</w:t>
      </w:r>
      <w:proofErr w:type="spellStart"/>
      <w:r>
        <w:rPr>
          <w:rFonts w:ascii="Calibri" w:hAnsi="Calibri" w:cs="Calibri"/>
          <w:color w:val="061F57"/>
          <w:sz w:val="28"/>
          <w:szCs w:val="28"/>
        </w:rPr>
        <w:t>hash_</w:t>
      </w:r>
      <w:proofErr w:type="gramStart"/>
      <w:r>
        <w:rPr>
          <w:rFonts w:ascii="Calibri" w:hAnsi="Calibri" w:cs="Calibri"/>
          <w:color w:val="061F57"/>
          <w:sz w:val="28"/>
          <w:szCs w:val="28"/>
        </w:rPr>
        <w:t>function</w:t>
      </w:r>
      <w:proofErr w:type="spellEnd"/>
      <w:r>
        <w:rPr>
          <w:rFonts w:ascii="Calibri" w:hAnsi="Calibri" w:cs="Calibri"/>
          <w:color w:val="061F57"/>
          <w:sz w:val="28"/>
          <w:szCs w:val="28"/>
        </w:rPr>
        <w:t>(</w:t>
      </w:r>
      <w:proofErr w:type="gramEnd"/>
      <w:r>
        <w:rPr>
          <w:rFonts w:ascii="Calibri" w:hAnsi="Calibri" w:cs="Calibri"/>
          <w:color w:val="061F57"/>
          <w:sz w:val="28"/>
          <w:szCs w:val="28"/>
        </w:rPr>
        <w:t>)” that will generate a unique 60 character string. If this generated password and the username then matches any username and encrypted password within the Account Database, the user will then be connected to their account and will be able to edit any information within their account. </w:t>
      </w:r>
    </w:p>
    <w:p w14:paraId="3A942EB2" w14:textId="77777777" w:rsidR="00AD7EFA" w:rsidRDefault="00AD7EFA" w:rsidP="00AD7EFA">
      <w:pPr>
        <w:rPr>
          <w:rFonts w:ascii="Times New Roman" w:hAnsi="Times New Roman" w:cs="Times New Roman"/>
          <w:color w:val="auto"/>
          <w:sz w:val="24"/>
          <w:szCs w:val="24"/>
        </w:rPr>
      </w:pPr>
    </w:p>
    <w:p w14:paraId="61D02EDD" w14:textId="77777777" w:rsidR="00AD7EFA" w:rsidRDefault="00AD7EFA" w:rsidP="00AD7EFA">
      <w:pPr>
        <w:pStyle w:val="NormalWeb"/>
        <w:spacing w:before="0" w:beforeAutospacing="0" w:after="0" w:afterAutospacing="0"/>
      </w:pPr>
      <w:r>
        <w:rPr>
          <w:rFonts w:ascii="Calibri" w:hAnsi="Calibri" w:cs="Calibri"/>
          <w:b/>
          <w:bCs/>
          <w:color w:val="000000"/>
          <w:sz w:val="48"/>
          <w:szCs w:val="48"/>
        </w:rPr>
        <w:t>************ Additional Architecture *********</w:t>
      </w:r>
    </w:p>
    <w:p w14:paraId="0AA2CA13"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Media Storage</w:t>
      </w:r>
    </w:p>
    <w:p w14:paraId="222F030F" w14:textId="77777777" w:rsidR="00AD7EFA" w:rsidRDefault="00AD7EFA" w:rsidP="00B82241">
      <w:pPr>
        <w:pStyle w:val="NormalWeb"/>
        <w:numPr>
          <w:ilvl w:val="0"/>
          <w:numId w:val="43"/>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Images used for carousels, placard headers, icons, user profile pictures and all other related images will be stored under specified “images” files located on the team’s LAMP server.</w:t>
      </w:r>
    </w:p>
    <w:p w14:paraId="00952D38" w14:textId="77777777" w:rsidR="00AD7EFA" w:rsidRDefault="00AD7EFA" w:rsidP="00AD7EFA">
      <w:pPr>
        <w:rPr>
          <w:rFonts w:ascii="Times New Roman" w:hAnsi="Times New Roman" w:cs="Times New Roman"/>
          <w:color w:val="auto"/>
          <w:sz w:val="24"/>
          <w:szCs w:val="24"/>
        </w:rPr>
      </w:pPr>
    </w:p>
    <w:p w14:paraId="75F47DDB"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Podcasts</w:t>
      </w:r>
    </w:p>
    <w:p w14:paraId="3F8D2376" w14:textId="77777777" w:rsidR="00AD7EFA" w:rsidRDefault="00AD7EFA" w:rsidP="00B82241">
      <w:pPr>
        <w:pStyle w:val="NormalWeb"/>
        <w:numPr>
          <w:ilvl w:val="0"/>
          <w:numId w:val="44"/>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 xml:space="preserve">Podcasts will be hosted by the Podcast Hub through a free tool from Radio Public at podcasters.radiopublic.com. It allows for the search of any podcast show and generates an embeddable player with HTML iframe </w:t>
      </w:r>
      <w:proofErr w:type="gramStart"/>
      <w:r>
        <w:rPr>
          <w:rFonts w:ascii="Calibri" w:hAnsi="Calibri" w:cs="Calibri"/>
          <w:color w:val="061F57"/>
          <w:sz w:val="28"/>
          <w:szCs w:val="28"/>
        </w:rPr>
        <w:t>code, and</w:t>
      </w:r>
      <w:proofErr w:type="gramEnd"/>
      <w:r>
        <w:rPr>
          <w:rFonts w:ascii="Calibri" w:hAnsi="Calibri" w:cs="Calibri"/>
          <w:color w:val="061F57"/>
          <w:sz w:val="28"/>
          <w:szCs w:val="28"/>
        </w:rPr>
        <w:t xml:space="preserve"> includes its metadata. The audio player will then be placed in a Placard Page, allowing a user to listen and communicate with other users within the Community on that page. The process and format will be the same for every Placard and Placard Page in the Podcast Hub.  </w:t>
      </w:r>
    </w:p>
    <w:p w14:paraId="24963046" w14:textId="77777777" w:rsidR="00AD7EFA" w:rsidRDefault="00AD7EFA" w:rsidP="00AD7EFA">
      <w:pPr>
        <w:pStyle w:val="NormalWeb"/>
        <w:spacing w:before="0" w:beforeAutospacing="0" w:after="0" w:afterAutospacing="0"/>
        <w:ind w:left="720"/>
      </w:pPr>
      <w:r>
        <w:rPr>
          <w:rFonts w:ascii="Calibri" w:hAnsi="Calibri" w:cs="Calibri"/>
          <w:color w:val="061F57"/>
          <w:sz w:val="28"/>
          <w:szCs w:val="28"/>
        </w:rPr>
        <w:t>Note: other sources such as NPR may be utilized as well. </w:t>
      </w:r>
    </w:p>
    <w:p w14:paraId="30C6AF11" w14:textId="77777777" w:rsidR="00AD7EFA" w:rsidRDefault="00AD7EFA" w:rsidP="00AD7EFA"/>
    <w:p w14:paraId="5136FD83"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News Articles</w:t>
      </w:r>
    </w:p>
    <w:p w14:paraId="45A8585E" w14:textId="77777777" w:rsidR="00AD7EFA" w:rsidRDefault="00AD7EFA" w:rsidP="00B82241">
      <w:pPr>
        <w:pStyle w:val="NormalWeb"/>
        <w:numPr>
          <w:ilvl w:val="0"/>
          <w:numId w:val="45"/>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News articles and their accompanying thumbnail and content description will be provided by RSS feeds embedded within the code of the Gather+ web pages.</w:t>
      </w:r>
    </w:p>
    <w:p w14:paraId="6652D674" w14:textId="77777777" w:rsidR="00AD7EFA" w:rsidRDefault="00AD7EFA" w:rsidP="00B82241">
      <w:pPr>
        <w:pStyle w:val="NormalWeb"/>
        <w:numPr>
          <w:ilvl w:val="0"/>
          <w:numId w:val="45"/>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The Feature-Main Page of Gather+ will host articles from a specific positive-news source with the RSS script included in its HTML code.</w:t>
      </w:r>
    </w:p>
    <w:p w14:paraId="12FA04D9" w14:textId="77777777" w:rsidR="00AD7EFA" w:rsidRDefault="00AD7EFA" w:rsidP="00B82241">
      <w:pPr>
        <w:pStyle w:val="NormalWeb"/>
        <w:numPr>
          <w:ilvl w:val="0"/>
          <w:numId w:val="45"/>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The News Hub will also display Placards that link to their respective Placard Pages. Those pages will contain RSS feeds that open articles in their source websites.  </w:t>
      </w:r>
    </w:p>
    <w:p w14:paraId="1C98B11B" w14:textId="77777777" w:rsidR="00AD7EFA" w:rsidRDefault="00AD7EFA" w:rsidP="00AD7EFA">
      <w:pPr>
        <w:rPr>
          <w:rFonts w:ascii="Times New Roman" w:hAnsi="Times New Roman" w:cs="Times New Roman"/>
          <w:color w:val="auto"/>
          <w:sz w:val="24"/>
          <w:szCs w:val="24"/>
        </w:rPr>
      </w:pPr>
    </w:p>
    <w:p w14:paraId="2269096A" w14:textId="77777777" w:rsidR="00AD7EFA" w:rsidRDefault="00AD7EFA" w:rsidP="00AD7EFA">
      <w:pPr>
        <w:pStyle w:val="NormalWeb"/>
        <w:spacing w:before="0" w:beforeAutospacing="0" w:after="0" w:afterAutospacing="0"/>
        <w:rPr>
          <w:rFonts w:ascii="Calibri" w:hAnsi="Calibri" w:cs="Calibri"/>
          <w:b/>
          <w:bCs/>
          <w:color w:val="061F57"/>
          <w:sz w:val="28"/>
          <w:szCs w:val="28"/>
        </w:rPr>
      </w:pPr>
    </w:p>
    <w:p w14:paraId="28CF1C19" w14:textId="3E321554" w:rsidR="00AD7EFA" w:rsidRDefault="00AD7EFA" w:rsidP="00AD7EFA">
      <w:pPr>
        <w:pStyle w:val="NormalWeb"/>
        <w:spacing w:before="0" w:beforeAutospacing="0" w:after="0" w:afterAutospacing="0"/>
      </w:pPr>
      <w:r>
        <w:rPr>
          <w:rFonts w:ascii="Calibri" w:hAnsi="Calibri" w:cs="Calibri"/>
          <w:b/>
          <w:bCs/>
          <w:color w:val="061F57"/>
          <w:sz w:val="28"/>
          <w:szCs w:val="28"/>
        </w:rPr>
        <w:lastRenderedPageBreak/>
        <w:t>Books</w:t>
      </w:r>
    </w:p>
    <w:p w14:paraId="2C75A2E8" w14:textId="77777777" w:rsidR="00AD7EFA" w:rsidRDefault="00AD7EFA" w:rsidP="00B82241">
      <w:pPr>
        <w:pStyle w:val="NormalWeb"/>
        <w:numPr>
          <w:ilvl w:val="0"/>
          <w:numId w:val="46"/>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Books will be provided via embedded PDF viewers that display files directly from PDF Drive, a free source of thousands of e-books in PDF format.</w:t>
      </w:r>
    </w:p>
    <w:p w14:paraId="37F75E1F" w14:textId="77777777" w:rsidR="00AD7EFA" w:rsidRDefault="00AD7EFA" w:rsidP="00B82241">
      <w:pPr>
        <w:pStyle w:val="NormalWeb"/>
        <w:numPr>
          <w:ilvl w:val="0"/>
          <w:numId w:val="46"/>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PDF files of e-books will be stored locally on the LAMP server and read through an iframe HTML tag.  </w:t>
      </w:r>
    </w:p>
    <w:p w14:paraId="27E29BD0" w14:textId="77777777" w:rsidR="00AD7EFA" w:rsidRDefault="00AD7EFA" w:rsidP="00B82241">
      <w:pPr>
        <w:pStyle w:val="NormalWeb"/>
        <w:numPr>
          <w:ilvl w:val="0"/>
          <w:numId w:val="46"/>
        </w:numPr>
        <w:spacing w:before="0" w:beforeAutospacing="0" w:after="0" w:afterAutospacing="0"/>
        <w:textAlignment w:val="baseline"/>
        <w:rPr>
          <w:rFonts w:ascii="Calibri" w:hAnsi="Calibri" w:cs="Calibri"/>
          <w:color w:val="061F57"/>
          <w:sz w:val="28"/>
          <w:szCs w:val="28"/>
        </w:rPr>
      </w:pPr>
      <w:r>
        <w:rPr>
          <w:rFonts w:ascii="Calibri" w:hAnsi="Calibri" w:cs="Calibri"/>
          <w:color w:val="061F57"/>
          <w:sz w:val="28"/>
          <w:szCs w:val="28"/>
        </w:rPr>
        <w:t xml:space="preserve">Metadata for books (and news), cover images, and book descriptions will be pulled from an e-reader management software program called </w:t>
      </w:r>
      <w:proofErr w:type="spellStart"/>
      <w:r>
        <w:rPr>
          <w:rFonts w:ascii="Calibri" w:hAnsi="Calibri" w:cs="Calibri"/>
          <w:color w:val="061F57"/>
          <w:sz w:val="28"/>
          <w:szCs w:val="28"/>
        </w:rPr>
        <w:t>Calibre</w:t>
      </w:r>
      <w:proofErr w:type="spellEnd"/>
      <w:r>
        <w:rPr>
          <w:rFonts w:ascii="Calibri" w:hAnsi="Calibri" w:cs="Calibri"/>
          <w:color w:val="061F57"/>
          <w:sz w:val="28"/>
          <w:szCs w:val="28"/>
        </w:rPr>
        <w:t>. It is licensed under the GNU General Public License version three.</w:t>
      </w:r>
    </w:p>
    <w:p w14:paraId="3B803827" w14:textId="77777777" w:rsidR="00AD7EFA" w:rsidRDefault="00AD7EFA" w:rsidP="00AD7EFA">
      <w:pPr>
        <w:rPr>
          <w:rFonts w:ascii="Times New Roman" w:hAnsi="Times New Roman" w:cs="Times New Roman"/>
          <w:color w:val="auto"/>
          <w:sz w:val="24"/>
          <w:szCs w:val="24"/>
        </w:rPr>
      </w:pPr>
    </w:p>
    <w:p w14:paraId="40F715D9" w14:textId="77777777" w:rsidR="00AD7EFA" w:rsidRDefault="00AD7EFA" w:rsidP="00AD7EFA">
      <w:pPr>
        <w:pStyle w:val="NormalWeb"/>
        <w:spacing w:before="0" w:beforeAutospacing="0" w:after="0" w:afterAutospacing="0"/>
      </w:pPr>
      <w:r>
        <w:rPr>
          <w:rFonts w:ascii="Calibri" w:hAnsi="Calibri" w:cs="Calibri"/>
          <w:b/>
          <w:bCs/>
          <w:color w:val="061F57"/>
          <w:sz w:val="28"/>
          <w:szCs w:val="28"/>
        </w:rPr>
        <w:t>Game Hosting</w:t>
      </w:r>
    </w:p>
    <w:p w14:paraId="620DEBF7" w14:textId="77777777" w:rsidR="00AD7EFA" w:rsidRDefault="00AD7EFA" w:rsidP="00B82241">
      <w:pPr>
        <w:pStyle w:val="NormalWeb"/>
        <w:numPr>
          <w:ilvl w:val="0"/>
          <w:numId w:val="4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“Games” hub of Gather+ will be composed of two separate types of virtual games, divided into two sections on the “Games” hub.</w:t>
      </w:r>
    </w:p>
    <w:p w14:paraId="4B223D2B" w14:textId="77777777" w:rsidR="00AD7EFA" w:rsidRDefault="00AD7EFA" w:rsidP="00B82241">
      <w:pPr>
        <w:pStyle w:val="NormalWeb"/>
        <w:numPr>
          <w:ilvl w:val="0"/>
          <w:numId w:val="4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Both sets of games will include placards that display relevant information on the game and how to play.</w:t>
      </w:r>
    </w:p>
    <w:p w14:paraId="7B917DAC" w14:textId="77777777" w:rsidR="00AD7EFA" w:rsidRDefault="00AD7EFA" w:rsidP="00B82241">
      <w:pPr>
        <w:pStyle w:val="NormalWeb"/>
        <w:numPr>
          <w:ilvl w:val="0"/>
          <w:numId w:val="4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first set of games will be embedded within the Games Hub page, which will allow users to access them in a separate window that will display the game and allow a user to begin playing.</w:t>
      </w:r>
    </w:p>
    <w:p w14:paraId="178F34A2" w14:textId="54933523" w:rsidR="00AD7EFA" w:rsidRDefault="00AD7EFA" w:rsidP="00B82241">
      <w:pPr>
        <w:pStyle w:val="NormalWeb"/>
        <w:numPr>
          <w:ilvl w:val="0"/>
          <w:numId w:val="47"/>
        </w:numPr>
        <w:spacing w:before="0" w:beforeAutospacing="0" w:after="0" w:afterAutospacing="0"/>
        <w:textAlignment w:val="baseline"/>
        <w:rPr>
          <w:rFonts w:ascii="Calibri" w:hAnsi="Calibri" w:cs="Calibri"/>
          <w:color w:val="082A75"/>
          <w:sz w:val="28"/>
          <w:szCs w:val="28"/>
        </w:rPr>
      </w:pPr>
      <w:r>
        <w:rPr>
          <w:rFonts w:ascii="Calibri" w:hAnsi="Calibri" w:cs="Calibri"/>
          <w:color w:val="082A75"/>
          <w:sz w:val="28"/>
          <w:szCs w:val="28"/>
        </w:rPr>
        <w:t>The second set of games will be composed of links to free games hosted on other sites. These will be represented on placards that contain a hyperlink to the game in addition to information on the game itself.</w:t>
      </w:r>
    </w:p>
    <w:p w14:paraId="2E6A5B21" w14:textId="77777777" w:rsidR="00DD23E3" w:rsidRDefault="00DD23E3" w:rsidP="00DD23E3">
      <w:pPr>
        <w:pStyle w:val="NormalWeb"/>
        <w:spacing w:before="0" w:beforeAutospacing="0" w:after="0" w:afterAutospacing="0"/>
        <w:ind w:left="360"/>
        <w:textAlignment w:val="baseline"/>
        <w:rPr>
          <w:rFonts w:ascii="Calibri" w:hAnsi="Calibri" w:cs="Calibri"/>
          <w:color w:val="082A75"/>
          <w:sz w:val="28"/>
          <w:szCs w:val="28"/>
        </w:rPr>
      </w:pPr>
    </w:p>
    <w:p w14:paraId="6BE2FC25" w14:textId="77777777" w:rsidR="00AD7EFA" w:rsidRDefault="00AD7EFA" w:rsidP="00AD7EFA">
      <w:pPr>
        <w:rPr>
          <w:rFonts w:ascii="Times New Roman" w:hAnsi="Times New Roman" w:cs="Times New Roman"/>
          <w:color w:val="auto"/>
          <w:sz w:val="24"/>
          <w:szCs w:val="24"/>
        </w:rPr>
      </w:pPr>
    </w:p>
    <w:p w14:paraId="7DF01AB6" w14:textId="77777777" w:rsidR="00AD7EFA" w:rsidRDefault="00AD7EFA" w:rsidP="00AD7EFA">
      <w:pPr>
        <w:pStyle w:val="NormalWeb"/>
        <w:spacing w:before="0" w:beforeAutospacing="0" w:after="0" w:afterAutospacing="0"/>
      </w:pPr>
      <w:r>
        <w:rPr>
          <w:rFonts w:ascii="Calibri" w:hAnsi="Calibri" w:cs="Calibri"/>
          <w:b/>
          <w:bCs/>
          <w:color w:val="082A75"/>
          <w:sz w:val="28"/>
          <w:szCs w:val="28"/>
        </w:rPr>
        <w:t>External Code/Licenses</w:t>
      </w:r>
      <w:r>
        <w:rPr>
          <w:rFonts w:ascii="Calibri" w:hAnsi="Calibri" w:cs="Calibri"/>
          <w:color w:val="082A75"/>
          <w:sz w:val="28"/>
          <w:szCs w:val="28"/>
        </w:rPr>
        <w:t>: </w:t>
      </w:r>
    </w:p>
    <w:p w14:paraId="7F3DC14F" w14:textId="77777777" w:rsidR="00AD7EFA" w:rsidRDefault="00AD7EFA" w:rsidP="00AD7EFA"/>
    <w:tbl>
      <w:tblPr>
        <w:tblW w:w="0" w:type="auto"/>
        <w:tblLayout w:type="fixed"/>
        <w:tblCellMar>
          <w:top w:w="15" w:type="dxa"/>
          <w:left w:w="15" w:type="dxa"/>
          <w:bottom w:w="15" w:type="dxa"/>
          <w:right w:w="15" w:type="dxa"/>
        </w:tblCellMar>
        <w:tblLook w:val="04A0" w:firstRow="1" w:lastRow="0" w:firstColumn="1" w:lastColumn="0" w:noHBand="0" w:noVBand="1"/>
      </w:tblPr>
      <w:tblGrid>
        <w:gridCol w:w="2488"/>
        <w:gridCol w:w="7122"/>
      </w:tblGrid>
      <w:tr w:rsidR="00AD7EFA" w14:paraId="4806C75F"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E403" w14:textId="77777777" w:rsidR="00AD7EFA" w:rsidRDefault="00AD7EFA" w:rsidP="00E32A9C">
            <w:pPr>
              <w:pStyle w:val="NormalWeb"/>
              <w:spacing w:before="0" w:beforeAutospacing="0" w:after="0" w:afterAutospacing="0"/>
              <w:jc w:val="center"/>
            </w:pPr>
            <w:r>
              <w:rPr>
                <w:rFonts w:ascii="Calibri" w:hAnsi="Calibri" w:cs="Calibri"/>
                <w:b/>
                <w:bCs/>
                <w:color w:val="082A75"/>
                <w:sz w:val="28"/>
                <w:szCs w:val="28"/>
              </w:rPr>
              <w:t>Code</w:t>
            </w:r>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5216" w14:textId="77777777" w:rsidR="00AD7EFA" w:rsidRDefault="00AD7EFA" w:rsidP="00E32A9C">
            <w:pPr>
              <w:pStyle w:val="NormalWeb"/>
              <w:spacing w:before="0" w:beforeAutospacing="0" w:after="0" w:afterAutospacing="0"/>
              <w:jc w:val="center"/>
            </w:pPr>
            <w:r>
              <w:rPr>
                <w:rFonts w:ascii="Calibri" w:hAnsi="Calibri" w:cs="Calibri"/>
                <w:b/>
                <w:bCs/>
                <w:color w:val="082A75"/>
                <w:sz w:val="28"/>
                <w:szCs w:val="28"/>
              </w:rPr>
              <w:t>License</w:t>
            </w:r>
          </w:p>
        </w:tc>
      </w:tr>
      <w:tr w:rsidR="00AD7EFA" w14:paraId="5D442544"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55E3"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Bootstrap 4 (V4.0.0)</w:t>
            </w:r>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BF27" w14:textId="77777777" w:rsidR="00AD7EFA" w:rsidRDefault="00AD7EFA" w:rsidP="00E32A9C">
            <w:pPr>
              <w:pStyle w:val="NormalWeb"/>
              <w:spacing w:before="0" w:beforeAutospacing="0" w:after="0" w:afterAutospacing="0"/>
              <w:jc w:val="center"/>
            </w:pPr>
            <w:r>
              <w:rPr>
                <w:rFonts w:ascii="Calibri" w:hAnsi="Calibri" w:cs="Calibri"/>
                <w:color w:val="082A75"/>
                <w:sz w:val="28"/>
                <w:szCs w:val="28"/>
              </w:rPr>
              <w:t>https://github.com/twbs/bootstrap/blob/v4.0.0/LICENSE</w:t>
            </w:r>
          </w:p>
        </w:tc>
      </w:tr>
      <w:tr w:rsidR="00DD23E3" w14:paraId="0FD1C9B5" w14:textId="77777777" w:rsidTr="00DD23E3">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DBF9F8" w14:textId="40724377" w:rsidR="00DD23E3" w:rsidRDefault="00DD23E3" w:rsidP="00E32A9C">
            <w:pPr>
              <w:pStyle w:val="NormalWeb"/>
              <w:spacing w:before="0" w:beforeAutospacing="0" w:after="0" w:afterAutospacing="0"/>
              <w:jc w:val="center"/>
              <w:rPr>
                <w:rFonts w:ascii="Calibri" w:hAnsi="Calibri" w:cs="Calibri"/>
                <w:color w:val="082A75"/>
                <w:sz w:val="28"/>
                <w:szCs w:val="28"/>
              </w:rPr>
            </w:pPr>
            <w:proofErr w:type="spellStart"/>
            <w:r>
              <w:rPr>
                <w:rFonts w:ascii="Calibri" w:hAnsi="Calibri" w:cs="Calibri"/>
                <w:color w:val="082A75"/>
                <w:sz w:val="28"/>
                <w:szCs w:val="28"/>
              </w:rPr>
              <w:t>Calibre</w:t>
            </w:r>
            <w:proofErr w:type="spellEnd"/>
          </w:p>
        </w:tc>
        <w:tc>
          <w:tcPr>
            <w:tcW w:w="7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182BF" w14:textId="07921921" w:rsidR="00DD23E3" w:rsidRDefault="00DD23E3" w:rsidP="00DD23E3">
            <w:pPr>
              <w:pStyle w:val="Content"/>
              <w:rPr>
                <w:rFonts w:ascii="Calibri" w:hAnsi="Calibri" w:cs="Calibri"/>
                <w:color w:val="082A75"/>
                <w:szCs w:val="28"/>
              </w:rPr>
            </w:pPr>
            <w:r w:rsidRPr="00DD23E3">
              <w:t>https://github.com/kovidgoyal/calibre/blob/master/LICENSE</w:t>
            </w:r>
          </w:p>
        </w:tc>
      </w:tr>
    </w:tbl>
    <w:p w14:paraId="6D142ACC" w14:textId="670244F9" w:rsidR="0087605E" w:rsidRDefault="0087605E" w:rsidP="00AD7EFA">
      <w:pPr>
        <w:rPr>
          <w:rFonts w:asciiTheme="majorHAnsi" w:hAnsiTheme="majorHAnsi" w:cstheme="majorHAnsi"/>
        </w:rPr>
      </w:pPr>
    </w:p>
    <w:p w14:paraId="5D1D0209" w14:textId="2424AC22" w:rsidR="00AD7EFA" w:rsidRDefault="00AD7EFA" w:rsidP="00AD7EFA">
      <w:pPr>
        <w:rPr>
          <w:rFonts w:asciiTheme="majorHAnsi" w:hAnsiTheme="majorHAnsi" w:cstheme="majorHAnsi"/>
          <w:sz w:val="24"/>
          <w:szCs w:val="20"/>
        </w:rPr>
      </w:pPr>
    </w:p>
    <w:p w14:paraId="2DEC6666" w14:textId="61212CEC" w:rsidR="00E32A9C" w:rsidRPr="00E32A9C" w:rsidRDefault="00E32A9C" w:rsidP="00E32A9C">
      <w:pPr>
        <w:rPr>
          <w:rFonts w:asciiTheme="majorHAnsi" w:hAnsiTheme="majorHAnsi" w:cstheme="majorHAnsi"/>
          <w:sz w:val="24"/>
          <w:szCs w:val="20"/>
        </w:rPr>
      </w:pPr>
    </w:p>
    <w:p w14:paraId="50C539B8" w14:textId="39441578" w:rsidR="00E32A9C" w:rsidRPr="00E32A9C" w:rsidRDefault="00E32A9C" w:rsidP="00E32A9C">
      <w:pPr>
        <w:rPr>
          <w:rFonts w:asciiTheme="majorHAnsi" w:hAnsiTheme="majorHAnsi" w:cstheme="majorHAnsi"/>
          <w:sz w:val="24"/>
          <w:szCs w:val="20"/>
        </w:rPr>
      </w:pPr>
    </w:p>
    <w:p w14:paraId="03F87D55" w14:textId="6EECC618" w:rsidR="00E32A9C" w:rsidRPr="00E32A9C" w:rsidRDefault="00E32A9C" w:rsidP="00E32A9C">
      <w:pPr>
        <w:rPr>
          <w:rFonts w:asciiTheme="majorHAnsi" w:hAnsiTheme="majorHAnsi" w:cstheme="majorHAnsi"/>
          <w:sz w:val="24"/>
          <w:szCs w:val="20"/>
        </w:rPr>
      </w:pPr>
    </w:p>
    <w:p w14:paraId="0C788AF8" w14:textId="07781680" w:rsidR="00E32A9C" w:rsidRPr="00E32A9C" w:rsidRDefault="00E32A9C" w:rsidP="00E32A9C">
      <w:pPr>
        <w:rPr>
          <w:rFonts w:asciiTheme="majorHAnsi" w:hAnsiTheme="majorHAnsi" w:cstheme="majorHAnsi"/>
          <w:sz w:val="24"/>
          <w:szCs w:val="20"/>
        </w:rPr>
      </w:pPr>
    </w:p>
    <w:p w14:paraId="2503EE24" w14:textId="22D3930D" w:rsidR="00E32A9C" w:rsidRDefault="00E32A9C" w:rsidP="00E32A9C">
      <w:pPr>
        <w:rPr>
          <w:rFonts w:asciiTheme="majorHAnsi" w:hAnsiTheme="majorHAnsi" w:cstheme="majorHAnsi"/>
          <w:sz w:val="24"/>
          <w:szCs w:val="20"/>
        </w:rPr>
      </w:pPr>
    </w:p>
    <w:p w14:paraId="29BD2780" w14:textId="389AC08A" w:rsidR="00E32A9C" w:rsidRDefault="00E32A9C" w:rsidP="00E32A9C">
      <w:pPr>
        <w:tabs>
          <w:tab w:val="left" w:pos="2379"/>
        </w:tabs>
        <w:rPr>
          <w:rFonts w:asciiTheme="majorHAnsi" w:hAnsiTheme="majorHAnsi" w:cstheme="majorHAnsi"/>
          <w:sz w:val="24"/>
          <w:szCs w:val="20"/>
        </w:rPr>
      </w:pPr>
      <w:r>
        <w:rPr>
          <w:rFonts w:asciiTheme="majorHAnsi" w:hAnsiTheme="majorHAnsi" w:cstheme="majorHAnsi"/>
          <w:sz w:val="24"/>
          <w:szCs w:val="20"/>
        </w:rPr>
        <w:tab/>
      </w:r>
    </w:p>
    <w:p w14:paraId="23D94CC5" w14:textId="6262E4DA" w:rsidR="00E32A9C" w:rsidRDefault="00E32A9C" w:rsidP="00E32A9C">
      <w:pPr>
        <w:tabs>
          <w:tab w:val="left" w:pos="2379"/>
        </w:tabs>
        <w:rPr>
          <w:rFonts w:asciiTheme="majorHAnsi" w:hAnsiTheme="majorHAnsi" w:cstheme="majorHAnsi"/>
          <w:sz w:val="24"/>
          <w:szCs w:val="20"/>
        </w:rPr>
      </w:pPr>
    </w:p>
    <w:p w14:paraId="12359316" w14:textId="2C586FC3" w:rsidR="00E32A9C" w:rsidRDefault="00E32A9C" w:rsidP="00E32A9C">
      <w:pPr>
        <w:tabs>
          <w:tab w:val="left" w:pos="2379"/>
        </w:tabs>
        <w:rPr>
          <w:rFonts w:asciiTheme="majorHAnsi" w:hAnsiTheme="majorHAnsi" w:cstheme="majorHAnsi"/>
          <w:sz w:val="24"/>
          <w:szCs w:val="20"/>
        </w:rPr>
      </w:pPr>
    </w:p>
    <w:p w14:paraId="2086E389" w14:textId="2A80EE43" w:rsidR="00E32A9C" w:rsidRDefault="00E32A9C" w:rsidP="00E32A9C">
      <w:pPr>
        <w:pStyle w:val="Heading1"/>
      </w:pPr>
      <w:bookmarkStart w:id="39" w:name="_Toc45619526"/>
      <w:r>
        <w:rPr>
          <w:rFonts w:ascii="Arial" w:hAnsi="Arial" w:cs="Arial"/>
          <w:color w:val="061F57"/>
          <w:szCs w:val="52"/>
        </w:rPr>
        <w:lastRenderedPageBreak/>
        <w:t>Risk Assessment</w:t>
      </w:r>
      <w:bookmarkEnd w:id="39"/>
    </w:p>
    <w:p w14:paraId="71D3D516" w14:textId="77777777" w:rsidR="00E32A9C" w:rsidRDefault="00E32A9C" w:rsidP="00E32A9C">
      <w:pPr>
        <w:pStyle w:val="Heading3"/>
      </w:pPr>
      <w:bookmarkStart w:id="40" w:name="_Toc45619016"/>
      <w:bookmarkStart w:id="41" w:name="_Toc45619527"/>
      <w:r>
        <w:rPr>
          <w:rFonts w:ascii="Arial" w:hAnsi="Arial" w:cs="Arial"/>
          <w:color w:val="00273A"/>
        </w:rPr>
        <w:t>FunkyTech</w:t>
      </w:r>
      <w:bookmarkEnd w:id="40"/>
      <w:bookmarkEnd w:id="41"/>
    </w:p>
    <w:p w14:paraId="66A2906C" w14:textId="77777777" w:rsidR="00E32A9C" w:rsidRDefault="00E32A9C" w:rsidP="00E32A9C"/>
    <w:p w14:paraId="1A0C35FB" w14:textId="7E4EB14D" w:rsidR="00692981" w:rsidRPr="00692981" w:rsidRDefault="00692981" w:rsidP="00692981">
      <w:pPr>
        <w:pStyle w:val="NormalWeb"/>
        <w:spacing w:before="0" w:beforeAutospacing="0" w:after="0" w:afterAutospacing="0"/>
        <w:rPr>
          <w:sz w:val="28"/>
          <w:szCs w:val="28"/>
        </w:rPr>
      </w:pPr>
      <w:r w:rsidRPr="00692981">
        <w:rPr>
          <w:rFonts w:ascii="Calibri" w:hAnsi="Calibri" w:cs="Calibri"/>
          <w:b/>
          <w:bCs/>
          <w:color w:val="061F57"/>
          <w:sz w:val="32"/>
          <w:szCs w:val="32"/>
        </w:rPr>
        <w:t>Technical Risks</w:t>
      </w:r>
    </w:p>
    <w:p w14:paraId="767C8CA2" w14:textId="37D5220D" w:rsidR="00692981" w:rsidRDefault="00692981" w:rsidP="00B82241">
      <w:pPr>
        <w:pStyle w:val="Content"/>
        <w:numPr>
          <w:ilvl w:val="0"/>
          <w:numId w:val="48"/>
        </w:numPr>
      </w:pPr>
      <w:r w:rsidRPr="00692981">
        <w:rPr>
          <w:b/>
          <w:bCs/>
        </w:rPr>
        <w:t>Risk</w:t>
      </w:r>
      <w:r>
        <w:t xml:space="preserve">: Updating regular content to the Gather+ application may prove to be a challenge as we may not be able to provide </w:t>
      </w:r>
      <w:proofErr w:type="gramStart"/>
      <w:r>
        <w:t>24 hour</w:t>
      </w:r>
      <w:proofErr w:type="gramEnd"/>
      <w:r>
        <w:t xml:space="preserve"> support for the site. Thus, certain hubs that require more regular maintenance and updates, such as the books or podcasts hubs, may need to be approached differently from a design standpoint than the other two hubs. </w:t>
      </w:r>
    </w:p>
    <w:p w14:paraId="232C0EFA" w14:textId="416D51CB" w:rsidR="00692981" w:rsidRDefault="00692981" w:rsidP="00B82241">
      <w:pPr>
        <w:pStyle w:val="Content"/>
        <w:numPr>
          <w:ilvl w:val="0"/>
          <w:numId w:val="48"/>
        </w:numPr>
      </w:pPr>
      <w:r w:rsidRPr="00692981">
        <w:rPr>
          <w:b/>
        </w:rPr>
        <w:t>Possible Solution</w:t>
      </w:r>
      <w:r>
        <w:t>: Researching different methods of discovering and updating content on a web page may allow these hubs to function properly without the need for constant supervision. We might be able to discover APIs or web feeds that provide the steady stream of updates we would need for the books or podcasts hub.</w:t>
      </w:r>
    </w:p>
    <w:p w14:paraId="4D5A1333" w14:textId="77777777" w:rsidR="00692981" w:rsidRDefault="00692981" w:rsidP="00692981">
      <w:pPr>
        <w:pStyle w:val="Content"/>
        <w:ind w:left="720"/>
      </w:pPr>
    </w:p>
    <w:p w14:paraId="6C47447D" w14:textId="436B31DD" w:rsidR="00692981" w:rsidRPr="00692981" w:rsidRDefault="00692981" w:rsidP="00692981">
      <w:pPr>
        <w:pStyle w:val="NormalWeb"/>
        <w:spacing w:before="0" w:beforeAutospacing="0" w:after="0" w:afterAutospacing="0"/>
        <w:rPr>
          <w:sz w:val="28"/>
          <w:szCs w:val="28"/>
        </w:rPr>
      </w:pPr>
      <w:r w:rsidRPr="00692981">
        <w:rPr>
          <w:rFonts w:ascii="Calibri" w:hAnsi="Calibri" w:cs="Calibri"/>
          <w:b/>
          <w:bCs/>
          <w:color w:val="061F57"/>
          <w:sz w:val="32"/>
          <w:szCs w:val="32"/>
        </w:rPr>
        <w:t>Legal/Content Risks</w:t>
      </w:r>
    </w:p>
    <w:p w14:paraId="3F42233F" w14:textId="7B738A1D" w:rsidR="00692981" w:rsidRDefault="00692981" w:rsidP="00B82241">
      <w:pPr>
        <w:pStyle w:val="Content"/>
        <w:numPr>
          <w:ilvl w:val="0"/>
          <w:numId w:val="48"/>
        </w:numPr>
      </w:pPr>
      <w:r w:rsidRPr="00692981">
        <w:rPr>
          <w:b/>
          <w:bCs/>
        </w:rPr>
        <w:t>Risk</w:t>
      </w:r>
      <w:r>
        <w:t xml:space="preserve">: </w:t>
      </w:r>
      <w:r>
        <w:t>As it currently stands, the sources used to provide Gather+ with books, podcasts, news articles, and virtual games are all</w:t>
      </w:r>
      <w:r w:rsidR="0097163C">
        <w:t xml:space="preserve"> believed to be </w:t>
      </w:r>
      <w:r>
        <w:t xml:space="preserve">fair-use, free-to-use, </w:t>
      </w:r>
      <w:r w:rsidR="0097163C">
        <w:t>and/or web syndicated. However, as with most issues regarding legality and copyright, more careful research and consideration will need to be done by our design team before we can confidently host this content on our application.</w:t>
      </w:r>
    </w:p>
    <w:p w14:paraId="674F0133" w14:textId="777EBD98" w:rsidR="00692981" w:rsidRDefault="00692981" w:rsidP="00B82241">
      <w:pPr>
        <w:pStyle w:val="Content"/>
        <w:numPr>
          <w:ilvl w:val="0"/>
          <w:numId w:val="48"/>
        </w:numPr>
      </w:pPr>
      <w:r w:rsidRPr="00692981">
        <w:rPr>
          <w:b/>
        </w:rPr>
        <w:t>Possible Solution</w:t>
      </w:r>
      <w:r>
        <w:t xml:space="preserve">: </w:t>
      </w:r>
      <w:r w:rsidR="0097163C">
        <w:t xml:space="preserve">A more thorough examination of each source’s legal documents, terms and conditions, and disclaimers would allow the Gather+ team to correctly ascertain which possible content sources will be </w:t>
      </w:r>
      <w:proofErr w:type="gramStart"/>
      <w:r w:rsidR="0097163C">
        <w:t>fair-use</w:t>
      </w:r>
      <w:proofErr w:type="gramEnd"/>
      <w:r w:rsidR="0097163C">
        <w:t xml:space="preserve"> for our application. As the team begins development for the product beta, we intend to carefully vet these sources before including them in the app.</w:t>
      </w:r>
    </w:p>
    <w:p w14:paraId="0B9B3370" w14:textId="5C1118BE" w:rsidR="00D7479B" w:rsidRDefault="00D7479B" w:rsidP="00D7479B">
      <w:pPr>
        <w:pStyle w:val="Content"/>
        <w:ind w:left="720"/>
        <w:rPr>
          <w:b/>
        </w:rPr>
      </w:pPr>
    </w:p>
    <w:p w14:paraId="16EF0EB0" w14:textId="6C132B5C" w:rsidR="00D7479B" w:rsidRDefault="00D7479B" w:rsidP="00D7479B">
      <w:pPr>
        <w:pStyle w:val="Content"/>
        <w:ind w:left="720"/>
        <w:rPr>
          <w:b/>
        </w:rPr>
      </w:pPr>
    </w:p>
    <w:p w14:paraId="367355D1" w14:textId="01B01443" w:rsidR="00D7479B" w:rsidRDefault="00D7479B" w:rsidP="00D7479B">
      <w:pPr>
        <w:pStyle w:val="Content"/>
        <w:ind w:left="720"/>
        <w:rPr>
          <w:b/>
        </w:rPr>
      </w:pPr>
    </w:p>
    <w:p w14:paraId="5B05FFF1" w14:textId="1038A3D6" w:rsidR="00D7479B" w:rsidRDefault="00D7479B" w:rsidP="00D7479B">
      <w:pPr>
        <w:pStyle w:val="Content"/>
        <w:ind w:left="720"/>
        <w:rPr>
          <w:b/>
        </w:rPr>
      </w:pPr>
    </w:p>
    <w:p w14:paraId="67F206B5" w14:textId="4AF82FE9" w:rsidR="00D7479B" w:rsidRDefault="00D7479B" w:rsidP="00D7479B">
      <w:pPr>
        <w:pStyle w:val="Content"/>
        <w:ind w:left="720"/>
        <w:rPr>
          <w:b/>
        </w:rPr>
      </w:pPr>
    </w:p>
    <w:p w14:paraId="2E52D589" w14:textId="3AD6C515" w:rsidR="00D7479B" w:rsidRDefault="00D7479B" w:rsidP="00D7479B">
      <w:pPr>
        <w:pStyle w:val="Content"/>
        <w:ind w:left="720"/>
        <w:rPr>
          <w:b/>
        </w:rPr>
      </w:pPr>
    </w:p>
    <w:p w14:paraId="5C538813" w14:textId="0B982BC1" w:rsidR="00D7479B" w:rsidRDefault="00D7479B" w:rsidP="00D7479B">
      <w:pPr>
        <w:pStyle w:val="Content"/>
        <w:ind w:left="720"/>
        <w:rPr>
          <w:b/>
        </w:rPr>
      </w:pPr>
    </w:p>
    <w:p w14:paraId="2E31B73C" w14:textId="7AF842D6" w:rsidR="00D7479B" w:rsidRDefault="00D7479B" w:rsidP="00D7479B">
      <w:pPr>
        <w:pStyle w:val="Heading1"/>
      </w:pPr>
      <w:bookmarkStart w:id="42" w:name="_Toc45619528"/>
      <w:r>
        <w:rPr>
          <w:rFonts w:ascii="Arial" w:hAnsi="Arial" w:cs="Arial"/>
          <w:color w:val="061F57"/>
          <w:szCs w:val="52"/>
        </w:rPr>
        <w:lastRenderedPageBreak/>
        <w:t>Vertical Prototype Information</w:t>
      </w:r>
      <w:bookmarkEnd w:id="42"/>
    </w:p>
    <w:p w14:paraId="444F4F57" w14:textId="77777777" w:rsidR="00D7479B" w:rsidRDefault="00D7479B" w:rsidP="00D7479B">
      <w:pPr>
        <w:pStyle w:val="Heading3"/>
      </w:pPr>
      <w:bookmarkStart w:id="43" w:name="_Toc45619018"/>
      <w:bookmarkStart w:id="44" w:name="_Toc45619529"/>
      <w:r>
        <w:rPr>
          <w:rFonts w:ascii="Arial" w:hAnsi="Arial" w:cs="Arial"/>
          <w:color w:val="00273A"/>
        </w:rPr>
        <w:t>FunkyTech</w:t>
      </w:r>
      <w:bookmarkEnd w:id="43"/>
      <w:bookmarkEnd w:id="44"/>
    </w:p>
    <w:p w14:paraId="31A38E94" w14:textId="77777777" w:rsidR="00D7479B" w:rsidRDefault="00D7479B" w:rsidP="00D7479B"/>
    <w:p w14:paraId="1EA88838" w14:textId="77777777" w:rsidR="00D7479B" w:rsidRDefault="00D7479B" w:rsidP="00D7479B">
      <w:pPr>
        <w:pStyle w:val="Content"/>
      </w:pPr>
      <w:r>
        <w:rPr>
          <w:b/>
          <w:bCs/>
        </w:rPr>
        <w:t>Vertical Prototype Link</w:t>
      </w:r>
      <w:r>
        <w:t>:</w:t>
      </w:r>
    </w:p>
    <w:p w14:paraId="538467DC" w14:textId="50757B61" w:rsidR="00D7479B" w:rsidRDefault="00D7479B" w:rsidP="00DD23E3">
      <w:pPr>
        <w:pStyle w:val="Content"/>
        <w:ind w:firstLine="720"/>
      </w:pPr>
      <w:r w:rsidRPr="00DD23E3">
        <w:t>https://lamp.cse.fau.edu/~cen4010s2020_g07/vertical_prototype/</w:t>
      </w:r>
    </w:p>
    <w:p w14:paraId="7D24DEAB" w14:textId="0A7F3684" w:rsidR="00DD23E3" w:rsidRDefault="00DD23E3" w:rsidP="00DD23E3">
      <w:pPr>
        <w:pStyle w:val="Content"/>
        <w:ind w:left="360"/>
      </w:pPr>
    </w:p>
    <w:p w14:paraId="4D5B2B1D" w14:textId="3D91C41D" w:rsidR="00DD23E3" w:rsidRDefault="00DD23E3" w:rsidP="00DD23E3">
      <w:pPr>
        <w:pStyle w:val="Content"/>
        <w:ind w:left="360"/>
      </w:pPr>
    </w:p>
    <w:p w14:paraId="2CD69A9A" w14:textId="0FA3C9D4" w:rsidR="00DD23E3" w:rsidRDefault="00DD23E3" w:rsidP="00DD23E3">
      <w:pPr>
        <w:pStyle w:val="Content"/>
      </w:pPr>
      <w:r>
        <w:rPr>
          <w:b/>
          <w:bCs/>
        </w:rPr>
        <w:t xml:space="preserve">Vertical Prototype </w:t>
      </w:r>
      <w:r>
        <w:rPr>
          <w:b/>
          <w:bCs/>
        </w:rPr>
        <w:t>Demonstration Video</w:t>
      </w:r>
      <w:r>
        <w:t>:</w:t>
      </w:r>
    </w:p>
    <w:p w14:paraId="3FF5DE96" w14:textId="62BCB46C" w:rsidR="00DD23E3" w:rsidRDefault="00DD23E3" w:rsidP="00DD23E3">
      <w:pPr>
        <w:pStyle w:val="Content"/>
        <w:ind w:firstLine="720"/>
      </w:pPr>
      <w:r w:rsidRPr="00DD23E3">
        <w:t>https://youtu.be/4mvtAf31NN4</w:t>
      </w:r>
    </w:p>
    <w:p w14:paraId="1C1D5871" w14:textId="5668F5C2" w:rsidR="00DD23E3" w:rsidRDefault="00DD23E3" w:rsidP="00DD23E3">
      <w:pPr>
        <w:pStyle w:val="Content"/>
        <w:ind w:left="360"/>
      </w:pPr>
    </w:p>
    <w:p w14:paraId="13A90871" w14:textId="56B59F48" w:rsidR="00DD23E3" w:rsidRDefault="00DD23E3" w:rsidP="00DD23E3">
      <w:pPr>
        <w:pStyle w:val="Content"/>
        <w:ind w:left="360"/>
      </w:pPr>
    </w:p>
    <w:p w14:paraId="418D8F95" w14:textId="5D5B3FD8" w:rsidR="00DD23E3" w:rsidRDefault="00DD23E3" w:rsidP="00DD23E3">
      <w:pPr>
        <w:pStyle w:val="Content"/>
      </w:pPr>
      <w:r>
        <w:rPr>
          <w:b/>
          <w:bCs/>
        </w:rPr>
        <w:t xml:space="preserve">Vertical Prototype </w:t>
      </w:r>
      <w:r>
        <w:rPr>
          <w:b/>
          <w:bCs/>
        </w:rPr>
        <w:t>GitHub Repository</w:t>
      </w:r>
      <w:r>
        <w:t>:</w:t>
      </w:r>
    </w:p>
    <w:p w14:paraId="6ECA3067" w14:textId="70ED4654" w:rsidR="00DD23E3" w:rsidRPr="00DD23E3" w:rsidRDefault="00DD23E3" w:rsidP="00DD23E3">
      <w:pPr>
        <w:pStyle w:val="Content"/>
        <w:ind w:firstLine="720"/>
        <w:rPr>
          <w:sz w:val="22"/>
          <w:szCs w:val="18"/>
        </w:rPr>
      </w:pPr>
      <w:r w:rsidRPr="00DD23E3">
        <w:rPr>
          <w:sz w:val="22"/>
          <w:szCs w:val="18"/>
        </w:rPr>
        <w:t>https://github.com/CEN4010-S2020-G07/CEN4010-S2020-G07/tree/master/vertical%20prototype</w:t>
      </w:r>
    </w:p>
    <w:p w14:paraId="10AC6AE5" w14:textId="77777777" w:rsidR="00DD23E3" w:rsidRDefault="00DD23E3" w:rsidP="00DD23E3">
      <w:pPr>
        <w:pStyle w:val="Content"/>
        <w:ind w:left="360"/>
      </w:pPr>
    </w:p>
    <w:p w14:paraId="48A3C20C" w14:textId="4D581B11" w:rsidR="00D7479B" w:rsidRDefault="00D7479B" w:rsidP="00D7479B">
      <w:pPr>
        <w:pStyle w:val="Content"/>
        <w:ind w:left="720"/>
      </w:pPr>
    </w:p>
    <w:p w14:paraId="354E73A7" w14:textId="77777777" w:rsidR="00D7479B" w:rsidRDefault="00D7479B" w:rsidP="00D7479B">
      <w:pPr>
        <w:pStyle w:val="Content"/>
        <w:ind w:left="720"/>
      </w:pPr>
    </w:p>
    <w:p w14:paraId="67D33F56" w14:textId="77777777" w:rsidR="00D7479B" w:rsidRDefault="00D7479B" w:rsidP="00D7479B">
      <w:pPr>
        <w:pStyle w:val="Content"/>
        <w:ind w:left="720"/>
      </w:pPr>
    </w:p>
    <w:p w14:paraId="57C44B3A" w14:textId="77777777" w:rsidR="00E32A9C" w:rsidRPr="00E32A9C" w:rsidRDefault="00E32A9C" w:rsidP="00E32A9C">
      <w:pPr>
        <w:tabs>
          <w:tab w:val="left" w:pos="2379"/>
        </w:tabs>
        <w:rPr>
          <w:rFonts w:asciiTheme="majorHAnsi" w:hAnsiTheme="majorHAnsi" w:cstheme="majorHAnsi"/>
          <w:sz w:val="24"/>
          <w:szCs w:val="20"/>
        </w:rPr>
      </w:pPr>
    </w:p>
    <w:sectPr w:rsidR="00E32A9C" w:rsidRPr="00E32A9C"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C0DEC" w14:textId="77777777" w:rsidR="00B82241" w:rsidRDefault="00B82241">
      <w:r>
        <w:separator/>
      </w:r>
    </w:p>
    <w:p w14:paraId="396ED932" w14:textId="77777777" w:rsidR="00B82241" w:rsidRDefault="00B82241"/>
  </w:endnote>
  <w:endnote w:type="continuationSeparator" w:id="0">
    <w:p w14:paraId="4C67E968" w14:textId="77777777" w:rsidR="00B82241" w:rsidRDefault="00B82241">
      <w:r>
        <w:continuationSeparator/>
      </w:r>
    </w:p>
    <w:p w14:paraId="49720748" w14:textId="77777777" w:rsidR="00B82241" w:rsidRDefault="00B82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6C5174B8" w14:textId="77777777" w:rsidR="00E32A9C" w:rsidRDefault="00E32A9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F7A7B0" w14:textId="77777777" w:rsidR="00E32A9C" w:rsidRDefault="00E32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9B0BC" w14:textId="77777777" w:rsidR="00B82241" w:rsidRDefault="00B82241">
      <w:r>
        <w:separator/>
      </w:r>
    </w:p>
    <w:p w14:paraId="4BDDE281" w14:textId="77777777" w:rsidR="00B82241" w:rsidRDefault="00B82241"/>
  </w:footnote>
  <w:footnote w:type="continuationSeparator" w:id="0">
    <w:p w14:paraId="3CDF4600" w14:textId="77777777" w:rsidR="00B82241" w:rsidRDefault="00B82241">
      <w:r>
        <w:continuationSeparator/>
      </w:r>
    </w:p>
    <w:p w14:paraId="5C8D4D28" w14:textId="77777777" w:rsidR="00B82241" w:rsidRDefault="00B82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E32A9C" w14:paraId="3ECC4ACA" w14:textId="77777777" w:rsidTr="00D077E9">
      <w:trPr>
        <w:trHeight w:val="978"/>
      </w:trPr>
      <w:tc>
        <w:tcPr>
          <w:tcW w:w="9990" w:type="dxa"/>
          <w:tcBorders>
            <w:top w:val="nil"/>
            <w:left w:val="nil"/>
            <w:bottom w:val="single" w:sz="36" w:space="0" w:color="34ABA2" w:themeColor="accent3"/>
            <w:right w:val="nil"/>
          </w:tcBorders>
        </w:tcPr>
        <w:p w14:paraId="7F5A1B0A" w14:textId="77777777" w:rsidR="00E32A9C" w:rsidRDefault="00E32A9C">
          <w:pPr>
            <w:pStyle w:val="Header"/>
          </w:pPr>
        </w:p>
      </w:tc>
    </w:tr>
  </w:tbl>
  <w:p w14:paraId="3E5E0079" w14:textId="77777777" w:rsidR="00E32A9C" w:rsidRDefault="00E32A9C"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CC0"/>
    <w:multiLevelType w:val="multilevel"/>
    <w:tmpl w:val="939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4629"/>
    <w:multiLevelType w:val="multilevel"/>
    <w:tmpl w:val="C1A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E6D4D"/>
    <w:multiLevelType w:val="multilevel"/>
    <w:tmpl w:val="C7E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E195E"/>
    <w:multiLevelType w:val="multilevel"/>
    <w:tmpl w:val="9DA8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61877"/>
    <w:multiLevelType w:val="multilevel"/>
    <w:tmpl w:val="A35C9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6302E"/>
    <w:multiLevelType w:val="multilevel"/>
    <w:tmpl w:val="3A4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F3E16"/>
    <w:multiLevelType w:val="multilevel"/>
    <w:tmpl w:val="3DB80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555DE"/>
    <w:multiLevelType w:val="multilevel"/>
    <w:tmpl w:val="DFB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C775C"/>
    <w:multiLevelType w:val="multilevel"/>
    <w:tmpl w:val="B540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176B"/>
    <w:multiLevelType w:val="multilevel"/>
    <w:tmpl w:val="21B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C3FF4"/>
    <w:multiLevelType w:val="multilevel"/>
    <w:tmpl w:val="5E9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46464"/>
    <w:multiLevelType w:val="multilevel"/>
    <w:tmpl w:val="2B5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C06E5"/>
    <w:multiLevelType w:val="multilevel"/>
    <w:tmpl w:val="576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56438"/>
    <w:multiLevelType w:val="multilevel"/>
    <w:tmpl w:val="E79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57C88"/>
    <w:multiLevelType w:val="multilevel"/>
    <w:tmpl w:val="8F2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81F60"/>
    <w:multiLevelType w:val="multilevel"/>
    <w:tmpl w:val="BC5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336C7"/>
    <w:multiLevelType w:val="multilevel"/>
    <w:tmpl w:val="3AC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E5A03"/>
    <w:multiLevelType w:val="multilevel"/>
    <w:tmpl w:val="E814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D1613"/>
    <w:multiLevelType w:val="multilevel"/>
    <w:tmpl w:val="3BE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53B90"/>
    <w:multiLevelType w:val="multilevel"/>
    <w:tmpl w:val="640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B69DB"/>
    <w:multiLevelType w:val="multilevel"/>
    <w:tmpl w:val="AA1C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A427C9"/>
    <w:multiLevelType w:val="multilevel"/>
    <w:tmpl w:val="F8F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B5725"/>
    <w:multiLevelType w:val="multilevel"/>
    <w:tmpl w:val="C0A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3C5940"/>
    <w:multiLevelType w:val="multilevel"/>
    <w:tmpl w:val="6F8C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25A9C"/>
    <w:multiLevelType w:val="multilevel"/>
    <w:tmpl w:val="985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46F73"/>
    <w:multiLevelType w:val="multilevel"/>
    <w:tmpl w:val="DAEC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04E7A"/>
    <w:multiLevelType w:val="multilevel"/>
    <w:tmpl w:val="B22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44CD2"/>
    <w:multiLevelType w:val="multilevel"/>
    <w:tmpl w:val="AA5E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2340EE"/>
    <w:multiLevelType w:val="multilevel"/>
    <w:tmpl w:val="5A5A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860BB"/>
    <w:multiLevelType w:val="multilevel"/>
    <w:tmpl w:val="467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161759"/>
    <w:multiLevelType w:val="multilevel"/>
    <w:tmpl w:val="C24A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91853"/>
    <w:multiLevelType w:val="multilevel"/>
    <w:tmpl w:val="C25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6324C"/>
    <w:multiLevelType w:val="multilevel"/>
    <w:tmpl w:val="9DBA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15E65"/>
    <w:multiLevelType w:val="multilevel"/>
    <w:tmpl w:val="154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C0C90"/>
    <w:multiLevelType w:val="multilevel"/>
    <w:tmpl w:val="35A6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2018E9"/>
    <w:multiLevelType w:val="multilevel"/>
    <w:tmpl w:val="AEB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726E0"/>
    <w:multiLevelType w:val="hybridMultilevel"/>
    <w:tmpl w:val="3498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F0522"/>
    <w:multiLevelType w:val="hybridMultilevel"/>
    <w:tmpl w:val="33DA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777589"/>
    <w:multiLevelType w:val="multilevel"/>
    <w:tmpl w:val="B36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638BE"/>
    <w:multiLevelType w:val="multilevel"/>
    <w:tmpl w:val="3D2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B7C7C"/>
    <w:multiLevelType w:val="multilevel"/>
    <w:tmpl w:val="C3F2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45540A"/>
    <w:multiLevelType w:val="multilevel"/>
    <w:tmpl w:val="944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133E1"/>
    <w:multiLevelType w:val="multilevel"/>
    <w:tmpl w:val="10D8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35595"/>
    <w:multiLevelType w:val="multilevel"/>
    <w:tmpl w:val="02F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E0D05"/>
    <w:multiLevelType w:val="multilevel"/>
    <w:tmpl w:val="30745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261740"/>
    <w:multiLevelType w:val="multilevel"/>
    <w:tmpl w:val="581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F0FE6"/>
    <w:multiLevelType w:val="multilevel"/>
    <w:tmpl w:val="29F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5B7F45"/>
    <w:multiLevelType w:val="multilevel"/>
    <w:tmpl w:val="BC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4"/>
  </w:num>
  <w:num w:numId="3">
    <w:abstractNumId w:val="21"/>
  </w:num>
  <w:num w:numId="4">
    <w:abstractNumId w:val="19"/>
  </w:num>
  <w:num w:numId="5">
    <w:abstractNumId w:val="22"/>
  </w:num>
  <w:num w:numId="6">
    <w:abstractNumId w:val="1"/>
  </w:num>
  <w:num w:numId="7">
    <w:abstractNumId w:val="32"/>
  </w:num>
  <w:num w:numId="8">
    <w:abstractNumId w:val="24"/>
  </w:num>
  <w:num w:numId="9">
    <w:abstractNumId w:val="47"/>
  </w:num>
  <w:num w:numId="10">
    <w:abstractNumId w:val="31"/>
  </w:num>
  <w:num w:numId="11">
    <w:abstractNumId w:val="39"/>
  </w:num>
  <w:num w:numId="12">
    <w:abstractNumId w:val="40"/>
  </w:num>
  <w:num w:numId="13">
    <w:abstractNumId w:val="13"/>
  </w:num>
  <w:num w:numId="14">
    <w:abstractNumId w:val="38"/>
  </w:num>
  <w:num w:numId="15">
    <w:abstractNumId w:val="10"/>
  </w:num>
  <w:num w:numId="16">
    <w:abstractNumId w:val="34"/>
  </w:num>
  <w:num w:numId="17">
    <w:abstractNumId w:val="3"/>
  </w:num>
  <w:num w:numId="18">
    <w:abstractNumId w:val="23"/>
  </w:num>
  <w:num w:numId="19">
    <w:abstractNumId w:val="8"/>
  </w:num>
  <w:num w:numId="20">
    <w:abstractNumId w:val="4"/>
    <w:lvlOverride w:ilvl="0">
      <w:lvl w:ilvl="0">
        <w:numFmt w:val="decimal"/>
        <w:lvlText w:val="%1."/>
        <w:lvlJc w:val="left"/>
      </w:lvl>
    </w:lvlOverride>
  </w:num>
  <w:num w:numId="21">
    <w:abstractNumId w:val="5"/>
  </w:num>
  <w:num w:numId="22">
    <w:abstractNumId w:val="44"/>
    <w:lvlOverride w:ilvl="0">
      <w:lvl w:ilvl="0">
        <w:numFmt w:val="decimal"/>
        <w:lvlText w:val="%1."/>
        <w:lvlJc w:val="left"/>
      </w:lvl>
    </w:lvlOverride>
  </w:num>
  <w:num w:numId="23">
    <w:abstractNumId w:val="2"/>
  </w:num>
  <w:num w:numId="24">
    <w:abstractNumId w:val="6"/>
    <w:lvlOverride w:ilvl="0">
      <w:lvl w:ilvl="0">
        <w:numFmt w:val="decimal"/>
        <w:lvlText w:val="%1."/>
        <w:lvlJc w:val="left"/>
      </w:lvl>
    </w:lvlOverride>
  </w:num>
  <w:num w:numId="25">
    <w:abstractNumId w:val="46"/>
  </w:num>
  <w:num w:numId="26">
    <w:abstractNumId w:val="12"/>
  </w:num>
  <w:num w:numId="27">
    <w:abstractNumId w:val="20"/>
  </w:num>
  <w:num w:numId="28">
    <w:abstractNumId w:val="28"/>
  </w:num>
  <w:num w:numId="29">
    <w:abstractNumId w:val="33"/>
  </w:num>
  <w:num w:numId="30">
    <w:abstractNumId w:val="41"/>
  </w:num>
  <w:num w:numId="31">
    <w:abstractNumId w:val="16"/>
  </w:num>
  <w:num w:numId="32">
    <w:abstractNumId w:val="15"/>
  </w:num>
  <w:num w:numId="33">
    <w:abstractNumId w:val="27"/>
  </w:num>
  <w:num w:numId="34">
    <w:abstractNumId w:val="30"/>
  </w:num>
  <w:num w:numId="35">
    <w:abstractNumId w:val="26"/>
  </w:num>
  <w:num w:numId="36">
    <w:abstractNumId w:val="11"/>
  </w:num>
  <w:num w:numId="37">
    <w:abstractNumId w:val="42"/>
  </w:num>
  <w:num w:numId="38">
    <w:abstractNumId w:val="25"/>
  </w:num>
  <w:num w:numId="39">
    <w:abstractNumId w:val="9"/>
  </w:num>
  <w:num w:numId="40">
    <w:abstractNumId w:val="0"/>
  </w:num>
  <w:num w:numId="41">
    <w:abstractNumId w:val="18"/>
  </w:num>
  <w:num w:numId="42">
    <w:abstractNumId w:val="45"/>
  </w:num>
  <w:num w:numId="43">
    <w:abstractNumId w:val="17"/>
  </w:num>
  <w:num w:numId="44">
    <w:abstractNumId w:val="43"/>
  </w:num>
  <w:num w:numId="45">
    <w:abstractNumId w:val="7"/>
  </w:num>
  <w:num w:numId="46">
    <w:abstractNumId w:val="29"/>
  </w:num>
  <w:num w:numId="47">
    <w:abstractNumId w:val="35"/>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83"/>
    <w:rsid w:val="0000265D"/>
    <w:rsid w:val="00023FB4"/>
    <w:rsid w:val="0002482E"/>
    <w:rsid w:val="00043040"/>
    <w:rsid w:val="00047252"/>
    <w:rsid w:val="00050324"/>
    <w:rsid w:val="00052B72"/>
    <w:rsid w:val="000705BD"/>
    <w:rsid w:val="000A0150"/>
    <w:rsid w:val="000A51EC"/>
    <w:rsid w:val="000B62A6"/>
    <w:rsid w:val="000E63C9"/>
    <w:rsid w:val="00107166"/>
    <w:rsid w:val="00130E9D"/>
    <w:rsid w:val="00141C80"/>
    <w:rsid w:val="00150A6D"/>
    <w:rsid w:val="001717DD"/>
    <w:rsid w:val="00185B35"/>
    <w:rsid w:val="001872DA"/>
    <w:rsid w:val="001C7E5F"/>
    <w:rsid w:val="001D1483"/>
    <w:rsid w:val="001D70C7"/>
    <w:rsid w:val="001F19AB"/>
    <w:rsid w:val="001F2BC8"/>
    <w:rsid w:val="001F5F6B"/>
    <w:rsid w:val="00204B74"/>
    <w:rsid w:val="00243EBC"/>
    <w:rsid w:val="00246A35"/>
    <w:rsid w:val="00254E75"/>
    <w:rsid w:val="002562BC"/>
    <w:rsid w:val="00261C09"/>
    <w:rsid w:val="00262FA7"/>
    <w:rsid w:val="00284348"/>
    <w:rsid w:val="002861FD"/>
    <w:rsid w:val="0029419D"/>
    <w:rsid w:val="002B5083"/>
    <w:rsid w:val="002F51F5"/>
    <w:rsid w:val="00312137"/>
    <w:rsid w:val="00330359"/>
    <w:rsid w:val="00333114"/>
    <w:rsid w:val="00333C89"/>
    <w:rsid w:val="0033762F"/>
    <w:rsid w:val="00345771"/>
    <w:rsid w:val="00363140"/>
    <w:rsid w:val="00363C99"/>
    <w:rsid w:val="00366C7E"/>
    <w:rsid w:val="003778BF"/>
    <w:rsid w:val="00384EA3"/>
    <w:rsid w:val="00387BB7"/>
    <w:rsid w:val="003A39A1"/>
    <w:rsid w:val="003A7BCC"/>
    <w:rsid w:val="003B6966"/>
    <w:rsid w:val="003C2191"/>
    <w:rsid w:val="003D3863"/>
    <w:rsid w:val="003E25C4"/>
    <w:rsid w:val="003E34BB"/>
    <w:rsid w:val="00403146"/>
    <w:rsid w:val="00406DFD"/>
    <w:rsid w:val="004110DE"/>
    <w:rsid w:val="0041307F"/>
    <w:rsid w:val="0042171F"/>
    <w:rsid w:val="00434E7B"/>
    <w:rsid w:val="0044085A"/>
    <w:rsid w:val="0045053E"/>
    <w:rsid w:val="004851A0"/>
    <w:rsid w:val="004A0498"/>
    <w:rsid w:val="004B21A5"/>
    <w:rsid w:val="004D2C73"/>
    <w:rsid w:val="004E0D2A"/>
    <w:rsid w:val="005037F0"/>
    <w:rsid w:val="00516A86"/>
    <w:rsid w:val="005275F6"/>
    <w:rsid w:val="0054532B"/>
    <w:rsid w:val="0054653E"/>
    <w:rsid w:val="005641C6"/>
    <w:rsid w:val="00572102"/>
    <w:rsid w:val="00587BE9"/>
    <w:rsid w:val="00590B72"/>
    <w:rsid w:val="005E6D12"/>
    <w:rsid w:val="005F1BB0"/>
    <w:rsid w:val="0061086C"/>
    <w:rsid w:val="00634EF8"/>
    <w:rsid w:val="006474F2"/>
    <w:rsid w:val="00651623"/>
    <w:rsid w:val="00652BAF"/>
    <w:rsid w:val="00656C4D"/>
    <w:rsid w:val="006668CD"/>
    <w:rsid w:val="006669EA"/>
    <w:rsid w:val="00692981"/>
    <w:rsid w:val="006A7459"/>
    <w:rsid w:val="006B4821"/>
    <w:rsid w:val="006D1BC9"/>
    <w:rsid w:val="006E20E4"/>
    <w:rsid w:val="006E5716"/>
    <w:rsid w:val="006F7D80"/>
    <w:rsid w:val="00710205"/>
    <w:rsid w:val="00713CF6"/>
    <w:rsid w:val="00716423"/>
    <w:rsid w:val="0072520B"/>
    <w:rsid w:val="007302B3"/>
    <w:rsid w:val="00730733"/>
    <w:rsid w:val="00730E3A"/>
    <w:rsid w:val="00736AAF"/>
    <w:rsid w:val="00765B2A"/>
    <w:rsid w:val="00772D3A"/>
    <w:rsid w:val="00776DF5"/>
    <w:rsid w:val="00783A34"/>
    <w:rsid w:val="0078463A"/>
    <w:rsid w:val="007B6A10"/>
    <w:rsid w:val="007C31B3"/>
    <w:rsid w:val="007C3B22"/>
    <w:rsid w:val="007C6B52"/>
    <w:rsid w:val="007D0EF8"/>
    <w:rsid w:val="007D16C5"/>
    <w:rsid w:val="007D5A81"/>
    <w:rsid w:val="00806E98"/>
    <w:rsid w:val="0082143B"/>
    <w:rsid w:val="008216AA"/>
    <w:rsid w:val="00835093"/>
    <w:rsid w:val="00862FE4"/>
    <w:rsid w:val="0086389A"/>
    <w:rsid w:val="00865A54"/>
    <w:rsid w:val="00866AAD"/>
    <w:rsid w:val="0087605E"/>
    <w:rsid w:val="008A338A"/>
    <w:rsid w:val="008B1FEE"/>
    <w:rsid w:val="008C77F9"/>
    <w:rsid w:val="00903C32"/>
    <w:rsid w:val="00910E78"/>
    <w:rsid w:val="00916B16"/>
    <w:rsid w:val="009173B9"/>
    <w:rsid w:val="0093335D"/>
    <w:rsid w:val="0093613E"/>
    <w:rsid w:val="00943026"/>
    <w:rsid w:val="00966B81"/>
    <w:rsid w:val="00970C0F"/>
    <w:rsid w:val="0097163C"/>
    <w:rsid w:val="009718C4"/>
    <w:rsid w:val="009812E5"/>
    <w:rsid w:val="009C7720"/>
    <w:rsid w:val="00A23AFA"/>
    <w:rsid w:val="00A30B18"/>
    <w:rsid w:val="00A31B3E"/>
    <w:rsid w:val="00A4010B"/>
    <w:rsid w:val="00A40403"/>
    <w:rsid w:val="00A40CD9"/>
    <w:rsid w:val="00A42E56"/>
    <w:rsid w:val="00A532F3"/>
    <w:rsid w:val="00A55274"/>
    <w:rsid w:val="00A71892"/>
    <w:rsid w:val="00A81C49"/>
    <w:rsid w:val="00A8489E"/>
    <w:rsid w:val="00A93CA2"/>
    <w:rsid w:val="00A94D9F"/>
    <w:rsid w:val="00AC29F3"/>
    <w:rsid w:val="00AC3B8F"/>
    <w:rsid w:val="00AC687B"/>
    <w:rsid w:val="00AD67FD"/>
    <w:rsid w:val="00AD7EFA"/>
    <w:rsid w:val="00AE4FD1"/>
    <w:rsid w:val="00AE73FC"/>
    <w:rsid w:val="00B231E5"/>
    <w:rsid w:val="00B716D5"/>
    <w:rsid w:val="00B7453C"/>
    <w:rsid w:val="00B82241"/>
    <w:rsid w:val="00BA1C8D"/>
    <w:rsid w:val="00BB5963"/>
    <w:rsid w:val="00BD7088"/>
    <w:rsid w:val="00C02B87"/>
    <w:rsid w:val="00C337CC"/>
    <w:rsid w:val="00C4086D"/>
    <w:rsid w:val="00C52A4C"/>
    <w:rsid w:val="00C57970"/>
    <w:rsid w:val="00C624A7"/>
    <w:rsid w:val="00C6532D"/>
    <w:rsid w:val="00C72315"/>
    <w:rsid w:val="00C8026A"/>
    <w:rsid w:val="00CA1896"/>
    <w:rsid w:val="00CB31B5"/>
    <w:rsid w:val="00CB5B28"/>
    <w:rsid w:val="00CD3560"/>
    <w:rsid w:val="00CF5371"/>
    <w:rsid w:val="00D0323A"/>
    <w:rsid w:val="00D0559F"/>
    <w:rsid w:val="00D077E9"/>
    <w:rsid w:val="00D17379"/>
    <w:rsid w:val="00D42CB7"/>
    <w:rsid w:val="00D5413D"/>
    <w:rsid w:val="00D570A9"/>
    <w:rsid w:val="00D70D02"/>
    <w:rsid w:val="00D7479B"/>
    <w:rsid w:val="00D770C7"/>
    <w:rsid w:val="00D86945"/>
    <w:rsid w:val="00D90290"/>
    <w:rsid w:val="00DA6D5A"/>
    <w:rsid w:val="00DD152F"/>
    <w:rsid w:val="00DD2119"/>
    <w:rsid w:val="00DD23E3"/>
    <w:rsid w:val="00DD28E4"/>
    <w:rsid w:val="00DD327D"/>
    <w:rsid w:val="00DE18EE"/>
    <w:rsid w:val="00DE213F"/>
    <w:rsid w:val="00DE5331"/>
    <w:rsid w:val="00DF027C"/>
    <w:rsid w:val="00E00A32"/>
    <w:rsid w:val="00E22ACD"/>
    <w:rsid w:val="00E32A9C"/>
    <w:rsid w:val="00E41404"/>
    <w:rsid w:val="00E4442C"/>
    <w:rsid w:val="00E56529"/>
    <w:rsid w:val="00E620B0"/>
    <w:rsid w:val="00E6329D"/>
    <w:rsid w:val="00E81B40"/>
    <w:rsid w:val="00EA7108"/>
    <w:rsid w:val="00EB52B5"/>
    <w:rsid w:val="00ED02F9"/>
    <w:rsid w:val="00ED0FC9"/>
    <w:rsid w:val="00EF555B"/>
    <w:rsid w:val="00F027BB"/>
    <w:rsid w:val="00F11DCF"/>
    <w:rsid w:val="00F162EA"/>
    <w:rsid w:val="00F27C63"/>
    <w:rsid w:val="00F40641"/>
    <w:rsid w:val="00F459AA"/>
    <w:rsid w:val="00F52D27"/>
    <w:rsid w:val="00F83527"/>
    <w:rsid w:val="00FA3F93"/>
    <w:rsid w:val="00FD583F"/>
    <w:rsid w:val="00FD7488"/>
    <w:rsid w:val="00FF16B4"/>
    <w:rsid w:val="00FF294D"/>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71574"/>
  <w15:docId w15:val="{ADA950A8-9634-473C-9D9D-1BB7BDBE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9"/>
    <w:unhideWhenUsed/>
    <w:qFormat/>
    <w:rsid w:val="00A4040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1D1483"/>
    <w:pPr>
      <w:ind w:left="720"/>
      <w:contextualSpacing/>
    </w:pPr>
  </w:style>
  <w:style w:type="character" w:styleId="Hyperlink">
    <w:name w:val="Hyperlink"/>
    <w:basedOn w:val="DefaultParagraphFont"/>
    <w:uiPriority w:val="99"/>
    <w:unhideWhenUsed/>
    <w:rsid w:val="001D1483"/>
    <w:rPr>
      <w:color w:val="3592CF" w:themeColor="hyperlink"/>
      <w:u w:val="single"/>
    </w:rPr>
  </w:style>
  <w:style w:type="character" w:styleId="UnresolvedMention">
    <w:name w:val="Unresolved Mention"/>
    <w:basedOn w:val="DefaultParagraphFont"/>
    <w:uiPriority w:val="99"/>
    <w:semiHidden/>
    <w:unhideWhenUsed/>
    <w:rsid w:val="001D1483"/>
    <w:rPr>
      <w:color w:val="605E5C"/>
      <w:shd w:val="clear" w:color="auto" w:fill="E1DFDD"/>
    </w:rPr>
  </w:style>
  <w:style w:type="paragraph" w:styleId="NormalWeb">
    <w:name w:val="Normal (Web)"/>
    <w:basedOn w:val="Normal"/>
    <w:uiPriority w:val="99"/>
    <w:semiHidden/>
    <w:unhideWhenUsed/>
    <w:rsid w:val="00A4040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Heading3Char">
    <w:name w:val="Heading 3 Char"/>
    <w:basedOn w:val="DefaultParagraphFont"/>
    <w:link w:val="Heading3"/>
    <w:uiPriority w:val="9"/>
    <w:rsid w:val="00A4040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107166"/>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107166"/>
    <w:pPr>
      <w:spacing w:after="100"/>
    </w:pPr>
  </w:style>
  <w:style w:type="paragraph" w:styleId="TOC3">
    <w:name w:val="toc 3"/>
    <w:basedOn w:val="Normal"/>
    <w:next w:val="Normal"/>
    <w:autoRedefine/>
    <w:uiPriority w:val="39"/>
    <w:unhideWhenUsed/>
    <w:rsid w:val="00107166"/>
    <w:pPr>
      <w:spacing w:after="100"/>
      <w:ind w:left="560"/>
    </w:pPr>
  </w:style>
  <w:style w:type="paragraph" w:styleId="TOC2">
    <w:name w:val="toc 2"/>
    <w:basedOn w:val="Normal"/>
    <w:next w:val="Normal"/>
    <w:autoRedefine/>
    <w:uiPriority w:val="39"/>
    <w:unhideWhenUsed/>
    <w:rsid w:val="00107166"/>
    <w:pPr>
      <w:spacing w:after="100"/>
      <w:ind w:left="280"/>
    </w:pPr>
  </w:style>
  <w:style w:type="character" w:customStyle="1" w:styleId="apple-tab-span">
    <w:name w:val="apple-tab-span"/>
    <w:basedOn w:val="DefaultParagraphFont"/>
    <w:rsid w:val="00AD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055757">
      <w:bodyDiv w:val="1"/>
      <w:marLeft w:val="0"/>
      <w:marRight w:val="0"/>
      <w:marTop w:val="0"/>
      <w:marBottom w:val="0"/>
      <w:divBdr>
        <w:top w:val="none" w:sz="0" w:space="0" w:color="auto"/>
        <w:left w:val="none" w:sz="0" w:space="0" w:color="auto"/>
        <w:bottom w:val="none" w:sz="0" w:space="0" w:color="auto"/>
        <w:right w:val="none" w:sz="0" w:space="0" w:color="auto"/>
      </w:divBdr>
    </w:div>
    <w:div w:id="777142257">
      <w:bodyDiv w:val="1"/>
      <w:marLeft w:val="0"/>
      <w:marRight w:val="0"/>
      <w:marTop w:val="0"/>
      <w:marBottom w:val="0"/>
      <w:divBdr>
        <w:top w:val="none" w:sz="0" w:space="0" w:color="auto"/>
        <w:left w:val="none" w:sz="0" w:space="0" w:color="auto"/>
        <w:bottom w:val="none" w:sz="0" w:space="0" w:color="auto"/>
        <w:right w:val="none" w:sz="0" w:space="0" w:color="auto"/>
      </w:divBdr>
    </w:div>
    <w:div w:id="1088310683">
      <w:bodyDiv w:val="1"/>
      <w:marLeft w:val="0"/>
      <w:marRight w:val="0"/>
      <w:marTop w:val="0"/>
      <w:marBottom w:val="0"/>
      <w:divBdr>
        <w:top w:val="none" w:sz="0" w:space="0" w:color="auto"/>
        <w:left w:val="none" w:sz="0" w:space="0" w:color="auto"/>
        <w:bottom w:val="none" w:sz="0" w:space="0" w:color="auto"/>
        <w:right w:val="none" w:sz="0" w:space="0" w:color="auto"/>
      </w:divBdr>
    </w:div>
    <w:div w:id="1223521099">
      <w:bodyDiv w:val="1"/>
      <w:marLeft w:val="0"/>
      <w:marRight w:val="0"/>
      <w:marTop w:val="0"/>
      <w:marBottom w:val="0"/>
      <w:divBdr>
        <w:top w:val="none" w:sz="0" w:space="0" w:color="auto"/>
        <w:left w:val="none" w:sz="0" w:space="0" w:color="auto"/>
        <w:bottom w:val="none" w:sz="0" w:space="0" w:color="auto"/>
        <w:right w:val="none" w:sz="0" w:space="0" w:color="auto"/>
      </w:divBdr>
    </w:div>
    <w:div w:id="1404135506">
      <w:bodyDiv w:val="1"/>
      <w:marLeft w:val="0"/>
      <w:marRight w:val="0"/>
      <w:marTop w:val="0"/>
      <w:marBottom w:val="0"/>
      <w:divBdr>
        <w:top w:val="none" w:sz="0" w:space="0" w:color="auto"/>
        <w:left w:val="none" w:sz="0" w:space="0" w:color="auto"/>
        <w:bottom w:val="none" w:sz="0" w:space="0" w:color="auto"/>
        <w:right w:val="none" w:sz="0" w:space="0" w:color="auto"/>
      </w:divBdr>
    </w:div>
    <w:div w:id="1475217874">
      <w:bodyDiv w:val="1"/>
      <w:marLeft w:val="0"/>
      <w:marRight w:val="0"/>
      <w:marTop w:val="0"/>
      <w:marBottom w:val="0"/>
      <w:divBdr>
        <w:top w:val="none" w:sz="0" w:space="0" w:color="auto"/>
        <w:left w:val="none" w:sz="0" w:space="0" w:color="auto"/>
        <w:bottom w:val="none" w:sz="0" w:space="0" w:color="auto"/>
        <w:right w:val="none" w:sz="0" w:space="0" w:color="auto"/>
      </w:divBdr>
    </w:div>
    <w:div w:id="1700663020">
      <w:bodyDiv w:val="1"/>
      <w:marLeft w:val="0"/>
      <w:marRight w:val="0"/>
      <w:marTop w:val="0"/>
      <w:marBottom w:val="0"/>
      <w:divBdr>
        <w:top w:val="none" w:sz="0" w:space="0" w:color="auto"/>
        <w:left w:val="none" w:sz="0" w:space="0" w:color="auto"/>
        <w:bottom w:val="none" w:sz="0" w:space="0" w:color="auto"/>
        <w:right w:val="none" w:sz="0" w:space="0" w:color="auto"/>
      </w:divBdr>
    </w:div>
    <w:div w:id="1877111589">
      <w:bodyDiv w:val="1"/>
      <w:marLeft w:val="0"/>
      <w:marRight w:val="0"/>
      <w:marTop w:val="0"/>
      <w:marBottom w:val="0"/>
      <w:divBdr>
        <w:top w:val="none" w:sz="0" w:space="0" w:color="auto"/>
        <w:left w:val="none" w:sz="0" w:space="0" w:color="auto"/>
        <w:bottom w:val="none" w:sz="0" w:space="0" w:color="auto"/>
        <w:right w:val="none" w:sz="0" w:space="0" w:color="auto"/>
      </w:divBdr>
    </w:div>
    <w:div w:id="1881624564">
      <w:bodyDiv w:val="1"/>
      <w:marLeft w:val="0"/>
      <w:marRight w:val="0"/>
      <w:marTop w:val="0"/>
      <w:marBottom w:val="0"/>
      <w:divBdr>
        <w:top w:val="none" w:sz="0" w:space="0" w:color="auto"/>
        <w:left w:val="none" w:sz="0" w:space="0" w:color="auto"/>
        <w:bottom w:val="none" w:sz="0" w:space="0" w:color="auto"/>
        <w:right w:val="none" w:sz="0" w:space="0" w:color="auto"/>
      </w:divBdr>
    </w:div>
    <w:div w:id="2099281828">
      <w:bodyDiv w:val="1"/>
      <w:marLeft w:val="0"/>
      <w:marRight w:val="0"/>
      <w:marTop w:val="0"/>
      <w:marBottom w:val="0"/>
      <w:divBdr>
        <w:top w:val="none" w:sz="0" w:space="0" w:color="auto"/>
        <w:left w:val="none" w:sz="0" w:space="0" w:color="auto"/>
        <w:bottom w:val="none" w:sz="0" w:space="0" w:color="auto"/>
        <w:right w:val="none" w:sz="0" w:space="0" w:color="auto"/>
      </w:divBdr>
      <w:divsChild>
        <w:div w:id="2080009287">
          <w:marLeft w:val="40"/>
          <w:marRight w:val="0"/>
          <w:marTop w:val="0"/>
          <w:marBottom w:val="0"/>
          <w:divBdr>
            <w:top w:val="none" w:sz="0" w:space="0" w:color="auto"/>
            <w:left w:val="none" w:sz="0" w:space="0" w:color="auto"/>
            <w:bottom w:val="none" w:sz="0" w:space="0" w:color="auto"/>
            <w:right w:val="none" w:sz="0" w:space="0" w:color="auto"/>
          </w:divBdr>
          <w:divsChild>
            <w:div w:id="2093890640">
              <w:marLeft w:val="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en\AppData\Local\Microsoft\Office\16.0\DTS\en-US%7b75687C0A-00E9-49AF-A63F-F7078EC6A780%7d\%7b621767D0-3FD6-4E7D-A888-FE156B9BE7FE%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423F790204DFDBECB96BC44BC3428"/>
        <w:category>
          <w:name w:val="General"/>
          <w:gallery w:val="placeholder"/>
        </w:category>
        <w:types>
          <w:type w:val="bbPlcHdr"/>
        </w:types>
        <w:behaviors>
          <w:behavior w:val="content"/>
        </w:behaviors>
        <w:guid w:val="{64A05583-35D9-4371-9D8C-2A4F8FCBDCD4}"/>
      </w:docPartPr>
      <w:docPartBody>
        <w:p w:rsidR="00056E5E" w:rsidRDefault="00B912E2">
          <w:pPr>
            <w:pStyle w:val="A63423F790204DFDBECB96BC44BC342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F6"/>
    <w:rsid w:val="00056E5E"/>
    <w:rsid w:val="00241AEB"/>
    <w:rsid w:val="00260D4D"/>
    <w:rsid w:val="0041324F"/>
    <w:rsid w:val="007029BD"/>
    <w:rsid w:val="0076560C"/>
    <w:rsid w:val="009C6015"/>
    <w:rsid w:val="00A60A8E"/>
    <w:rsid w:val="00AC1F4F"/>
    <w:rsid w:val="00B912E2"/>
    <w:rsid w:val="00BB6C4F"/>
    <w:rsid w:val="00CB44DF"/>
    <w:rsid w:val="00D22AF6"/>
    <w:rsid w:val="00E000B2"/>
    <w:rsid w:val="00EA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5CAEF87FB3D4E178EA239227A211C36">
    <w:name w:val="D5CAEF87FB3D4E178EA239227A211C36"/>
  </w:style>
  <w:style w:type="paragraph" w:customStyle="1" w:styleId="A63423F790204DFDBECB96BC44BC3428">
    <w:name w:val="A63423F790204DFDBECB96BC44BC3428"/>
  </w:style>
  <w:style w:type="paragraph" w:customStyle="1" w:styleId="6D6845BCEE8E4023B103FC2DF67D7639">
    <w:name w:val="6D6845BCEE8E4023B103FC2DF67D7639"/>
  </w:style>
  <w:style w:type="paragraph" w:customStyle="1" w:styleId="10C8DD4844224005BB1A2CE574E622DA">
    <w:name w:val="10C8DD4844224005BB1A2CE574E622DA"/>
  </w:style>
  <w:style w:type="paragraph" w:customStyle="1" w:styleId="DE60C4CCEC3B4F86B06D83A09C386793">
    <w:name w:val="DE60C4CCEC3B4F86B06D83A09C386793"/>
  </w:style>
  <w:style w:type="paragraph" w:customStyle="1" w:styleId="976D86FFA6C54398B7BC1D2F60779B34">
    <w:name w:val="976D86FFA6C54398B7BC1D2F60779B34"/>
  </w:style>
  <w:style w:type="paragraph" w:customStyle="1" w:styleId="5CB4AFE710F449C59B8AFF8DA03820AB">
    <w:name w:val="5CB4AFE710F449C59B8AFF8DA03820AB"/>
  </w:style>
  <w:style w:type="paragraph" w:customStyle="1" w:styleId="954D16B02C6645689CA98BCC1C3E60C3">
    <w:name w:val="954D16B02C6645689CA98BCC1C3E60C3"/>
  </w:style>
  <w:style w:type="paragraph" w:customStyle="1" w:styleId="A43B734DF0D94459A15F1A2150FB43F9">
    <w:name w:val="A43B734DF0D94459A15F1A2150FB43F9"/>
    <w:rsid w:val="00D22AF6"/>
  </w:style>
  <w:style w:type="paragraph" w:customStyle="1" w:styleId="DA21C6A2929F478CBD85012872E46544">
    <w:name w:val="DA21C6A2929F478CBD85012872E46544"/>
    <w:rsid w:val="00D22AF6"/>
  </w:style>
  <w:style w:type="paragraph" w:customStyle="1" w:styleId="DD13C7EC226345E892F85DAED66441CB">
    <w:name w:val="DD13C7EC226345E892F85DAED66441CB"/>
    <w:rsid w:val="00D22AF6"/>
  </w:style>
  <w:style w:type="paragraph" w:customStyle="1" w:styleId="27EFEF34DBAA48D7BB5E99601A82CDFD">
    <w:name w:val="27EFEF34DBAA48D7BB5E99601A82CDFD"/>
    <w:rsid w:val="00D22AF6"/>
  </w:style>
  <w:style w:type="paragraph" w:customStyle="1" w:styleId="45538E4F0F3C414EA326CF65A4F83215">
    <w:name w:val="45538E4F0F3C414EA326CF65A4F83215"/>
    <w:rsid w:val="00D22AF6"/>
  </w:style>
  <w:style w:type="paragraph" w:customStyle="1" w:styleId="C4D861F09B134B6E86F4B3285558C7A7">
    <w:name w:val="C4D861F09B134B6E86F4B3285558C7A7"/>
    <w:rsid w:val="00D22AF6"/>
  </w:style>
  <w:style w:type="paragraph" w:customStyle="1" w:styleId="79BEE896A42F4025B0ED7C850972D3F1">
    <w:name w:val="79BEE896A42F4025B0ED7C850972D3F1"/>
    <w:rsid w:val="00D22AF6"/>
  </w:style>
  <w:style w:type="paragraph" w:customStyle="1" w:styleId="3035D45122E64A6BA6A794E1A7A629B1">
    <w:name w:val="3035D45122E64A6BA6A794E1A7A629B1"/>
    <w:rsid w:val="00D22AF6"/>
  </w:style>
  <w:style w:type="paragraph" w:customStyle="1" w:styleId="D06BC0A43DE449BD932FC47B17C30215">
    <w:name w:val="D06BC0A43DE449BD932FC47B17C30215"/>
    <w:rsid w:val="00D22AF6"/>
  </w:style>
  <w:style w:type="paragraph" w:customStyle="1" w:styleId="9FFDEAD967D349D8BA0EDD8FD2433F9C">
    <w:name w:val="9FFDEAD967D349D8BA0EDD8FD2433F9C"/>
    <w:rsid w:val="00D22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7E9EB-9751-432F-AD44-C515E51B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{621767D0-3FD6-4E7D-A888-FE156B9BE7FE}tf16392850</Template>
  <TotalTime>50</TotalTime>
  <Pages>20</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Resendes</dc:creator>
  <cp:keywords/>
  <cp:lastModifiedBy>Mike</cp:lastModifiedBy>
  <cp:revision>12</cp:revision>
  <cp:lastPrinted>2006-08-01T17:47:00Z</cp:lastPrinted>
  <dcterms:created xsi:type="dcterms:W3CDTF">2020-07-11T16:42:00Z</dcterms:created>
  <dcterms:modified xsi:type="dcterms:W3CDTF">2020-07-14T15:46:00Z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