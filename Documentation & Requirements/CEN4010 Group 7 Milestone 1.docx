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E977C" w14:textId="6BEF269B" w:rsidR="00D077E9" w:rsidRDefault="00A40403" w:rsidP="00D70D02">
      <w:r>
        <w:rPr>
          <w:noProof/>
        </w:rPr>
        <mc:AlternateContent>
          <mc:Choice Requires="wps">
            <w:drawing>
              <wp:anchor distT="0" distB="0" distL="114300" distR="114300" simplePos="0" relativeHeight="251660288" behindDoc="1" locked="0" layoutInCell="1" allowOverlap="1" wp14:anchorId="2CE02BFF" wp14:editId="5FFABF50">
                <wp:simplePos x="0" y="0"/>
                <wp:positionH relativeFrom="column">
                  <wp:posOffset>-186708</wp:posOffset>
                </wp:positionH>
                <wp:positionV relativeFrom="page">
                  <wp:posOffset>951381</wp:posOffset>
                </wp:positionV>
                <wp:extent cx="4482146" cy="8267700"/>
                <wp:effectExtent l="0" t="0" r="0"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482146"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645F4D" id="Rectangle 3" o:spid="_x0000_s1026" alt="white rectangle for text on cover" style="position:absolute;margin-left:-14.7pt;margin-top:74.9pt;width:352.9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" fillcolor="white [3212]" stroked="f" strokeweight="2pt">
                <w10:wrap anchory="page"/>
              </v:rect>
            </w:pict>
          </mc:Fallback>
        </mc:AlternateContent>
      </w:r>
      <w:r>
        <w:rPr>
          <w:noProof/>
        </w:rPr>
        <w:drawing>
          <wp:anchor distT="0" distB="0" distL="114300" distR="114300" simplePos="0" relativeHeight="251658240" behindDoc="1" locked="0" layoutInCell="1" allowOverlap="1" wp14:anchorId="39BAB4FE" wp14:editId="7CBE9DAE">
            <wp:simplePos x="0" y="0"/>
            <wp:positionH relativeFrom="page">
              <wp:align>right</wp:align>
            </wp:positionH>
            <wp:positionV relativeFrom="page">
              <wp:align>top</wp:align>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750"/>
      </w:tblGrid>
      <w:tr w:rsidR="00D077E9" w14:paraId="3BB4F1A1" w14:textId="77777777" w:rsidTr="001D1483">
        <w:trPr>
          <w:trHeight w:val="1894"/>
        </w:trPr>
        <w:tc>
          <w:tcPr>
            <w:tcW w:w="6750" w:type="dxa"/>
            <w:tcBorders>
              <w:top w:val="nil"/>
              <w:left w:val="nil"/>
              <w:bottom w:val="nil"/>
              <w:right w:val="nil"/>
            </w:tcBorders>
          </w:tcPr>
          <w:p w14:paraId="34363A74" w14:textId="77777777" w:rsidR="00D077E9" w:rsidRDefault="00D077E9" w:rsidP="00D077E9">
            <w:r>
              <w:rPr>
                <w:noProof/>
              </w:rPr>
              <mc:AlternateContent>
                <mc:Choice Requires="wps">
                  <w:drawing>
                    <wp:inline distT="0" distB="0" distL="0" distR="0" wp14:anchorId="00FE4944" wp14:editId="237CF219">
                      <wp:extent cx="4101586" cy="1210614"/>
                      <wp:effectExtent l="0" t="0" r="0" b="0"/>
                      <wp:docPr id="8" name="Text Box 8"/>
                      <wp:cNvGraphicFramePr/>
                      <a:graphic xmlns:a="http://schemas.openxmlformats.org/drawingml/2006/main">
                        <a:graphicData uri="http://schemas.microsoft.com/office/word/2010/wordprocessingShape">
                          <wps:wsp>
                            <wps:cNvSpPr txBox="1"/>
                            <wps:spPr>
                              <a:xfrm>
                                <a:off x="0" y="0"/>
                                <a:ext cx="4101586" cy="1210614"/>
                              </a:xfrm>
                              <a:prstGeom prst="rect">
                                <a:avLst/>
                              </a:prstGeom>
                              <a:noFill/>
                              <a:ln w="6350">
                                <a:noFill/>
                              </a:ln>
                            </wps:spPr>
                            <wps:txbx>
                              <w:txbxContent>
                                <w:p w14:paraId="4F82BD41" w14:textId="79B42420" w:rsidR="00D077E9" w:rsidRPr="001D1483" w:rsidRDefault="001D1483" w:rsidP="00D077E9">
                                  <w:pPr>
                                    <w:pStyle w:val="Title"/>
                                    <w:spacing w:after="0"/>
                                    <w:rPr>
                                      <w:sz w:val="48"/>
                                      <w:szCs w:val="48"/>
                                    </w:rPr>
                                  </w:pPr>
                                  <w:r w:rsidRPr="001D1483">
                                    <w:rPr>
                                      <w:sz w:val="48"/>
                                      <w:szCs w:val="48"/>
                                    </w:rPr>
                                    <w:t xml:space="preserve">Milestone 1 Project Proposal and High-level </w:t>
                                  </w:r>
                                  <w:r w:rsidR="00BA1C8D">
                                    <w:rPr>
                                      <w:sz w:val="48"/>
                                      <w:szCs w:val="48"/>
                                    </w:rPr>
                                    <w:t>D</w:t>
                                  </w:r>
                                  <w:r w:rsidRPr="001D1483">
                                    <w:rPr>
                                      <w:sz w:val="48"/>
                                      <w:szCs w:val="48"/>
                                    </w:rPr>
                                    <w:t>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0FE4944" id="_x0000_t202" coordsize="21600,21600" o:spt="202" path="m,l,21600r21600,l21600,xe">
                      <v:stroke joinstyle="miter"/>
                      <v:path gradientshapeok="t" o:connecttype="rect"/>
                    </v:shapetype>
                    <v:shape id="Text Box 8" o:spid="_x0000_s1026" type="#_x0000_t202" style="width:322.9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" filled="f" stroked="f" strokeweight=".5pt">
                      <v:textbox>
                        <w:txbxContent>
                          <w:p w14:paraId="4F82BD41" w14:textId="79B42420" w:rsidR="00D077E9" w:rsidRPr="001D1483" w:rsidRDefault="001D1483" w:rsidP="00D077E9">
                            <w:pPr>
                              <w:pStyle w:val="Title"/>
                              <w:spacing w:after="0"/>
                              <w:rPr>
                                <w:sz w:val="48"/>
                                <w:szCs w:val="48"/>
                              </w:rPr>
                            </w:pPr>
                            <w:r w:rsidRPr="001D1483">
                              <w:rPr>
                                <w:sz w:val="48"/>
                                <w:szCs w:val="48"/>
                              </w:rPr>
                              <w:t xml:space="preserve">Milestone 1 Project Proposal and High-level </w:t>
                            </w:r>
                            <w:r w:rsidR="00BA1C8D">
                              <w:rPr>
                                <w:sz w:val="48"/>
                                <w:szCs w:val="48"/>
                              </w:rPr>
                              <w:t>D</w:t>
                            </w:r>
                            <w:r w:rsidRPr="001D1483">
                              <w:rPr>
                                <w:sz w:val="48"/>
                                <w:szCs w:val="48"/>
                              </w:rPr>
                              <w:t>escription</w:t>
                            </w:r>
                          </w:p>
                        </w:txbxContent>
                      </v:textbox>
                      <w10:anchorlock/>
                    </v:shape>
                  </w:pict>
                </mc:Fallback>
              </mc:AlternateContent>
            </w:r>
          </w:p>
          <w:p w14:paraId="1F6D35C8" w14:textId="77777777" w:rsidR="00D077E9" w:rsidRDefault="00D077E9" w:rsidP="00D077E9">
            <w:r>
              <w:rPr>
                <w:noProof/>
              </w:rPr>
              <mc:AlternateContent>
                <mc:Choice Requires="wps">
                  <w:drawing>
                    <wp:inline distT="0" distB="0" distL="0" distR="0" wp14:anchorId="4FF47BF9" wp14:editId="3AFC58E2">
                      <wp:extent cx="4119535" cy="14756"/>
                      <wp:effectExtent l="19050" t="19050" r="33655" b="23495"/>
                      <wp:docPr id="5" name="Straight Connector 5" descr="text divider"/>
                      <wp:cNvGraphicFramePr/>
                      <a:graphic xmlns:a="http://schemas.openxmlformats.org/drawingml/2006/main">
                        <a:graphicData uri="http://schemas.microsoft.com/office/word/2010/wordprocessingShape">
                          <wps:wsp>
                            <wps:cNvCnPr/>
                            <wps:spPr>
                              <a:xfrm>
                                <a:off x="0" y="0"/>
                                <a:ext cx="4119535" cy="14756"/>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74A79C4"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324.3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" strokecolor="#082a75 [3215]" strokeweight="3pt">
                      <w10:anchorlock/>
                    </v:line>
                  </w:pict>
                </mc:Fallback>
              </mc:AlternateContent>
            </w:r>
          </w:p>
        </w:tc>
      </w:tr>
      <w:tr w:rsidR="00D077E9" w:rsidRPr="001D1483" w14:paraId="38D3A802" w14:textId="77777777" w:rsidTr="001D1483">
        <w:trPr>
          <w:trHeight w:val="7636"/>
        </w:trPr>
        <w:tc>
          <w:tcPr>
            <w:tcW w:w="6750" w:type="dxa"/>
            <w:tcBorders>
              <w:top w:val="nil"/>
              <w:left w:val="nil"/>
              <w:bottom w:val="nil"/>
              <w:right w:val="nil"/>
            </w:tcBorders>
          </w:tcPr>
          <w:p w14:paraId="51D47E12" w14:textId="318D1033" w:rsidR="00D077E9" w:rsidRDefault="00D077E9" w:rsidP="00D077E9">
            <w:pPr>
              <w:rPr>
                <w:noProof/>
              </w:rPr>
            </w:pPr>
          </w:p>
          <w:p w14:paraId="0BB34A8C" w14:textId="77777777" w:rsidR="001D1483" w:rsidRDefault="001D1483" w:rsidP="00D077E9">
            <w:pPr>
              <w:rPr>
                <w:noProof/>
              </w:rPr>
            </w:pPr>
          </w:p>
          <w:p w14:paraId="6E28C8E1" w14:textId="6FC90C57" w:rsidR="001D1483" w:rsidRPr="001D1483" w:rsidRDefault="001D1483" w:rsidP="00D077E9">
            <w:pPr>
              <w:rPr>
                <w:noProof/>
              </w:rPr>
            </w:pPr>
            <w:r w:rsidRPr="001D1483">
              <w:rPr>
                <w:noProof/>
              </w:rPr>
              <w:t>Course: CEN 4010</w:t>
            </w:r>
            <w:r w:rsidR="002861FD">
              <w:rPr>
                <w:noProof/>
              </w:rPr>
              <w:t xml:space="preserve"> -</w:t>
            </w:r>
            <w:r w:rsidRPr="001D1483">
              <w:rPr>
                <w:noProof/>
              </w:rPr>
              <w:t xml:space="preserve"> Principles of Software Engineering</w:t>
            </w:r>
          </w:p>
          <w:p w14:paraId="6D777EF8" w14:textId="77777777" w:rsidR="001D1483" w:rsidRPr="001D1483" w:rsidRDefault="001D1483" w:rsidP="00D077E9">
            <w:pPr>
              <w:rPr>
                <w:noProof/>
              </w:rPr>
            </w:pPr>
            <w:r w:rsidRPr="001D1483">
              <w:rPr>
                <w:noProof/>
              </w:rPr>
              <w:t>Semester: Summer 2020</w:t>
            </w:r>
          </w:p>
          <w:p w14:paraId="14D40E0D" w14:textId="067601BE" w:rsidR="001D1483" w:rsidRDefault="001D1483" w:rsidP="00D077E9">
            <w:pPr>
              <w:rPr>
                <w:noProof/>
                <w:szCs w:val="20"/>
              </w:rPr>
            </w:pPr>
            <w:r>
              <w:rPr>
                <w:noProof/>
                <w:szCs w:val="20"/>
              </w:rPr>
              <w:t>Team Name: FunkyTech</w:t>
            </w:r>
          </w:p>
          <w:p w14:paraId="782D89DF" w14:textId="3AA93751" w:rsidR="001D1483" w:rsidRDefault="001D1483" w:rsidP="00D077E9">
            <w:pPr>
              <w:rPr>
                <w:noProof/>
                <w:szCs w:val="20"/>
              </w:rPr>
            </w:pPr>
            <w:r>
              <w:rPr>
                <w:noProof/>
                <w:szCs w:val="20"/>
              </w:rPr>
              <w:t>Team Number: 7</w:t>
            </w:r>
          </w:p>
          <w:p w14:paraId="5EE80789" w14:textId="50DA67BF" w:rsidR="001D1483" w:rsidRDefault="001D1483" w:rsidP="00D077E9">
            <w:pPr>
              <w:rPr>
                <w:noProof/>
                <w:szCs w:val="20"/>
              </w:rPr>
            </w:pPr>
            <w:r>
              <w:rPr>
                <w:noProof/>
                <w:szCs w:val="20"/>
              </w:rPr>
              <w:t>Project Name: Gather+</w:t>
            </w:r>
          </w:p>
          <w:p w14:paraId="65CAFBAD" w14:textId="4ABEBA34" w:rsidR="001D1483" w:rsidRDefault="001D1483" w:rsidP="00D077E9">
            <w:pPr>
              <w:rPr>
                <w:noProof/>
                <w:szCs w:val="20"/>
              </w:rPr>
            </w:pPr>
          </w:p>
          <w:p w14:paraId="11FA4C9D" w14:textId="4A59CFD8" w:rsidR="00A40403" w:rsidRDefault="00A40403" w:rsidP="00D077E9">
            <w:pPr>
              <w:rPr>
                <w:noProof/>
                <w:szCs w:val="20"/>
              </w:rPr>
            </w:pPr>
          </w:p>
          <w:p w14:paraId="72875CC5" w14:textId="4DFEE076" w:rsidR="00A40403" w:rsidRDefault="00A40403" w:rsidP="00D077E9">
            <w:pPr>
              <w:rPr>
                <w:noProof/>
                <w:szCs w:val="20"/>
              </w:rPr>
            </w:pPr>
          </w:p>
          <w:p w14:paraId="108C7D9D" w14:textId="77777777" w:rsidR="00A40403" w:rsidRDefault="00A40403" w:rsidP="00D077E9">
            <w:pPr>
              <w:rPr>
                <w:noProof/>
                <w:szCs w:val="20"/>
              </w:rPr>
            </w:pPr>
          </w:p>
          <w:p w14:paraId="2C80EDC6" w14:textId="692EA2AA" w:rsidR="001D1483" w:rsidRDefault="001D1483" w:rsidP="00D077E9">
            <w:pPr>
              <w:rPr>
                <w:noProof/>
                <w:szCs w:val="20"/>
              </w:rPr>
            </w:pPr>
          </w:p>
          <w:p w14:paraId="3D233684" w14:textId="7AACFD5B" w:rsidR="001D1483" w:rsidRPr="001D1483" w:rsidRDefault="001D1483" w:rsidP="00D077E9">
            <w:pPr>
              <w:rPr>
                <w:noProof/>
                <w:sz w:val="24"/>
                <w:szCs w:val="18"/>
              </w:rPr>
            </w:pPr>
            <w:r w:rsidRPr="001D1483">
              <w:rPr>
                <w:noProof/>
                <w:sz w:val="24"/>
                <w:szCs w:val="18"/>
              </w:rPr>
              <w:t>Team Members:</w:t>
            </w:r>
          </w:p>
          <w:p w14:paraId="59808B23" w14:textId="215B6858" w:rsidR="001D1483" w:rsidRPr="001D1483" w:rsidRDefault="001D1483" w:rsidP="001D1483">
            <w:pPr>
              <w:pStyle w:val="ListParagraph"/>
              <w:numPr>
                <w:ilvl w:val="0"/>
                <w:numId w:val="1"/>
              </w:numPr>
              <w:rPr>
                <w:noProof/>
                <w:sz w:val="24"/>
                <w:szCs w:val="18"/>
              </w:rPr>
            </w:pPr>
            <w:r w:rsidRPr="001D1483">
              <w:rPr>
                <w:noProof/>
                <w:sz w:val="24"/>
                <w:szCs w:val="18"/>
              </w:rPr>
              <w:t xml:space="preserve">Michael Resendes: </w:t>
            </w:r>
            <w:r w:rsidRPr="00A40403">
              <w:rPr>
                <w:noProof/>
                <w:sz w:val="24"/>
                <w:szCs w:val="18"/>
              </w:rPr>
              <w:t>mresendes2017@fau.edu</w:t>
            </w:r>
            <w:r w:rsidRPr="001D1483">
              <w:rPr>
                <w:noProof/>
                <w:sz w:val="24"/>
                <w:szCs w:val="18"/>
              </w:rPr>
              <w:t xml:space="preserve"> (Team Lead)</w:t>
            </w:r>
          </w:p>
          <w:p w14:paraId="31E14008" w14:textId="5907F1D2" w:rsidR="001D1483" w:rsidRPr="001D1483" w:rsidRDefault="001D1483" w:rsidP="001D1483">
            <w:pPr>
              <w:pStyle w:val="ListParagraph"/>
              <w:numPr>
                <w:ilvl w:val="0"/>
                <w:numId w:val="1"/>
              </w:numPr>
              <w:rPr>
                <w:noProof/>
                <w:sz w:val="24"/>
                <w:szCs w:val="18"/>
              </w:rPr>
            </w:pPr>
            <w:r w:rsidRPr="001D1483">
              <w:rPr>
                <w:noProof/>
                <w:sz w:val="24"/>
                <w:szCs w:val="18"/>
              </w:rPr>
              <w:t xml:space="preserve">Brent Werne: </w:t>
            </w:r>
            <w:r w:rsidRPr="00A40403">
              <w:rPr>
                <w:noProof/>
                <w:sz w:val="24"/>
                <w:szCs w:val="18"/>
              </w:rPr>
              <w:t>bwerne2018@fau.edu</w:t>
            </w:r>
          </w:p>
          <w:p w14:paraId="7D1A6C21" w14:textId="4A2645F7" w:rsidR="001D1483" w:rsidRPr="001D1483" w:rsidRDefault="001D1483" w:rsidP="001D1483">
            <w:pPr>
              <w:pStyle w:val="ListParagraph"/>
              <w:numPr>
                <w:ilvl w:val="0"/>
                <w:numId w:val="1"/>
              </w:numPr>
              <w:rPr>
                <w:noProof/>
                <w:sz w:val="24"/>
                <w:szCs w:val="18"/>
              </w:rPr>
            </w:pPr>
            <w:r w:rsidRPr="001D1483">
              <w:rPr>
                <w:noProof/>
                <w:sz w:val="24"/>
                <w:szCs w:val="18"/>
              </w:rPr>
              <w:t xml:space="preserve">Betsy Kuruvila: </w:t>
            </w:r>
            <w:r w:rsidRPr="00A40403">
              <w:rPr>
                <w:noProof/>
                <w:sz w:val="24"/>
                <w:szCs w:val="18"/>
              </w:rPr>
              <w:t>bkuruvil@fau.edu</w:t>
            </w:r>
          </w:p>
          <w:p w14:paraId="6E738C9A" w14:textId="400A31E2" w:rsidR="001D1483" w:rsidRPr="001D1483" w:rsidRDefault="001D1483" w:rsidP="001D1483">
            <w:pPr>
              <w:pStyle w:val="ListParagraph"/>
              <w:numPr>
                <w:ilvl w:val="0"/>
                <w:numId w:val="1"/>
              </w:numPr>
              <w:rPr>
                <w:noProof/>
                <w:sz w:val="24"/>
                <w:szCs w:val="18"/>
                <w:lang w:val="fr-CA"/>
              </w:rPr>
            </w:pPr>
            <w:r w:rsidRPr="001D1483">
              <w:rPr>
                <w:noProof/>
                <w:sz w:val="24"/>
                <w:szCs w:val="18"/>
                <w:lang w:val="fr-CA"/>
              </w:rPr>
              <w:t>Michael Simon: msimon2015@fau.edu</w:t>
            </w:r>
          </w:p>
          <w:p w14:paraId="27A67B44" w14:textId="3BB6625B" w:rsidR="001D1483" w:rsidRPr="001D1483" w:rsidRDefault="001D1483" w:rsidP="00D077E9">
            <w:pPr>
              <w:rPr>
                <w:noProof/>
                <w:lang w:val="fr-CA"/>
              </w:rPr>
            </w:pPr>
          </w:p>
        </w:tc>
      </w:tr>
      <w:tr w:rsidR="00D077E9" w14:paraId="6128B026" w14:textId="77777777" w:rsidTr="001D1483">
        <w:trPr>
          <w:trHeight w:val="2171"/>
        </w:trPr>
        <w:tc>
          <w:tcPr>
            <w:tcW w:w="6750" w:type="dxa"/>
            <w:tcBorders>
              <w:top w:val="nil"/>
              <w:left w:val="nil"/>
              <w:bottom w:val="nil"/>
              <w:right w:val="nil"/>
            </w:tcBorders>
          </w:tcPr>
          <w:p w14:paraId="2AE1396F" w14:textId="5E5D2E6C" w:rsidR="00D077E9" w:rsidRDefault="00D077E9" w:rsidP="00D077E9"/>
          <w:p w14:paraId="1D650F99"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7B5F129C" wp14:editId="594540F9">
                      <wp:extent cx="4170298" cy="7377"/>
                      <wp:effectExtent l="19050" t="19050" r="20955" b="31115"/>
                      <wp:docPr id="6" name="Straight Connector 6" descr="text divider"/>
                      <wp:cNvGraphicFramePr/>
                      <a:graphic xmlns:a="http://schemas.openxmlformats.org/drawingml/2006/main">
                        <a:graphicData uri="http://schemas.microsoft.com/office/word/2010/wordprocessingShape">
                          <wps:wsp>
                            <wps:cNvCnPr/>
                            <wps:spPr>
                              <a:xfrm>
                                <a:off x="0" y="0"/>
                                <a:ext cx="4170298" cy="7377"/>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F2B276A"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328.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" strokecolor="#082a75 [3215]" strokeweight="3pt">
                      <w10:anchorlock/>
                    </v:line>
                  </w:pict>
                </mc:Fallback>
              </mc:AlternateContent>
            </w:r>
          </w:p>
          <w:p w14:paraId="491423DE" w14:textId="77777777" w:rsidR="00D077E9" w:rsidRDefault="00D077E9" w:rsidP="00D077E9">
            <w:pPr>
              <w:rPr>
                <w:noProof/>
                <w:sz w:val="10"/>
                <w:szCs w:val="10"/>
              </w:rPr>
            </w:pPr>
          </w:p>
          <w:p w14:paraId="24B0D9D6" w14:textId="77777777" w:rsidR="00D077E9" w:rsidRDefault="00D077E9" w:rsidP="00D077E9">
            <w:pPr>
              <w:rPr>
                <w:noProof/>
                <w:sz w:val="10"/>
                <w:szCs w:val="10"/>
              </w:rPr>
            </w:pPr>
          </w:p>
          <w:p w14:paraId="2FA1A695" w14:textId="242FF972" w:rsidR="00D077E9" w:rsidRDefault="00835093" w:rsidP="00D077E9">
            <w:sdt>
              <w:sdtPr>
                <w:id w:val="-1740469667"/>
                <w:placeholder>
                  <w:docPart w:val="A63423F790204DFDBECB96BC44BC3428"/>
                </w:placeholder>
                <w15:appearance w15:val="hidden"/>
              </w:sdtPr>
              <w:sdtEndPr/>
              <w:sdtContent>
                <w:r w:rsidR="001D1483">
                  <w:t>Date: 6/16/20</w:t>
                </w:r>
              </w:sdtContent>
            </w:sdt>
          </w:p>
          <w:p w14:paraId="678072AD" w14:textId="74AB6E37" w:rsidR="00D077E9" w:rsidRDefault="001D1483" w:rsidP="00D077E9">
            <w:r>
              <w:t>Document Version: 1.0 (6/16/20)</w:t>
            </w:r>
          </w:p>
          <w:p w14:paraId="45BC3ACD" w14:textId="77777777" w:rsidR="00D077E9" w:rsidRPr="00D86945" w:rsidRDefault="00D077E9" w:rsidP="00D077E9">
            <w:pPr>
              <w:rPr>
                <w:noProof/>
                <w:sz w:val="10"/>
                <w:szCs w:val="10"/>
              </w:rPr>
            </w:pPr>
          </w:p>
        </w:tc>
      </w:tr>
    </w:tbl>
    <w:p w14:paraId="70FA8E4C" w14:textId="61037560" w:rsidR="00D077E9" w:rsidRDefault="00A40403">
      <w:pPr>
        <w:spacing w:after="200"/>
      </w:pPr>
      <w:r>
        <w:rPr>
          <w:noProof/>
        </w:rPr>
        <mc:AlternateContent>
          <mc:Choice Requires="wpg">
            <w:drawing>
              <wp:anchor distT="0" distB="0" distL="114300" distR="114300" simplePos="0" relativeHeight="251661312" behindDoc="0" locked="0" layoutInCell="1" allowOverlap="1" wp14:anchorId="35619149" wp14:editId="690AA14D">
                <wp:simplePos x="0" y="0"/>
                <wp:positionH relativeFrom="margin">
                  <wp:align>right</wp:align>
                </wp:positionH>
                <wp:positionV relativeFrom="paragraph">
                  <wp:posOffset>6322905</wp:posOffset>
                </wp:positionV>
                <wp:extent cx="1358045" cy="1405446"/>
                <wp:effectExtent l="0" t="0" r="0" b="0"/>
                <wp:wrapNone/>
                <wp:docPr id="10" name="Graphic 9" descr="Processor"/>
                <wp:cNvGraphicFramePr/>
                <a:graphic xmlns:a="http://schemas.openxmlformats.org/drawingml/2006/main">
                  <a:graphicData uri="http://schemas.microsoft.com/office/word/2010/wordprocessingGroup">
                    <wpg:wgp>
                      <wpg:cNvGrpSpPr/>
                      <wpg:grpSpPr>
                        <a:xfrm>
                          <a:off x="0" y="0"/>
                          <a:ext cx="1358045" cy="1405446"/>
                          <a:chOff x="5142839" y="1178677"/>
                          <a:chExt cx="914400" cy="914400"/>
                        </a:xfrm>
                      </wpg:grpSpPr>
                      <wpg:grpSp>
                        <wpg:cNvPr id="11" name="Graphic 9" descr="Processor"/>
                        <wpg:cNvGrpSpPr/>
                        <wpg:grpSpPr>
                          <a:xfrm>
                            <a:off x="5257139" y="1292977"/>
                            <a:ext cx="685800" cy="685800"/>
                            <a:chOff x="5257139" y="1292977"/>
                            <a:chExt cx="685800" cy="685800"/>
                          </a:xfrm>
                          <a:solidFill>
                            <a:srgbClr val="000000"/>
                          </a:solidFill>
                        </wpg:grpSpPr>
                        <wps:wsp>
                          <wps:cNvPr id="13" name="Freeform: Shape 13"/>
                          <wps:cNvSpPr/>
                          <wps:spPr>
                            <a:xfrm>
                              <a:off x="5438114" y="1473952"/>
                              <a:ext cx="323850" cy="323850"/>
                            </a:xfrm>
                            <a:custGeom>
                              <a:avLst/>
                              <a:gdLst>
                                <a:gd name="connsiteX0" fmla="*/ 0 w 323850"/>
                                <a:gd name="connsiteY0" fmla="*/ 323850 h 323850"/>
                                <a:gd name="connsiteX1" fmla="*/ 323850 w 323850"/>
                                <a:gd name="connsiteY1" fmla="*/ 323850 h 323850"/>
                                <a:gd name="connsiteX2" fmla="*/ 323850 w 323850"/>
                                <a:gd name="connsiteY2" fmla="*/ 0 h 323850"/>
                                <a:gd name="connsiteX3" fmla="*/ 0 w 323850"/>
                                <a:gd name="connsiteY3" fmla="*/ 0 h 323850"/>
                                <a:gd name="connsiteX4" fmla="*/ 19050 w 323850"/>
                                <a:gd name="connsiteY4" fmla="*/ 19050 h 323850"/>
                                <a:gd name="connsiteX5" fmla="*/ 304800 w 323850"/>
                                <a:gd name="connsiteY5" fmla="*/ 19050 h 323850"/>
                                <a:gd name="connsiteX6" fmla="*/ 304800 w 323850"/>
                                <a:gd name="connsiteY6" fmla="*/ 304800 h 323850"/>
                                <a:gd name="connsiteX7" fmla="*/ 19050 w 323850"/>
                                <a:gd name="connsiteY7" fmla="*/ 304800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23850" h="323850">
                                  <a:moveTo>
                                    <a:pt x="0" y="323850"/>
                                  </a:moveTo>
                                  <a:lnTo>
                                    <a:pt x="323850" y="323850"/>
                                  </a:lnTo>
                                  <a:lnTo>
                                    <a:pt x="323850" y="0"/>
                                  </a:lnTo>
                                  <a:lnTo>
                                    <a:pt x="0" y="0"/>
                                  </a:lnTo>
                                  <a:close/>
                                  <a:moveTo>
                                    <a:pt x="19050" y="19050"/>
                                  </a:moveTo>
                                  <a:lnTo>
                                    <a:pt x="304800" y="19050"/>
                                  </a:lnTo>
                                  <a:lnTo>
                                    <a:pt x="304800" y="304800"/>
                                  </a:lnTo>
                                  <a:lnTo>
                                    <a:pt x="19050" y="304800"/>
                                  </a:ln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reeform: Shape 14"/>
                          <wps:cNvSpPr/>
                          <wps:spPr>
                            <a:xfrm>
                              <a:off x="5257139" y="1292977"/>
                              <a:ext cx="685800" cy="685800"/>
                            </a:xfrm>
                            <a:custGeom>
                              <a:avLst/>
                              <a:gdLst>
                                <a:gd name="connsiteX0" fmla="*/ 685800 w 685800"/>
                                <a:gd name="connsiteY0" fmla="*/ 161925 h 685800"/>
                                <a:gd name="connsiteX1" fmla="*/ 685800 w 685800"/>
                                <a:gd name="connsiteY1" fmla="*/ 142875 h 685800"/>
                                <a:gd name="connsiteX2" fmla="*/ 600075 w 685800"/>
                                <a:gd name="connsiteY2" fmla="*/ 142875 h 685800"/>
                                <a:gd name="connsiteX3" fmla="*/ 600075 w 685800"/>
                                <a:gd name="connsiteY3" fmla="*/ 133350 h 685800"/>
                                <a:gd name="connsiteX4" fmla="*/ 552450 w 685800"/>
                                <a:gd name="connsiteY4" fmla="*/ 85725 h 685800"/>
                                <a:gd name="connsiteX5" fmla="*/ 542925 w 685800"/>
                                <a:gd name="connsiteY5" fmla="*/ 85725 h 685800"/>
                                <a:gd name="connsiteX6" fmla="*/ 542925 w 685800"/>
                                <a:gd name="connsiteY6" fmla="*/ 0 h 685800"/>
                                <a:gd name="connsiteX7" fmla="*/ 523875 w 685800"/>
                                <a:gd name="connsiteY7" fmla="*/ 0 h 685800"/>
                                <a:gd name="connsiteX8" fmla="*/ 523875 w 685800"/>
                                <a:gd name="connsiteY8" fmla="*/ 85725 h 685800"/>
                                <a:gd name="connsiteX9" fmla="*/ 466725 w 685800"/>
                                <a:gd name="connsiteY9" fmla="*/ 85725 h 685800"/>
                                <a:gd name="connsiteX10" fmla="*/ 466725 w 685800"/>
                                <a:gd name="connsiteY10" fmla="*/ 0 h 685800"/>
                                <a:gd name="connsiteX11" fmla="*/ 447675 w 685800"/>
                                <a:gd name="connsiteY11" fmla="*/ 0 h 685800"/>
                                <a:gd name="connsiteX12" fmla="*/ 447675 w 685800"/>
                                <a:gd name="connsiteY12" fmla="*/ 85725 h 685800"/>
                                <a:gd name="connsiteX13" fmla="*/ 390525 w 685800"/>
                                <a:gd name="connsiteY13" fmla="*/ 85725 h 685800"/>
                                <a:gd name="connsiteX14" fmla="*/ 390525 w 685800"/>
                                <a:gd name="connsiteY14" fmla="*/ 0 h 685800"/>
                                <a:gd name="connsiteX15" fmla="*/ 371475 w 685800"/>
                                <a:gd name="connsiteY15" fmla="*/ 0 h 685800"/>
                                <a:gd name="connsiteX16" fmla="*/ 371475 w 685800"/>
                                <a:gd name="connsiteY16" fmla="*/ 85725 h 685800"/>
                                <a:gd name="connsiteX17" fmla="*/ 314325 w 685800"/>
                                <a:gd name="connsiteY17" fmla="*/ 85725 h 685800"/>
                                <a:gd name="connsiteX18" fmla="*/ 314325 w 685800"/>
                                <a:gd name="connsiteY18" fmla="*/ 0 h 685800"/>
                                <a:gd name="connsiteX19" fmla="*/ 295275 w 685800"/>
                                <a:gd name="connsiteY19" fmla="*/ 0 h 685800"/>
                                <a:gd name="connsiteX20" fmla="*/ 295275 w 685800"/>
                                <a:gd name="connsiteY20" fmla="*/ 85725 h 685800"/>
                                <a:gd name="connsiteX21" fmla="*/ 238125 w 685800"/>
                                <a:gd name="connsiteY21" fmla="*/ 85725 h 685800"/>
                                <a:gd name="connsiteX22" fmla="*/ 238125 w 685800"/>
                                <a:gd name="connsiteY22" fmla="*/ 0 h 685800"/>
                                <a:gd name="connsiteX23" fmla="*/ 219075 w 685800"/>
                                <a:gd name="connsiteY23" fmla="*/ 0 h 685800"/>
                                <a:gd name="connsiteX24" fmla="*/ 219075 w 685800"/>
                                <a:gd name="connsiteY24" fmla="*/ 85725 h 685800"/>
                                <a:gd name="connsiteX25" fmla="*/ 161925 w 685800"/>
                                <a:gd name="connsiteY25" fmla="*/ 85725 h 685800"/>
                                <a:gd name="connsiteX26" fmla="*/ 161925 w 685800"/>
                                <a:gd name="connsiteY26" fmla="*/ 0 h 685800"/>
                                <a:gd name="connsiteX27" fmla="*/ 142875 w 685800"/>
                                <a:gd name="connsiteY27" fmla="*/ 0 h 685800"/>
                                <a:gd name="connsiteX28" fmla="*/ 142875 w 685800"/>
                                <a:gd name="connsiteY28" fmla="*/ 85725 h 685800"/>
                                <a:gd name="connsiteX29" fmla="*/ 133350 w 685800"/>
                                <a:gd name="connsiteY29" fmla="*/ 85725 h 685800"/>
                                <a:gd name="connsiteX30" fmla="*/ 85725 w 685800"/>
                                <a:gd name="connsiteY30" fmla="*/ 133350 h 685800"/>
                                <a:gd name="connsiteX31" fmla="*/ 85725 w 685800"/>
                                <a:gd name="connsiteY31" fmla="*/ 142875 h 685800"/>
                                <a:gd name="connsiteX32" fmla="*/ 0 w 685800"/>
                                <a:gd name="connsiteY32" fmla="*/ 142875 h 685800"/>
                                <a:gd name="connsiteX33" fmla="*/ 0 w 685800"/>
                                <a:gd name="connsiteY33" fmla="*/ 161925 h 685800"/>
                                <a:gd name="connsiteX34" fmla="*/ 85725 w 685800"/>
                                <a:gd name="connsiteY34" fmla="*/ 161925 h 685800"/>
                                <a:gd name="connsiteX35" fmla="*/ 85725 w 685800"/>
                                <a:gd name="connsiteY35" fmla="*/ 219075 h 685800"/>
                                <a:gd name="connsiteX36" fmla="*/ 0 w 685800"/>
                                <a:gd name="connsiteY36" fmla="*/ 219075 h 685800"/>
                                <a:gd name="connsiteX37" fmla="*/ 0 w 685800"/>
                                <a:gd name="connsiteY37" fmla="*/ 238125 h 685800"/>
                                <a:gd name="connsiteX38" fmla="*/ 85725 w 685800"/>
                                <a:gd name="connsiteY38" fmla="*/ 238125 h 685800"/>
                                <a:gd name="connsiteX39" fmla="*/ 85725 w 685800"/>
                                <a:gd name="connsiteY39" fmla="*/ 295275 h 685800"/>
                                <a:gd name="connsiteX40" fmla="*/ 0 w 685800"/>
                                <a:gd name="connsiteY40" fmla="*/ 295275 h 685800"/>
                                <a:gd name="connsiteX41" fmla="*/ 0 w 685800"/>
                                <a:gd name="connsiteY41" fmla="*/ 314325 h 685800"/>
                                <a:gd name="connsiteX42" fmla="*/ 85725 w 685800"/>
                                <a:gd name="connsiteY42" fmla="*/ 314325 h 685800"/>
                                <a:gd name="connsiteX43" fmla="*/ 85725 w 685800"/>
                                <a:gd name="connsiteY43" fmla="*/ 371475 h 685800"/>
                                <a:gd name="connsiteX44" fmla="*/ 0 w 685800"/>
                                <a:gd name="connsiteY44" fmla="*/ 371475 h 685800"/>
                                <a:gd name="connsiteX45" fmla="*/ 0 w 685800"/>
                                <a:gd name="connsiteY45" fmla="*/ 390525 h 685800"/>
                                <a:gd name="connsiteX46" fmla="*/ 85725 w 685800"/>
                                <a:gd name="connsiteY46" fmla="*/ 390525 h 685800"/>
                                <a:gd name="connsiteX47" fmla="*/ 85725 w 685800"/>
                                <a:gd name="connsiteY47" fmla="*/ 447675 h 685800"/>
                                <a:gd name="connsiteX48" fmla="*/ 0 w 685800"/>
                                <a:gd name="connsiteY48" fmla="*/ 447675 h 685800"/>
                                <a:gd name="connsiteX49" fmla="*/ 0 w 685800"/>
                                <a:gd name="connsiteY49" fmla="*/ 466725 h 685800"/>
                                <a:gd name="connsiteX50" fmla="*/ 85725 w 685800"/>
                                <a:gd name="connsiteY50" fmla="*/ 466725 h 685800"/>
                                <a:gd name="connsiteX51" fmla="*/ 85725 w 685800"/>
                                <a:gd name="connsiteY51" fmla="*/ 523875 h 685800"/>
                                <a:gd name="connsiteX52" fmla="*/ 0 w 685800"/>
                                <a:gd name="connsiteY52" fmla="*/ 523875 h 685800"/>
                                <a:gd name="connsiteX53" fmla="*/ 0 w 685800"/>
                                <a:gd name="connsiteY53" fmla="*/ 542925 h 685800"/>
                                <a:gd name="connsiteX54" fmla="*/ 85725 w 685800"/>
                                <a:gd name="connsiteY54" fmla="*/ 542925 h 685800"/>
                                <a:gd name="connsiteX55" fmla="*/ 85725 w 685800"/>
                                <a:gd name="connsiteY55" fmla="*/ 552450 h 685800"/>
                                <a:gd name="connsiteX56" fmla="*/ 133350 w 685800"/>
                                <a:gd name="connsiteY56" fmla="*/ 600075 h 685800"/>
                                <a:gd name="connsiteX57" fmla="*/ 142875 w 685800"/>
                                <a:gd name="connsiteY57" fmla="*/ 600075 h 685800"/>
                                <a:gd name="connsiteX58" fmla="*/ 142875 w 685800"/>
                                <a:gd name="connsiteY58" fmla="*/ 685800 h 685800"/>
                                <a:gd name="connsiteX59" fmla="*/ 161925 w 685800"/>
                                <a:gd name="connsiteY59" fmla="*/ 685800 h 685800"/>
                                <a:gd name="connsiteX60" fmla="*/ 161925 w 685800"/>
                                <a:gd name="connsiteY60" fmla="*/ 600075 h 685800"/>
                                <a:gd name="connsiteX61" fmla="*/ 219075 w 685800"/>
                                <a:gd name="connsiteY61" fmla="*/ 600075 h 685800"/>
                                <a:gd name="connsiteX62" fmla="*/ 219075 w 685800"/>
                                <a:gd name="connsiteY62" fmla="*/ 685800 h 685800"/>
                                <a:gd name="connsiteX63" fmla="*/ 238125 w 685800"/>
                                <a:gd name="connsiteY63" fmla="*/ 685800 h 685800"/>
                                <a:gd name="connsiteX64" fmla="*/ 238125 w 685800"/>
                                <a:gd name="connsiteY64" fmla="*/ 600075 h 685800"/>
                                <a:gd name="connsiteX65" fmla="*/ 295275 w 685800"/>
                                <a:gd name="connsiteY65" fmla="*/ 600075 h 685800"/>
                                <a:gd name="connsiteX66" fmla="*/ 295275 w 685800"/>
                                <a:gd name="connsiteY66" fmla="*/ 685800 h 685800"/>
                                <a:gd name="connsiteX67" fmla="*/ 314325 w 685800"/>
                                <a:gd name="connsiteY67" fmla="*/ 685800 h 685800"/>
                                <a:gd name="connsiteX68" fmla="*/ 314325 w 685800"/>
                                <a:gd name="connsiteY68" fmla="*/ 600075 h 685800"/>
                                <a:gd name="connsiteX69" fmla="*/ 371475 w 685800"/>
                                <a:gd name="connsiteY69" fmla="*/ 600075 h 685800"/>
                                <a:gd name="connsiteX70" fmla="*/ 371475 w 685800"/>
                                <a:gd name="connsiteY70" fmla="*/ 685800 h 685800"/>
                                <a:gd name="connsiteX71" fmla="*/ 390525 w 685800"/>
                                <a:gd name="connsiteY71" fmla="*/ 685800 h 685800"/>
                                <a:gd name="connsiteX72" fmla="*/ 390525 w 685800"/>
                                <a:gd name="connsiteY72" fmla="*/ 600075 h 685800"/>
                                <a:gd name="connsiteX73" fmla="*/ 447675 w 685800"/>
                                <a:gd name="connsiteY73" fmla="*/ 600075 h 685800"/>
                                <a:gd name="connsiteX74" fmla="*/ 447675 w 685800"/>
                                <a:gd name="connsiteY74" fmla="*/ 685800 h 685800"/>
                                <a:gd name="connsiteX75" fmla="*/ 466725 w 685800"/>
                                <a:gd name="connsiteY75" fmla="*/ 685800 h 685800"/>
                                <a:gd name="connsiteX76" fmla="*/ 466725 w 685800"/>
                                <a:gd name="connsiteY76" fmla="*/ 600075 h 685800"/>
                                <a:gd name="connsiteX77" fmla="*/ 523875 w 685800"/>
                                <a:gd name="connsiteY77" fmla="*/ 600075 h 685800"/>
                                <a:gd name="connsiteX78" fmla="*/ 523875 w 685800"/>
                                <a:gd name="connsiteY78" fmla="*/ 685800 h 685800"/>
                                <a:gd name="connsiteX79" fmla="*/ 542925 w 685800"/>
                                <a:gd name="connsiteY79" fmla="*/ 685800 h 685800"/>
                                <a:gd name="connsiteX80" fmla="*/ 542925 w 685800"/>
                                <a:gd name="connsiteY80" fmla="*/ 600075 h 685800"/>
                                <a:gd name="connsiteX81" fmla="*/ 552450 w 685800"/>
                                <a:gd name="connsiteY81" fmla="*/ 600075 h 685800"/>
                                <a:gd name="connsiteX82" fmla="*/ 600075 w 685800"/>
                                <a:gd name="connsiteY82" fmla="*/ 552450 h 685800"/>
                                <a:gd name="connsiteX83" fmla="*/ 600075 w 685800"/>
                                <a:gd name="connsiteY83" fmla="*/ 542925 h 685800"/>
                                <a:gd name="connsiteX84" fmla="*/ 685800 w 685800"/>
                                <a:gd name="connsiteY84" fmla="*/ 542925 h 685800"/>
                                <a:gd name="connsiteX85" fmla="*/ 685800 w 685800"/>
                                <a:gd name="connsiteY85" fmla="*/ 523875 h 685800"/>
                                <a:gd name="connsiteX86" fmla="*/ 600075 w 685800"/>
                                <a:gd name="connsiteY86" fmla="*/ 523875 h 685800"/>
                                <a:gd name="connsiteX87" fmla="*/ 600075 w 685800"/>
                                <a:gd name="connsiteY87" fmla="*/ 466725 h 685800"/>
                                <a:gd name="connsiteX88" fmla="*/ 685800 w 685800"/>
                                <a:gd name="connsiteY88" fmla="*/ 466725 h 685800"/>
                                <a:gd name="connsiteX89" fmla="*/ 685800 w 685800"/>
                                <a:gd name="connsiteY89" fmla="*/ 447675 h 685800"/>
                                <a:gd name="connsiteX90" fmla="*/ 600075 w 685800"/>
                                <a:gd name="connsiteY90" fmla="*/ 447675 h 685800"/>
                                <a:gd name="connsiteX91" fmla="*/ 600075 w 685800"/>
                                <a:gd name="connsiteY91" fmla="*/ 390525 h 685800"/>
                                <a:gd name="connsiteX92" fmla="*/ 685800 w 685800"/>
                                <a:gd name="connsiteY92" fmla="*/ 390525 h 685800"/>
                                <a:gd name="connsiteX93" fmla="*/ 685800 w 685800"/>
                                <a:gd name="connsiteY93" fmla="*/ 371475 h 685800"/>
                                <a:gd name="connsiteX94" fmla="*/ 600075 w 685800"/>
                                <a:gd name="connsiteY94" fmla="*/ 371475 h 685800"/>
                                <a:gd name="connsiteX95" fmla="*/ 600075 w 685800"/>
                                <a:gd name="connsiteY95" fmla="*/ 314325 h 685800"/>
                                <a:gd name="connsiteX96" fmla="*/ 685800 w 685800"/>
                                <a:gd name="connsiteY96" fmla="*/ 314325 h 685800"/>
                                <a:gd name="connsiteX97" fmla="*/ 685800 w 685800"/>
                                <a:gd name="connsiteY97" fmla="*/ 295275 h 685800"/>
                                <a:gd name="connsiteX98" fmla="*/ 600075 w 685800"/>
                                <a:gd name="connsiteY98" fmla="*/ 295275 h 685800"/>
                                <a:gd name="connsiteX99" fmla="*/ 600075 w 685800"/>
                                <a:gd name="connsiteY99" fmla="*/ 238125 h 685800"/>
                                <a:gd name="connsiteX100" fmla="*/ 685800 w 685800"/>
                                <a:gd name="connsiteY100" fmla="*/ 238125 h 685800"/>
                                <a:gd name="connsiteX101" fmla="*/ 685800 w 685800"/>
                                <a:gd name="connsiteY101" fmla="*/ 219075 h 685800"/>
                                <a:gd name="connsiteX102" fmla="*/ 600075 w 685800"/>
                                <a:gd name="connsiteY102" fmla="*/ 219075 h 685800"/>
                                <a:gd name="connsiteX103" fmla="*/ 600075 w 685800"/>
                                <a:gd name="connsiteY103" fmla="*/ 161925 h 685800"/>
                                <a:gd name="connsiteX104" fmla="*/ 581025 w 685800"/>
                                <a:gd name="connsiteY104" fmla="*/ 552450 h 685800"/>
                                <a:gd name="connsiteX105" fmla="*/ 552450 w 685800"/>
                                <a:gd name="connsiteY105" fmla="*/ 581025 h 685800"/>
                                <a:gd name="connsiteX106" fmla="*/ 133350 w 685800"/>
                                <a:gd name="connsiteY106" fmla="*/ 581025 h 685800"/>
                                <a:gd name="connsiteX107" fmla="*/ 104775 w 685800"/>
                                <a:gd name="connsiteY107" fmla="*/ 552450 h 685800"/>
                                <a:gd name="connsiteX108" fmla="*/ 104775 w 685800"/>
                                <a:gd name="connsiteY108" fmla="*/ 133350 h 685800"/>
                                <a:gd name="connsiteX109" fmla="*/ 133350 w 685800"/>
                                <a:gd name="connsiteY109" fmla="*/ 104775 h 685800"/>
                                <a:gd name="connsiteX110" fmla="*/ 552450 w 685800"/>
                                <a:gd name="connsiteY110" fmla="*/ 104775 h 685800"/>
                                <a:gd name="connsiteX111" fmla="*/ 581025 w 685800"/>
                                <a:gd name="connsiteY111" fmla="*/ 133350 h 685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Lst>
                              <a:rect l="l" t="t" r="r" b="b"/>
                              <a:pathLst>
                                <a:path w="685800" h="685800">
                                  <a:moveTo>
                                    <a:pt x="685800" y="161925"/>
                                  </a:moveTo>
                                  <a:lnTo>
                                    <a:pt x="685800" y="142875"/>
                                  </a:lnTo>
                                  <a:lnTo>
                                    <a:pt x="600075" y="142875"/>
                                  </a:lnTo>
                                  <a:lnTo>
                                    <a:pt x="600075" y="133350"/>
                                  </a:lnTo>
                                  <a:cubicBezTo>
                                    <a:pt x="600044" y="107060"/>
                                    <a:pt x="578740" y="85756"/>
                                    <a:pt x="552450" y="85725"/>
                                  </a:cubicBezTo>
                                  <a:lnTo>
                                    <a:pt x="542925" y="85725"/>
                                  </a:lnTo>
                                  <a:lnTo>
                                    <a:pt x="542925" y="0"/>
                                  </a:lnTo>
                                  <a:lnTo>
                                    <a:pt x="523875" y="0"/>
                                  </a:lnTo>
                                  <a:lnTo>
                                    <a:pt x="523875" y="85725"/>
                                  </a:lnTo>
                                  <a:lnTo>
                                    <a:pt x="466725" y="85725"/>
                                  </a:lnTo>
                                  <a:lnTo>
                                    <a:pt x="466725" y="0"/>
                                  </a:lnTo>
                                  <a:lnTo>
                                    <a:pt x="447675" y="0"/>
                                  </a:lnTo>
                                  <a:lnTo>
                                    <a:pt x="447675" y="85725"/>
                                  </a:lnTo>
                                  <a:lnTo>
                                    <a:pt x="390525" y="85725"/>
                                  </a:lnTo>
                                  <a:lnTo>
                                    <a:pt x="390525" y="0"/>
                                  </a:lnTo>
                                  <a:lnTo>
                                    <a:pt x="371475" y="0"/>
                                  </a:lnTo>
                                  <a:lnTo>
                                    <a:pt x="371475" y="85725"/>
                                  </a:lnTo>
                                  <a:lnTo>
                                    <a:pt x="314325" y="85725"/>
                                  </a:lnTo>
                                  <a:lnTo>
                                    <a:pt x="314325" y="0"/>
                                  </a:lnTo>
                                  <a:lnTo>
                                    <a:pt x="295275" y="0"/>
                                  </a:lnTo>
                                  <a:lnTo>
                                    <a:pt x="295275" y="85725"/>
                                  </a:lnTo>
                                  <a:lnTo>
                                    <a:pt x="238125" y="85725"/>
                                  </a:lnTo>
                                  <a:lnTo>
                                    <a:pt x="238125" y="0"/>
                                  </a:lnTo>
                                  <a:lnTo>
                                    <a:pt x="219075" y="0"/>
                                  </a:lnTo>
                                  <a:lnTo>
                                    <a:pt x="219075" y="85725"/>
                                  </a:lnTo>
                                  <a:lnTo>
                                    <a:pt x="161925" y="85725"/>
                                  </a:lnTo>
                                  <a:lnTo>
                                    <a:pt x="161925" y="0"/>
                                  </a:lnTo>
                                  <a:lnTo>
                                    <a:pt x="142875" y="0"/>
                                  </a:lnTo>
                                  <a:lnTo>
                                    <a:pt x="142875" y="85725"/>
                                  </a:lnTo>
                                  <a:lnTo>
                                    <a:pt x="133350" y="85725"/>
                                  </a:lnTo>
                                  <a:cubicBezTo>
                                    <a:pt x="107060" y="85756"/>
                                    <a:pt x="85756" y="107060"/>
                                    <a:pt x="85725" y="133350"/>
                                  </a:cubicBezTo>
                                  <a:lnTo>
                                    <a:pt x="85725" y="142875"/>
                                  </a:lnTo>
                                  <a:lnTo>
                                    <a:pt x="0" y="142875"/>
                                  </a:lnTo>
                                  <a:lnTo>
                                    <a:pt x="0" y="161925"/>
                                  </a:lnTo>
                                  <a:lnTo>
                                    <a:pt x="85725" y="161925"/>
                                  </a:lnTo>
                                  <a:lnTo>
                                    <a:pt x="85725" y="219075"/>
                                  </a:lnTo>
                                  <a:lnTo>
                                    <a:pt x="0" y="219075"/>
                                  </a:lnTo>
                                  <a:lnTo>
                                    <a:pt x="0" y="238125"/>
                                  </a:lnTo>
                                  <a:lnTo>
                                    <a:pt x="85725" y="238125"/>
                                  </a:lnTo>
                                  <a:lnTo>
                                    <a:pt x="85725" y="295275"/>
                                  </a:lnTo>
                                  <a:lnTo>
                                    <a:pt x="0" y="295275"/>
                                  </a:lnTo>
                                  <a:lnTo>
                                    <a:pt x="0" y="314325"/>
                                  </a:lnTo>
                                  <a:lnTo>
                                    <a:pt x="85725" y="314325"/>
                                  </a:lnTo>
                                  <a:lnTo>
                                    <a:pt x="85725" y="371475"/>
                                  </a:lnTo>
                                  <a:lnTo>
                                    <a:pt x="0" y="371475"/>
                                  </a:lnTo>
                                  <a:lnTo>
                                    <a:pt x="0" y="390525"/>
                                  </a:lnTo>
                                  <a:lnTo>
                                    <a:pt x="85725" y="390525"/>
                                  </a:lnTo>
                                  <a:lnTo>
                                    <a:pt x="85725" y="447675"/>
                                  </a:lnTo>
                                  <a:lnTo>
                                    <a:pt x="0" y="447675"/>
                                  </a:lnTo>
                                  <a:lnTo>
                                    <a:pt x="0" y="466725"/>
                                  </a:lnTo>
                                  <a:lnTo>
                                    <a:pt x="85725" y="466725"/>
                                  </a:lnTo>
                                  <a:lnTo>
                                    <a:pt x="85725" y="523875"/>
                                  </a:lnTo>
                                  <a:lnTo>
                                    <a:pt x="0" y="523875"/>
                                  </a:lnTo>
                                  <a:lnTo>
                                    <a:pt x="0" y="542925"/>
                                  </a:lnTo>
                                  <a:lnTo>
                                    <a:pt x="85725" y="542925"/>
                                  </a:lnTo>
                                  <a:lnTo>
                                    <a:pt x="85725" y="552450"/>
                                  </a:lnTo>
                                  <a:cubicBezTo>
                                    <a:pt x="85756" y="578740"/>
                                    <a:pt x="107060" y="600044"/>
                                    <a:pt x="133350" y="600075"/>
                                  </a:cubicBezTo>
                                  <a:lnTo>
                                    <a:pt x="142875" y="600075"/>
                                  </a:lnTo>
                                  <a:lnTo>
                                    <a:pt x="142875" y="685800"/>
                                  </a:lnTo>
                                  <a:lnTo>
                                    <a:pt x="161925" y="685800"/>
                                  </a:lnTo>
                                  <a:lnTo>
                                    <a:pt x="161925" y="600075"/>
                                  </a:lnTo>
                                  <a:lnTo>
                                    <a:pt x="219075" y="600075"/>
                                  </a:lnTo>
                                  <a:lnTo>
                                    <a:pt x="219075" y="685800"/>
                                  </a:lnTo>
                                  <a:lnTo>
                                    <a:pt x="238125" y="685800"/>
                                  </a:lnTo>
                                  <a:lnTo>
                                    <a:pt x="238125" y="600075"/>
                                  </a:lnTo>
                                  <a:lnTo>
                                    <a:pt x="295275" y="600075"/>
                                  </a:lnTo>
                                  <a:lnTo>
                                    <a:pt x="295275" y="685800"/>
                                  </a:lnTo>
                                  <a:lnTo>
                                    <a:pt x="314325" y="685800"/>
                                  </a:lnTo>
                                  <a:lnTo>
                                    <a:pt x="314325" y="600075"/>
                                  </a:lnTo>
                                  <a:lnTo>
                                    <a:pt x="371475" y="600075"/>
                                  </a:lnTo>
                                  <a:lnTo>
                                    <a:pt x="371475" y="685800"/>
                                  </a:lnTo>
                                  <a:lnTo>
                                    <a:pt x="390525" y="685800"/>
                                  </a:lnTo>
                                  <a:lnTo>
                                    <a:pt x="390525" y="600075"/>
                                  </a:lnTo>
                                  <a:lnTo>
                                    <a:pt x="447675" y="600075"/>
                                  </a:lnTo>
                                  <a:lnTo>
                                    <a:pt x="447675" y="685800"/>
                                  </a:lnTo>
                                  <a:lnTo>
                                    <a:pt x="466725" y="685800"/>
                                  </a:lnTo>
                                  <a:lnTo>
                                    <a:pt x="466725" y="600075"/>
                                  </a:lnTo>
                                  <a:lnTo>
                                    <a:pt x="523875" y="600075"/>
                                  </a:lnTo>
                                  <a:lnTo>
                                    <a:pt x="523875" y="685800"/>
                                  </a:lnTo>
                                  <a:lnTo>
                                    <a:pt x="542925" y="685800"/>
                                  </a:lnTo>
                                  <a:lnTo>
                                    <a:pt x="542925" y="600075"/>
                                  </a:lnTo>
                                  <a:lnTo>
                                    <a:pt x="552450" y="600075"/>
                                  </a:lnTo>
                                  <a:cubicBezTo>
                                    <a:pt x="578740" y="600044"/>
                                    <a:pt x="600044" y="578740"/>
                                    <a:pt x="600075" y="552450"/>
                                  </a:cubicBezTo>
                                  <a:lnTo>
                                    <a:pt x="600075" y="542925"/>
                                  </a:lnTo>
                                  <a:lnTo>
                                    <a:pt x="685800" y="542925"/>
                                  </a:lnTo>
                                  <a:lnTo>
                                    <a:pt x="685800" y="523875"/>
                                  </a:lnTo>
                                  <a:lnTo>
                                    <a:pt x="600075" y="523875"/>
                                  </a:lnTo>
                                  <a:lnTo>
                                    <a:pt x="600075" y="466725"/>
                                  </a:lnTo>
                                  <a:lnTo>
                                    <a:pt x="685800" y="466725"/>
                                  </a:lnTo>
                                  <a:lnTo>
                                    <a:pt x="685800" y="447675"/>
                                  </a:lnTo>
                                  <a:lnTo>
                                    <a:pt x="600075" y="447675"/>
                                  </a:lnTo>
                                  <a:lnTo>
                                    <a:pt x="600075" y="390525"/>
                                  </a:lnTo>
                                  <a:lnTo>
                                    <a:pt x="685800" y="390525"/>
                                  </a:lnTo>
                                  <a:lnTo>
                                    <a:pt x="685800" y="371475"/>
                                  </a:lnTo>
                                  <a:lnTo>
                                    <a:pt x="600075" y="371475"/>
                                  </a:lnTo>
                                  <a:lnTo>
                                    <a:pt x="600075" y="314325"/>
                                  </a:lnTo>
                                  <a:lnTo>
                                    <a:pt x="685800" y="314325"/>
                                  </a:lnTo>
                                  <a:lnTo>
                                    <a:pt x="685800" y="295275"/>
                                  </a:lnTo>
                                  <a:lnTo>
                                    <a:pt x="600075" y="295275"/>
                                  </a:lnTo>
                                  <a:lnTo>
                                    <a:pt x="600075" y="238125"/>
                                  </a:lnTo>
                                  <a:lnTo>
                                    <a:pt x="685800" y="238125"/>
                                  </a:lnTo>
                                  <a:lnTo>
                                    <a:pt x="685800" y="219075"/>
                                  </a:lnTo>
                                  <a:lnTo>
                                    <a:pt x="600075" y="219075"/>
                                  </a:lnTo>
                                  <a:lnTo>
                                    <a:pt x="600075" y="161925"/>
                                  </a:lnTo>
                                  <a:close/>
                                  <a:moveTo>
                                    <a:pt x="581025" y="552450"/>
                                  </a:moveTo>
                                  <a:cubicBezTo>
                                    <a:pt x="581025" y="568232"/>
                                    <a:pt x="568232" y="581025"/>
                                    <a:pt x="552450" y="581025"/>
                                  </a:cubicBezTo>
                                  <a:lnTo>
                                    <a:pt x="133350" y="581025"/>
                                  </a:lnTo>
                                  <a:cubicBezTo>
                                    <a:pt x="117568" y="581025"/>
                                    <a:pt x="104775" y="568232"/>
                                    <a:pt x="104775" y="552450"/>
                                  </a:cubicBezTo>
                                  <a:lnTo>
                                    <a:pt x="104775" y="133350"/>
                                  </a:lnTo>
                                  <a:cubicBezTo>
                                    <a:pt x="104775" y="117568"/>
                                    <a:pt x="117568" y="104775"/>
                                    <a:pt x="133350" y="104775"/>
                                  </a:cubicBezTo>
                                  <a:lnTo>
                                    <a:pt x="552450" y="104775"/>
                                  </a:lnTo>
                                  <a:cubicBezTo>
                                    <a:pt x="568232" y="104775"/>
                                    <a:pt x="581025" y="117568"/>
                                    <a:pt x="581025" y="133350"/>
                                  </a:cubicBez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A9CD321" id="Graphic 9" o:spid="_x0000_s1026" alt="Processor" style="position:absolute;margin-left:55.75pt;margin-top:497.85pt;width:106.95pt;height:110.65pt;z-index:251661312;mso-position-horizontal:right;mso-position-horizontal-relative:margin;mso-width-relative:margin;mso-height-relative:margin" coordorigin="51428,11786"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">
                <v:group id="_x0000_s1027" alt="Processor" style="position:absolute;left:52571;top:12929;width:6858;height:6858" coordorigin="52571,12929" coordsize="6858,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Shape 13" o:spid="_x0000_s1028" style="position:absolute;left:54381;top:14739;width:3238;height:3239;visibility:visible;mso-wrap-style:square;v-text-anchor:middle" coordsize="323850,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" path="m,323850r323850,l323850,,,,,323850xm19050,19050r285750,l304800,304800r-285750,l19050,19050xe" fillcolor="black" stroked="f">
                    <v:stroke joinstyle="miter"/>
                    <v:path arrowok="t" o:connecttype="custom" o:connectlocs="0,323850;323850,323850;323850,0;0,0;19050,19050;304800,19050;304800,304800;19050,304800" o:connectangles="0,0,0,0,0,0,0,0"/>
                  </v:shape>
                  <v:shape id="Freeform: Shape 14" o:spid="_x0000_s1029" style="position:absolute;left:52571;top:12929;width:6858;height:6858;visibility:visible;mso-wrap-style:square;v-text-anchor:middle" coordsize="68580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" path="m685800,161925r,-19050l600075,142875r,-9525c600044,107060,578740,85756,552450,85725r-9525,l542925,,523875,r,85725l466725,85725,466725,,447675,r,85725l390525,85725,390525,,371475,r,85725l314325,85725,314325,,295275,r,85725l238125,85725,238125,,219075,r,85725l161925,85725,161925,,142875,r,85725l133350,85725v-26290,31,-47594,21335,-47625,47625l85725,142875,,142875r,19050l85725,161925r,57150l,219075r,19050l85725,238125r,57150l,295275r,19050l85725,314325r,57150l,371475r,19050l85725,390525r,57150l,447675r,19050l85725,466725r,57150l,523875r,19050l85725,542925r,9525c85756,578740,107060,600044,133350,600075r9525,l142875,685800r19050,l161925,600075r57150,l219075,685800r19050,l238125,600075r57150,l295275,685800r19050,l314325,600075r57150,l371475,685800r19050,l390525,600075r57150,l447675,685800r19050,l466725,600075r57150,l523875,685800r19050,l542925,600075r9525,c578740,600044,600044,578740,600075,552450r,-9525l685800,542925r,-19050l600075,523875r,-57150l685800,466725r,-19050l600075,447675r,-57150l685800,390525r,-19050l600075,371475r,-57150l685800,314325r,-19050l600075,295275r,-57150l685800,238125r,-19050l600075,219075r,-57150l685800,161925xm581025,552450v,15782,-12793,28575,-28575,28575l133350,581025v-15782,,-28575,-12793,-28575,-28575l104775,133350v,-15782,12793,-28575,28575,-28575l552450,104775v15782,,28575,12793,28575,28575l581025,552450xe" fillcolor="black" stroked="f">
                    <v:stroke joinstyle="miter"/>
                    <v:path arrowok="t" o:connecttype="custom" o:connectlocs="685800,161925;685800,142875;600075,142875;600075,133350;552450,85725;542925,85725;542925,0;523875,0;523875,85725;466725,85725;466725,0;447675,0;447675,85725;390525,85725;390525,0;371475,0;371475,85725;314325,85725;314325,0;295275,0;295275,85725;238125,85725;238125,0;219075,0;219075,85725;161925,85725;161925,0;142875,0;142875,85725;133350,85725;85725,133350;85725,142875;0,142875;0,161925;85725,161925;85725,219075;0,219075;0,238125;85725,238125;85725,295275;0,295275;0,314325;85725,314325;85725,371475;0,371475;0,390525;85725,390525;85725,447675;0,447675;0,466725;85725,466725;85725,523875;0,523875;0,542925;85725,542925;85725,552450;133350,600075;142875,600075;142875,685800;161925,685800;161925,600075;219075,600075;219075,685800;238125,685800;238125,600075;295275,600075;295275,685800;314325,685800;314325,600075;371475,600075;371475,685800;390525,685800;390525,600075;447675,600075;447675,685800;466725,685800;466725,600075;523875,600075;523875,685800;542925,685800;542925,600075;552450,600075;600075,552450;600075,542925;685800,542925;685800,523875;600075,523875;600075,466725;685800,466725;685800,447675;600075,447675;600075,390525;685800,390525;685800,371475;600075,371475;600075,314325;685800,314325;685800,295275;600075,295275;600075,238125;685800,238125;685800,219075;600075,219075;600075,161925;581025,552450;552450,581025;133350,581025;104775,552450;104775,133350;133350,104775;552450,104775;581025,133350" o:connectangles="0,0,0,0,0,0,0,0,0,0,0,0,0,0,0,0,0,0,0,0,0,0,0,0,0,0,0,0,0,0,0,0,0,0,0,0,0,0,0,0,0,0,0,0,0,0,0,0,0,0,0,0,0,0,0,0,0,0,0,0,0,0,0,0,0,0,0,0,0,0,0,0,0,0,0,0,0,0,0,0,0,0,0,0,0,0,0,0,0,0,0,0,0,0,0,0,0,0,0,0,0,0,0,0,0,0,0,0,0,0,0,0"/>
                  </v:shape>
                </v:group>
                <w10:wrap anchorx="margin"/>
              </v:group>
            </w:pict>
          </mc:Fallback>
        </mc:AlternateContent>
      </w:r>
      <w:r w:rsidR="00D077E9">
        <w:rPr>
          <w:noProof/>
        </w:rPr>
        <mc:AlternateContent>
          <mc:Choice Requires="wps">
            <w:drawing>
              <wp:anchor distT="0" distB="0" distL="114300" distR="114300" simplePos="0" relativeHeight="251659264" behindDoc="1" locked="0" layoutInCell="1" allowOverlap="1" wp14:anchorId="7A017E55" wp14:editId="0506D065">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1A00FE"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sidR="00D077E9">
        <w:br w:type="page"/>
      </w:r>
    </w:p>
    <w:tbl>
      <w:tblPr>
        <w:tblW w:w="9896" w:type="dxa"/>
        <w:tblInd w:w="40" w:type="dxa"/>
        <w:tblCellMar>
          <w:left w:w="0" w:type="dxa"/>
          <w:right w:w="0" w:type="dxa"/>
        </w:tblCellMar>
        <w:tblLook w:val="0000" w:firstRow="0" w:lastRow="0" w:firstColumn="0" w:lastColumn="0" w:noHBand="0" w:noVBand="0"/>
      </w:tblPr>
      <w:tblGrid>
        <w:gridCol w:w="9896"/>
      </w:tblGrid>
      <w:tr w:rsidR="00A40403" w14:paraId="2BC09B81" w14:textId="77777777" w:rsidTr="003A7BCC">
        <w:trPr>
          <w:trHeight w:val="5931"/>
        </w:trPr>
        <w:tc>
          <w:tcPr>
            <w:tcW w:w="9896" w:type="dxa"/>
          </w:tcPr>
          <w:p w14:paraId="373EE0CB" w14:textId="77777777" w:rsidR="00A30B18" w:rsidRDefault="00A30B18" w:rsidP="00A30B18">
            <w:pPr>
              <w:pStyle w:val="Heading1"/>
            </w:pPr>
            <w:bookmarkStart w:id="0" w:name="_Toc43201099"/>
          </w:p>
          <w:bookmarkEnd w:id="0" w:displacedByCustomXml="next"/>
          <w:sdt>
            <w:sdtPr>
              <w:rPr>
                <w:rFonts w:asciiTheme="minorHAnsi" w:eastAsiaTheme="minorEastAsia" w:hAnsiTheme="minorHAnsi" w:cstheme="minorBidi"/>
                <w:b/>
                <w:color w:val="082A75" w:themeColor="text2"/>
                <w:sz w:val="28"/>
                <w:szCs w:val="22"/>
              </w:rPr>
              <w:id w:val="1063447800"/>
              <w:docPartObj>
                <w:docPartGallery w:val="Table of Contents"/>
                <w:docPartUnique/>
              </w:docPartObj>
            </w:sdtPr>
            <w:sdtEndPr>
              <w:rPr>
                <w:bCs/>
                <w:noProof/>
              </w:rPr>
            </w:sdtEndPr>
            <w:sdtContent>
              <w:p w14:paraId="1D638571" w14:textId="562EBDB1" w:rsidR="003A7BCC" w:rsidRDefault="003A7BCC" w:rsidP="003A7BCC">
                <w:pPr>
                  <w:pStyle w:val="TOCHeading"/>
                  <w:jc w:val="center"/>
                  <w:rPr>
                    <w:b/>
                    <w:bCs/>
                    <w:sz w:val="56"/>
                    <w:szCs w:val="56"/>
                  </w:rPr>
                </w:pPr>
                <w:r w:rsidRPr="00590B72">
                  <w:rPr>
                    <w:b/>
                    <w:bCs/>
                    <w:sz w:val="56"/>
                    <w:szCs w:val="56"/>
                  </w:rPr>
                  <w:t>Table of Contents</w:t>
                </w:r>
              </w:p>
              <w:p w14:paraId="5A301E91" w14:textId="77777777" w:rsidR="00590B72" w:rsidRPr="00590B72" w:rsidRDefault="00590B72" w:rsidP="00590B72"/>
              <w:p w14:paraId="61CE7B4A" w14:textId="74E0725B" w:rsidR="00F40641" w:rsidRDefault="003A7BCC">
                <w:pPr>
                  <w:pStyle w:val="TOC1"/>
                  <w:tabs>
                    <w:tab w:val="right" w:leader="dot" w:pos="9926"/>
                  </w:tabs>
                  <w:rPr>
                    <w:b w:val="0"/>
                    <w:noProof/>
                    <w:color w:val="auto"/>
                    <w:sz w:val="22"/>
                  </w:rPr>
                </w:pPr>
                <w:r>
                  <w:fldChar w:fldCharType="begin"/>
                </w:r>
                <w:r>
                  <w:instrText xml:space="preserve"> TOC \o "1-3" \h \z \u </w:instrText>
                </w:r>
                <w:r>
                  <w:fldChar w:fldCharType="separate"/>
                </w:r>
                <w:hyperlink w:anchor="_Toc43233613" w:history="1">
                  <w:r w:rsidR="00F40641" w:rsidRPr="00E60E64">
                    <w:rPr>
                      <w:rStyle w:val="Hyperlink"/>
                      <w:noProof/>
                    </w:rPr>
                    <w:t>Peer Evaluation</w:t>
                  </w:r>
                  <w:r w:rsidR="00F40641">
                    <w:rPr>
                      <w:noProof/>
                      <w:webHidden/>
                    </w:rPr>
                    <w:tab/>
                  </w:r>
                  <w:r w:rsidR="00F40641">
                    <w:rPr>
                      <w:noProof/>
                      <w:webHidden/>
                    </w:rPr>
                    <w:fldChar w:fldCharType="begin"/>
                  </w:r>
                  <w:r w:rsidR="00F40641">
                    <w:rPr>
                      <w:noProof/>
                      <w:webHidden/>
                    </w:rPr>
                    <w:instrText xml:space="preserve"> PAGEREF _Toc43233613 \h </w:instrText>
                  </w:r>
                  <w:r w:rsidR="00F40641">
                    <w:rPr>
                      <w:noProof/>
                      <w:webHidden/>
                    </w:rPr>
                  </w:r>
                  <w:r w:rsidR="00F40641">
                    <w:rPr>
                      <w:noProof/>
                      <w:webHidden/>
                    </w:rPr>
                    <w:fldChar w:fldCharType="separate"/>
                  </w:r>
                  <w:r w:rsidR="00333C89">
                    <w:rPr>
                      <w:noProof/>
                      <w:webHidden/>
                    </w:rPr>
                    <w:t>3</w:t>
                  </w:r>
                  <w:r w:rsidR="00F40641">
                    <w:rPr>
                      <w:noProof/>
                      <w:webHidden/>
                    </w:rPr>
                    <w:fldChar w:fldCharType="end"/>
                  </w:r>
                </w:hyperlink>
              </w:p>
              <w:p w14:paraId="318341E1" w14:textId="6ED52F99" w:rsidR="00F40641" w:rsidRDefault="00F40641">
                <w:pPr>
                  <w:pStyle w:val="TOC1"/>
                  <w:tabs>
                    <w:tab w:val="right" w:leader="dot" w:pos="9926"/>
                  </w:tabs>
                  <w:rPr>
                    <w:b w:val="0"/>
                    <w:noProof/>
                    <w:color w:val="auto"/>
                    <w:sz w:val="22"/>
                  </w:rPr>
                </w:pPr>
                <w:hyperlink w:anchor="_Toc43233618" w:history="1">
                  <w:r w:rsidRPr="00E60E64">
                    <w:rPr>
                      <w:rStyle w:val="Hyperlink"/>
                      <w:noProof/>
                    </w:rPr>
                    <w:t>Executive Summary</w:t>
                  </w:r>
                  <w:r>
                    <w:rPr>
                      <w:noProof/>
                      <w:webHidden/>
                    </w:rPr>
                    <w:tab/>
                  </w:r>
                  <w:r>
                    <w:rPr>
                      <w:noProof/>
                      <w:webHidden/>
                    </w:rPr>
                    <w:fldChar w:fldCharType="begin"/>
                  </w:r>
                  <w:r>
                    <w:rPr>
                      <w:noProof/>
                      <w:webHidden/>
                    </w:rPr>
                    <w:instrText xml:space="preserve"> PAGEREF _Toc43233618 \h </w:instrText>
                  </w:r>
                  <w:r>
                    <w:rPr>
                      <w:noProof/>
                      <w:webHidden/>
                    </w:rPr>
                  </w:r>
                  <w:r>
                    <w:rPr>
                      <w:noProof/>
                      <w:webHidden/>
                    </w:rPr>
                    <w:fldChar w:fldCharType="separate"/>
                  </w:r>
                  <w:r w:rsidR="00333C89">
                    <w:rPr>
                      <w:noProof/>
                      <w:webHidden/>
                    </w:rPr>
                    <w:t>4</w:t>
                  </w:r>
                  <w:r>
                    <w:rPr>
                      <w:noProof/>
                      <w:webHidden/>
                    </w:rPr>
                    <w:fldChar w:fldCharType="end"/>
                  </w:r>
                </w:hyperlink>
              </w:p>
              <w:p w14:paraId="27EFB459" w14:textId="44F1228F" w:rsidR="00F40641" w:rsidRDefault="00F40641">
                <w:pPr>
                  <w:pStyle w:val="TOC1"/>
                  <w:tabs>
                    <w:tab w:val="right" w:leader="dot" w:pos="9926"/>
                  </w:tabs>
                  <w:rPr>
                    <w:b w:val="0"/>
                    <w:noProof/>
                    <w:color w:val="auto"/>
                    <w:sz w:val="22"/>
                  </w:rPr>
                </w:pPr>
                <w:hyperlink w:anchor="_Toc43233620" w:history="1">
                  <w:r w:rsidRPr="00E60E64">
                    <w:rPr>
                      <w:rStyle w:val="Hyperlink"/>
                      <w:noProof/>
                    </w:rPr>
                    <w:t>Complexity Analysis</w:t>
                  </w:r>
                  <w:r>
                    <w:rPr>
                      <w:noProof/>
                      <w:webHidden/>
                    </w:rPr>
                    <w:tab/>
                  </w:r>
                  <w:r>
                    <w:rPr>
                      <w:noProof/>
                      <w:webHidden/>
                    </w:rPr>
                    <w:fldChar w:fldCharType="begin"/>
                  </w:r>
                  <w:r>
                    <w:rPr>
                      <w:noProof/>
                      <w:webHidden/>
                    </w:rPr>
                    <w:instrText xml:space="preserve"> PAGEREF _Toc43233620 \h </w:instrText>
                  </w:r>
                  <w:r>
                    <w:rPr>
                      <w:noProof/>
                      <w:webHidden/>
                    </w:rPr>
                  </w:r>
                  <w:r>
                    <w:rPr>
                      <w:noProof/>
                      <w:webHidden/>
                    </w:rPr>
                    <w:fldChar w:fldCharType="separate"/>
                  </w:r>
                  <w:r w:rsidR="00333C89">
                    <w:rPr>
                      <w:noProof/>
                      <w:webHidden/>
                    </w:rPr>
                    <w:t>5</w:t>
                  </w:r>
                  <w:r>
                    <w:rPr>
                      <w:noProof/>
                      <w:webHidden/>
                    </w:rPr>
                    <w:fldChar w:fldCharType="end"/>
                  </w:r>
                </w:hyperlink>
              </w:p>
              <w:p w14:paraId="73DDE407" w14:textId="12FB2F88" w:rsidR="00F40641" w:rsidRDefault="00F40641">
                <w:pPr>
                  <w:pStyle w:val="TOC1"/>
                  <w:tabs>
                    <w:tab w:val="right" w:leader="dot" w:pos="9926"/>
                  </w:tabs>
                  <w:rPr>
                    <w:b w:val="0"/>
                    <w:noProof/>
                    <w:color w:val="auto"/>
                    <w:sz w:val="22"/>
                  </w:rPr>
                </w:pPr>
                <w:hyperlink w:anchor="_Toc43233622" w:history="1">
                  <w:r w:rsidRPr="00E60E64">
                    <w:rPr>
                      <w:rStyle w:val="Hyperlink"/>
                      <w:noProof/>
                    </w:rPr>
                    <w:t>Data Definition</w:t>
                  </w:r>
                  <w:r>
                    <w:rPr>
                      <w:noProof/>
                      <w:webHidden/>
                    </w:rPr>
                    <w:tab/>
                  </w:r>
                  <w:r>
                    <w:rPr>
                      <w:noProof/>
                      <w:webHidden/>
                    </w:rPr>
                    <w:fldChar w:fldCharType="begin"/>
                  </w:r>
                  <w:r>
                    <w:rPr>
                      <w:noProof/>
                      <w:webHidden/>
                    </w:rPr>
                    <w:instrText xml:space="preserve"> PAGEREF _Toc43233622 \h </w:instrText>
                  </w:r>
                  <w:r>
                    <w:rPr>
                      <w:noProof/>
                      <w:webHidden/>
                    </w:rPr>
                  </w:r>
                  <w:r>
                    <w:rPr>
                      <w:noProof/>
                      <w:webHidden/>
                    </w:rPr>
                    <w:fldChar w:fldCharType="separate"/>
                  </w:r>
                  <w:r w:rsidR="00333C89">
                    <w:rPr>
                      <w:noProof/>
                      <w:webHidden/>
                    </w:rPr>
                    <w:t>6</w:t>
                  </w:r>
                  <w:r>
                    <w:rPr>
                      <w:noProof/>
                      <w:webHidden/>
                    </w:rPr>
                    <w:fldChar w:fldCharType="end"/>
                  </w:r>
                </w:hyperlink>
              </w:p>
              <w:p w14:paraId="69224D61" w14:textId="4A690B83" w:rsidR="00F40641" w:rsidRDefault="00F40641">
                <w:pPr>
                  <w:pStyle w:val="TOC1"/>
                  <w:tabs>
                    <w:tab w:val="right" w:leader="dot" w:pos="9926"/>
                  </w:tabs>
                  <w:rPr>
                    <w:b w:val="0"/>
                    <w:noProof/>
                    <w:color w:val="auto"/>
                    <w:sz w:val="22"/>
                  </w:rPr>
                </w:pPr>
                <w:hyperlink w:anchor="_Toc43233624" w:history="1">
                  <w:r w:rsidRPr="00E60E64">
                    <w:rPr>
                      <w:rStyle w:val="Hyperlink"/>
                      <w:noProof/>
                    </w:rPr>
                    <w:t>Overview, Scenarios, and Use Cases</w:t>
                  </w:r>
                  <w:r>
                    <w:rPr>
                      <w:noProof/>
                      <w:webHidden/>
                    </w:rPr>
                    <w:tab/>
                  </w:r>
                  <w:r>
                    <w:rPr>
                      <w:noProof/>
                      <w:webHidden/>
                    </w:rPr>
                    <w:fldChar w:fldCharType="begin"/>
                  </w:r>
                  <w:r>
                    <w:rPr>
                      <w:noProof/>
                      <w:webHidden/>
                    </w:rPr>
                    <w:instrText xml:space="preserve"> PAGEREF _Toc43233624 \h </w:instrText>
                  </w:r>
                  <w:r>
                    <w:rPr>
                      <w:noProof/>
                      <w:webHidden/>
                    </w:rPr>
                  </w:r>
                  <w:r>
                    <w:rPr>
                      <w:noProof/>
                      <w:webHidden/>
                    </w:rPr>
                    <w:fldChar w:fldCharType="separate"/>
                  </w:r>
                  <w:r w:rsidR="00333C89">
                    <w:rPr>
                      <w:noProof/>
                      <w:webHidden/>
                    </w:rPr>
                    <w:t>9</w:t>
                  </w:r>
                  <w:r>
                    <w:rPr>
                      <w:noProof/>
                      <w:webHidden/>
                    </w:rPr>
                    <w:fldChar w:fldCharType="end"/>
                  </w:r>
                </w:hyperlink>
              </w:p>
              <w:p w14:paraId="59703AEC" w14:textId="78908AF0" w:rsidR="00F40641" w:rsidRDefault="00F40641">
                <w:pPr>
                  <w:pStyle w:val="TOC1"/>
                  <w:tabs>
                    <w:tab w:val="right" w:leader="dot" w:pos="9926"/>
                  </w:tabs>
                  <w:rPr>
                    <w:b w:val="0"/>
                    <w:noProof/>
                    <w:color w:val="auto"/>
                    <w:sz w:val="22"/>
                  </w:rPr>
                </w:pPr>
                <w:hyperlink w:anchor="_Toc43233626" w:history="1">
                  <w:r w:rsidRPr="00E60E64">
                    <w:rPr>
                      <w:rStyle w:val="Hyperlink"/>
                      <w:noProof/>
                    </w:rPr>
                    <w:t>High-level Functional Requirements</w:t>
                  </w:r>
                  <w:r>
                    <w:rPr>
                      <w:noProof/>
                      <w:webHidden/>
                    </w:rPr>
                    <w:tab/>
                  </w:r>
                  <w:r>
                    <w:rPr>
                      <w:noProof/>
                      <w:webHidden/>
                    </w:rPr>
                    <w:fldChar w:fldCharType="begin"/>
                  </w:r>
                  <w:r>
                    <w:rPr>
                      <w:noProof/>
                      <w:webHidden/>
                    </w:rPr>
                    <w:instrText xml:space="preserve"> PAGEREF _Toc43233626 \h </w:instrText>
                  </w:r>
                  <w:r>
                    <w:rPr>
                      <w:noProof/>
                      <w:webHidden/>
                    </w:rPr>
                  </w:r>
                  <w:r>
                    <w:rPr>
                      <w:noProof/>
                      <w:webHidden/>
                    </w:rPr>
                    <w:fldChar w:fldCharType="separate"/>
                  </w:r>
                  <w:r w:rsidR="00333C89">
                    <w:rPr>
                      <w:noProof/>
                      <w:webHidden/>
                    </w:rPr>
                    <w:t>11</w:t>
                  </w:r>
                  <w:r>
                    <w:rPr>
                      <w:noProof/>
                      <w:webHidden/>
                    </w:rPr>
                    <w:fldChar w:fldCharType="end"/>
                  </w:r>
                </w:hyperlink>
              </w:p>
              <w:p w14:paraId="01FC0D53" w14:textId="14C8B045" w:rsidR="00F40641" w:rsidRDefault="00F40641">
                <w:pPr>
                  <w:pStyle w:val="TOC1"/>
                  <w:tabs>
                    <w:tab w:val="right" w:leader="dot" w:pos="9926"/>
                  </w:tabs>
                  <w:rPr>
                    <w:b w:val="0"/>
                    <w:noProof/>
                    <w:color w:val="auto"/>
                    <w:sz w:val="22"/>
                  </w:rPr>
                </w:pPr>
                <w:hyperlink w:anchor="_Toc43233628" w:history="1">
                  <w:r w:rsidRPr="00E60E64">
                    <w:rPr>
                      <w:rStyle w:val="Hyperlink"/>
                      <w:noProof/>
                    </w:rPr>
                    <w:t>List of Non-functional Requirements</w:t>
                  </w:r>
                  <w:r>
                    <w:rPr>
                      <w:noProof/>
                      <w:webHidden/>
                    </w:rPr>
                    <w:tab/>
                  </w:r>
                  <w:r>
                    <w:rPr>
                      <w:noProof/>
                      <w:webHidden/>
                    </w:rPr>
                    <w:fldChar w:fldCharType="begin"/>
                  </w:r>
                  <w:r>
                    <w:rPr>
                      <w:noProof/>
                      <w:webHidden/>
                    </w:rPr>
                    <w:instrText xml:space="preserve"> PAGEREF _Toc43233628 \h </w:instrText>
                  </w:r>
                  <w:r>
                    <w:rPr>
                      <w:noProof/>
                      <w:webHidden/>
                    </w:rPr>
                  </w:r>
                  <w:r>
                    <w:rPr>
                      <w:noProof/>
                      <w:webHidden/>
                    </w:rPr>
                    <w:fldChar w:fldCharType="separate"/>
                  </w:r>
                  <w:r w:rsidR="00333C89">
                    <w:rPr>
                      <w:noProof/>
                      <w:webHidden/>
                    </w:rPr>
                    <w:t>12</w:t>
                  </w:r>
                  <w:r>
                    <w:rPr>
                      <w:noProof/>
                      <w:webHidden/>
                    </w:rPr>
                    <w:fldChar w:fldCharType="end"/>
                  </w:r>
                </w:hyperlink>
              </w:p>
              <w:p w14:paraId="03099FEC" w14:textId="2A394FC3" w:rsidR="00F40641" w:rsidRDefault="00F40641">
                <w:pPr>
                  <w:pStyle w:val="TOC1"/>
                  <w:tabs>
                    <w:tab w:val="right" w:leader="dot" w:pos="9926"/>
                  </w:tabs>
                  <w:rPr>
                    <w:b w:val="0"/>
                    <w:noProof/>
                    <w:color w:val="auto"/>
                    <w:sz w:val="22"/>
                  </w:rPr>
                </w:pPr>
                <w:hyperlink w:anchor="_Toc43233630" w:history="1">
                  <w:r w:rsidRPr="00E60E64">
                    <w:rPr>
                      <w:rStyle w:val="Hyperlink"/>
                      <w:noProof/>
                    </w:rPr>
                    <w:t>High-level System Architecture</w:t>
                  </w:r>
                  <w:r>
                    <w:rPr>
                      <w:noProof/>
                      <w:webHidden/>
                    </w:rPr>
                    <w:tab/>
                  </w:r>
                  <w:r>
                    <w:rPr>
                      <w:noProof/>
                      <w:webHidden/>
                    </w:rPr>
                    <w:fldChar w:fldCharType="begin"/>
                  </w:r>
                  <w:r>
                    <w:rPr>
                      <w:noProof/>
                      <w:webHidden/>
                    </w:rPr>
                    <w:instrText xml:space="preserve"> PAGEREF _Toc43233630 \h </w:instrText>
                  </w:r>
                  <w:r>
                    <w:rPr>
                      <w:noProof/>
                      <w:webHidden/>
                    </w:rPr>
                  </w:r>
                  <w:r>
                    <w:rPr>
                      <w:noProof/>
                      <w:webHidden/>
                    </w:rPr>
                    <w:fldChar w:fldCharType="separate"/>
                  </w:r>
                  <w:r w:rsidR="00333C89">
                    <w:rPr>
                      <w:noProof/>
                      <w:webHidden/>
                    </w:rPr>
                    <w:t>13</w:t>
                  </w:r>
                  <w:r>
                    <w:rPr>
                      <w:noProof/>
                      <w:webHidden/>
                    </w:rPr>
                    <w:fldChar w:fldCharType="end"/>
                  </w:r>
                </w:hyperlink>
              </w:p>
              <w:p w14:paraId="39DA061F" w14:textId="1F78F55E" w:rsidR="00F40641" w:rsidRDefault="00F40641">
                <w:pPr>
                  <w:pStyle w:val="TOC1"/>
                  <w:tabs>
                    <w:tab w:val="right" w:leader="dot" w:pos="9926"/>
                  </w:tabs>
                  <w:rPr>
                    <w:b w:val="0"/>
                    <w:noProof/>
                    <w:color w:val="auto"/>
                    <w:sz w:val="22"/>
                  </w:rPr>
                </w:pPr>
                <w:hyperlink w:anchor="_Toc43233632" w:history="1">
                  <w:r w:rsidRPr="00E60E64">
                    <w:rPr>
                      <w:rStyle w:val="Hyperlink"/>
                      <w:noProof/>
                    </w:rPr>
                    <w:t>Team Roles</w:t>
                  </w:r>
                  <w:r>
                    <w:rPr>
                      <w:noProof/>
                      <w:webHidden/>
                    </w:rPr>
                    <w:tab/>
                  </w:r>
                  <w:r>
                    <w:rPr>
                      <w:noProof/>
                      <w:webHidden/>
                    </w:rPr>
                    <w:fldChar w:fldCharType="begin"/>
                  </w:r>
                  <w:r>
                    <w:rPr>
                      <w:noProof/>
                      <w:webHidden/>
                    </w:rPr>
                    <w:instrText xml:space="preserve"> PAGEREF _Toc43233632 \h </w:instrText>
                  </w:r>
                  <w:r>
                    <w:rPr>
                      <w:noProof/>
                      <w:webHidden/>
                    </w:rPr>
                  </w:r>
                  <w:r>
                    <w:rPr>
                      <w:noProof/>
                      <w:webHidden/>
                    </w:rPr>
                    <w:fldChar w:fldCharType="separate"/>
                  </w:r>
                  <w:r w:rsidR="00333C89">
                    <w:rPr>
                      <w:noProof/>
                      <w:webHidden/>
                    </w:rPr>
                    <w:t>14</w:t>
                  </w:r>
                  <w:r>
                    <w:rPr>
                      <w:noProof/>
                      <w:webHidden/>
                    </w:rPr>
                    <w:fldChar w:fldCharType="end"/>
                  </w:r>
                </w:hyperlink>
              </w:p>
              <w:p w14:paraId="33BABE72" w14:textId="3ECB088D" w:rsidR="00F40641" w:rsidRDefault="00F40641">
                <w:pPr>
                  <w:pStyle w:val="TOC1"/>
                  <w:tabs>
                    <w:tab w:val="right" w:leader="dot" w:pos="9926"/>
                  </w:tabs>
                  <w:rPr>
                    <w:b w:val="0"/>
                    <w:noProof/>
                    <w:color w:val="auto"/>
                    <w:sz w:val="22"/>
                  </w:rPr>
                </w:pPr>
                <w:hyperlink w:anchor="_Toc43233635" w:history="1">
                  <w:r w:rsidRPr="00E60E64">
                    <w:rPr>
                      <w:rStyle w:val="Hyperlink"/>
                      <w:noProof/>
                    </w:rPr>
                    <w:t>Check List</w:t>
                  </w:r>
                  <w:r>
                    <w:rPr>
                      <w:noProof/>
                      <w:webHidden/>
                    </w:rPr>
                    <w:tab/>
                  </w:r>
                  <w:r>
                    <w:rPr>
                      <w:noProof/>
                      <w:webHidden/>
                    </w:rPr>
                    <w:fldChar w:fldCharType="begin"/>
                  </w:r>
                  <w:r>
                    <w:rPr>
                      <w:noProof/>
                      <w:webHidden/>
                    </w:rPr>
                    <w:instrText xml:space="preserve"> PAGEREF _Toc43233635 \h </w:instrText>
                  </w:r>
                  <w:r>
                    <w:rPr>
                      <w:noProof/>
                      <w:webHidden/>
                    </w:rPr>
                  </w:r>
                  <w:r>
                    <w:rPr>
                      <w:noProof/>
                      <w:webHidden/>
                    </w:rPr>
                    <w:fldChar w:fldCharType="separate"/>
                  </w:r>
                  <w:r w:rsidR="00333C89">
                    <w:rPr>
                      <w:noProof/>
                      <w:webHidden/>
                    </w:rPr>
                    <w:t>15</w:t>
                  </w:r>
                  <w:r>
                    <w:rPr>
                      <w:noProof/>
                      <w:webHidden/>
                    </w:rPr>
                    <w:fldChar w:fldCharType="end"/>
                  </w:r>
                </w:hyperlink>
              </w:p>
              <w:p w14:paraId="6E580816" w14:textId="2402340A" w:rsidR="003A7BCC" w:rsidRPr="000B62A6" w:rsidRDefault="003A7BCC" w:rsidP="000B62A6">
                <w:pPr>
                  <w:pStyle w:val="TOC1"/>
                  <w:tabs>
                    <w:tab w:val="right" w:leader="dot" w:pos="9926"/>
                  </w:tabs>
                  <w:rPr>
                    <w:b w:val="0"/>
                    <w:noProof/>
                    <w:color w:val="auto"/>
                    <w:sz w:val="22"/>
                  </w:rPr>
                </w:pPr>
                <w:r>
                  <w:rPr>
                    <w:bCs/>
                    <w:noProof/>
                  </w:rPr>
                  <w:fldChar w:fldCharType="end"/>
                </w:r>
              </w:p>
            </w:sdtContent>
          </w:sdt>
          <w:bookmarkStart w:id="1" w:name="_Toc43201100" w:displacedByCustomXml="prev"/>
          <w:p w14:paraId="421486BE" w14:textId="77777777" w:rsidR="000B62A6" w:rsidRDefault="000B62A6" w:rsidP="00A40403">
            <w:pPr>
              <w:pStyle w:val="Heading1"/>
            </w:pPr>
          </w:p>
          <w:p w14:paraId="1E457183" w14:textId="1F8D3D99" w:rsidR="000B62A6" w:rsidRDefault="00F40641" w:rsidP="00F40641">
            <w:pPr>
              <w:pStyle w:val="Heading1"/>
              <w:tabs>
                <w:tab w:val="left" w:pos="2379"/>
              </w:tabs>
            </w:pPr>
            <w:r>
              <w:tab/>
            </w:r>
          </w:p>
          <w:p w14:paraId="1BF7257C" w14:textId="77777777" w:rsidR="000B62A6" w:rsidRDefault="000B62A6" w:rsidP="00A40403">
            <w:pPr>
              <w:pStyle w:val="Heading1"/>
            </w:pPr>
          </w:p>
          <w:p w14:paraId="24C3EABA" w14:textId="77777777" w:rsidR="000B62A6" w:rsidRDefault="000B62A6" w:rsidP="00A40403">
            <w:pPr>
              <w:pStyle w:val="Heading1"/>
            </w:pPr>
          </w:p>
          <w:p w14:paraId="19A81734" w14:textId="77777777" w:rsidR="000B62A6" w:rsidRDefault="000B62A6" w:rsidP="00A40403">
            <w:pPr>
              <w:pStyle w:val="Heading1"/>
            </w:pPr>
          </w:p>
          <w:p w14:paraId="3E5B404C" w14:textId="77777777" w:rsidR="000B62A6" w:rsidRDefault="000B62A6" w:rsidP="00A40403">
            <w:pPr>
              <w:pStyle w:val="Heading1"/>
            </w:pPr>
          </w:p>
          <w:p w14:paraId="7357FB04" w14:textId="77777777" w:rsidR="0042171F" w:rsidRDefault="0042171F" w:rsidP="0042171F">
            <w:pPr>
              <w:pStyle w:val="Heading1"/>
            </w:pPr>
            <w:bookmarkStart w:id="2" w:name="_Toc43215029"/>
            <w:bookmarkStart w:id="3" w:name="_Toc43215146"/>
            <w:bookmarkStart w:id="4" w:name="_Toc43233613"/>
            <w:r>
              <w:lastRenderedPageBreak/>
              <w:t>Peer Evaluation</w:t>
            </w:r>
            <w:bookmarkEnd w:id="2"/>
            <w:bookmarkEnd w:id="3"/>
            <w:bookmarkEnd w:id="4"/>
          </w:p>
          <w:p w14:paraId="1145CE34" w14:textId="77777777" w:rsidR="0042171F" w:rsidRDefault="0042171F" w:rsidP="0042171F">
            <w:pPr>
              <w:pStyle w:val="Heading3"/>
              <w:rPr>
                <w:b w:val="0"/>
                <w:bCs/>
                <w:color w:val="082A75" w:themeColor="text2"/>
              </w:rPr>
            </w:pPr>
            <w:bookmarkStart w:id="5" w:name="_Toc43215030"/>
            <w:bookmarkStart w:id="6" w:name="_Toc43215147"/>
          </w:p>
          <w:p w14:paraId="3E045D35" w14:textId="77777777" w:rsidR="0042171F" w:rsidRDefault="0042171F" w:rsidP="0042171F">
            <w:pPr>
              <w:pStyle w:val="Heading3"/>
              <w:rPr>
                <w:b w:val="0"/>
                <w:bCs/>
                <w:color w:val="082A75" w:themeColor="text2"/>
              </w:rPr>
            </w:pPr>
          </w:p>
          <w:p w14:paraId="48789C8F" w14:textId="77777777" w:rsidR="0042171F" w:rsidRPr="000B62A6" w:rsidRDefault="0042171F" w:rsidP="0042171F">
            <w:pPr>
              <w:pStyle w:val="Heading3"/>
              <w:rPr>
                <w:b w:val="0"/>
                <w:bCs/>
                <w:color w:val="082A75" w:themeColor="text2"/>
              </w:rPr>
            </w:pPr>
            <w:bookmarkStart w:id="7" w:name="_Toc43223556"/>
            <w:bookmarkStart w:id="8" w:name="_Toc43233614"/>
            <w:r w:rsidRPr="000B62A6">
              <w:rPr>
                <w:b w:val="0"/>
                <w:bCs/>
                <w:color w:val="082A75" w:themeColor="text2"/>
              </w:rPr>
              <w:t xml:space="preserve">After conferring with all Group 7 members, we believe all four members of the group were actively involved in this Milestone 1 assignment and that contributions were </w:t>
            </w:r>
            <w:bookmarkEnd w:id="5"/>
            <w:bookmarkEnd w:id="6"/>
            <w:r w:rsidRPr="000B62A6">
              <w:rPr>
                <w:b w:val="0"/>
                <w:bCs/>
                <w:color w:val="082A75" w:themeColor="text2"/>
              </w:rPr>
              <w:t>evenly made.</w:t>
            </w:r>
            <w:bookmarkEnd w:id="7"/>
            <w:bookmarkEnd w:id="8"/>
          </w:p>
          <w:p w14:paraId="561AFFC7" w14:textId="77777777" w:rsidR="0042171F" w:rsidRPr="000B62A6" w:rsidRDefault="0042171F" w:rsidP="0042171F"/>
          <w:p w14:paraId="64D3495C" w14:textId="77777777" w:rsidR="0042171F" w:rsidRPr="000B62A6" w:rsidRDefault="0042171F" w:rsidP="0042171F">
            <w:pPr>
              <w:pStyle w:val="Heading3"/>
              <w:rPr>
                <w:b w:val="0"/>
                <w:bCs/>
                <w:color w:val="082A75" w:themeColor="text2"/>
              </w:rPr>
            </w:pPr>
            <w:bookmarkStart w:id="9" w:name="_Toc43215031"/>
            <w:bookmarkStart w:id="10" w:name="_Toc43215148"/>
            <w:bookmarkStart w:id="11" w:name="_Toc43223557"/>
            <w:bookmarkStart w:id="12" w:name="_Toc43233615"/>
            <w:r w:rsidRPr="000B62A6">
              <w:rPr>
                <w:color w:val="082A75" w:themeColor="text2"/>
              </w:rPr>
              <w:t>Michael Simon</w:t>
            </w:r>
            <w:r w:rsidRPr="000B62A6">
              <w:rPr>
                <w:b w:val="0"/>
                <w:bCs/>
                <w:color w:val="082A75" w:themeColor="text2"/>
              </w:rPr>
              <w:t xml:space="preserve"> (25%) wrote the “Complexity Analysis” document.</w:t>
            </w:r>
            <w:bookmarkEnd w:id="9"/>
            <w:bookmarkEnd w:id="10"/>
            <w:bookmarkEnd w:id="11"/>
            <w:bookmarkEnd w:id="12"/>
          </w:p>
          <w:p w14:paraId="18B246FC" w14:textId="77777777" w:rsidR="0042171F" w:rsidRPr="000B62A6" w:rsidRDefault="0042171F" w:rsidP="0042171F"/>
          <w:p w14:paraId="0A59EEFE" w14:textId="77777777" w:rsidR="0042171F" w:rsidRPr="000B62A6" w:rsidRDefault="0042171F" w:rsidP="0042171F">
            <w:pPr>
              <w:pStyle w:val="Heading3"/>
              <w:rPr>
                <w:b w:val="0"/>
                <w:bCs/>
                <w:color w:val="082A75" w:themeColor="text2"/>
              </w:rPr>
            </w:pPr>
            <w:bookmarkStart w:id="13" w:name="_Toc43215032"/>
            <w:bookmarkStart w:id="14" w:name="_Toc43215149"/>
            <w:bookmarkStart w:id="15" w:name="_Toc43223558"/>
            <w:bookmarkStart w:id="16" w:name="_Toc43233616"/>
            <w:r w:rsidRPr="000B62A6">
              <w:rPr>
                <w:color w:val="082A75" w:themeColor="text2"/>
              </w:rPr>
              <w:t>Brent Werne</w:t>
            </w:r>
            <w:r w:rsidRPr="000B62A6">
              <w:rPr>
                <w:b w:val="0"/>
                <w:bCs/>
                <w:color w:val="082A75" w:themeColor="text2"/>
              </w:rPr>
              <w:t xml:space="preserve"> (25%) wrote the “List of Non-Functional Requirements” and “High-level System Architecture” documents.</w:t>
            </w:r>
            <w:bookmarkEnd w:id="13"/>
            <w:bookmarkEnd w:id="14"/>
            <w:bookmarkEnd w:id="15"/>
            <w:bookmarkEnd w:id="16"/>
          </w:p>
          <w:p w14:paraId="373237A7" w14:textId="77777777" w:rsidR="0042171F" w:rsidRPr="000B62A6" w:rsidRDefault="0042171F" w:rsidP="0042171F"/>
          <w:p w14:paraId="1C8DD00C" w14:textId="77777777" w:rsidR="0042171F" w:rsidRPr="000B62A6" w:rsidRDefault="0042171F" w:rsidP="0042171F">
            <w:pPr>
              <w:pStyle w:val="Heading3"/>
              <w:rPr>
                <w:b w:val="0"/>
                <w:bCs/>
                <w:color w:val="082A75" w:themeColor="text2"/>
              </w:rPr>
            </w:pPr>
            <w:bookmarkStart w:id="17" w:name="_Toc43215033"/>
            <w:bookmarkStart w:id="18" w:name="_Toc43215150"/>
            <w:bookmarkStart w:id="19" w:name="_Toc43223559"/>
            <w:bookmarkStart w:id="20" w:name="_Toc43233617"/>
            <w:r w:rsidRPr="000B62A6">
              <w:rPr>
                <w:color w:val="082A75" w:themeColor="text2"/>
              </w:rPr>
              <w:t>Betsy Kuruvila</w:t>
            </w:r>
            <w:r w:rsidRPr="000B62A6">
              <w:rPr>
                <w:b w:val="0"/>
                <w:bCs/>
                <w:color w:val="082A75" w:themeColor="text2"/>
              </w:rPr>
              <w:t xml:space="preserve"> (25%) wrote the “Overview, scenarios and use cases” and “List of High-Level Functional Requirements” documents.</w:t>
            </w:r>
            <w:bookmarkEnd w:id="17"/>
            <w:bookmarkEnd w:id="18"/>
            <w:bookmarkEnd w:id="19"/>
            <w:bookmarkEnd w:id="20"/>
          </w:p>
          <w:p w14:paraId="07730FB0" w14:textId="77777777" w:rsidR="0042171F" w:rsidRPr="000B62A6" w:rsidRDefault="0042171F" w:rsidP="0042171F"/>
          <w:p w14:paraId="642D96AC" w14:textId="77777777" w:rsidR="0042171F" w:rsidRPr="00AE73FC" w:rsidRDefault="0042171F" w:rsidP="0042171F">
            <w:pPr>
              <w:rPr>
                <w:rFonts w:asciiTheme="majorHAnsi" w:hAnsiTheme="majorHAnsi" w:cstheme="majorHAnsi"/>
                <w:sz w:val="24"/>
                <w:szCs w:val="20"/>
              </w:rPr>
            </w:pPr>
            <w:r w:rsidRPr="00AE73FC">
              <w:rPr>
                <w:rFonts w:asciiTheme="majorHAnsi" w:hAnsiTheme="majorHAnsi" w:cstheme="majorHAnsi"/>
                <w:sz w:val="24"/>
                <w:szCs w:val="20"/>
              </w:rPr>
              <w:t>Michael Resendes</w:t>
            </w:r>
            <w:r w:rsidRPr="00AE73FC">
              <w:rPr>
                <w:rFonts w:asciiTheme="majorHAnsi" w:hAnsiTheme="majorHAnsi" w:cstheme="majorHAnsi"/>
                <w:b w:val="0"/>
                <w:bCs/>
                <w:sz w:val="24"/>
                <w:szCs w:val="20"/>
              </w:rPr>
              <w:t xml:space="preserve"> (25%) wrote the “Executive Summary” and “Data Definition” documents.</w:t>
            </w:r>
          </w:p>
          <w:p w14:paraId="6E951A5F" w14:textId="77777777" w:rsidR="0042171F" w:rsidRDefault="0042171F" w:rsidP="00A40403">
            <w:pPr>
              <w:pStyle w:val="Heading1"/>
            </w:pPr>
          </w:p>
          <w:p w14:paraId="4B2A4062" w14:textId="77777777" w:rsidR="0042171F" w:rsidRDefault="0042171F" w:rsidP="00A40403">
            <w:pPr>
              <w:pStyle w:val="Heading1"/>
            </w:pPr>
          </w:p>
          <w:p w14:paraId="016A9402" w14:textId="77777777" w:rsidR="0042171F" w:rsidRDefault="0042171F" w:rsidP="00A40403">
            <w:pPr>
              <w:pStyle w:val="Heading1"/>
            </w:pPr>
          </w:p>
          <w:p w14:paraId="164F5E97" w14:textId="77777777" w:rsidR="0042171F" w:rsidRDefault="0042171F" w:rsidP="00A40403">
            <w:pPr>
              <w:pStyle w:val="Heading1"/>
            </w:pPr>
          </w:p>
          <w:p w14:paraId="762EC8C0" w14:textId="77777777" w:rsidR="0042171F" w:rsidRDefault="0042171F" w:rsidP="00A40403">
            <w:pPr>
              <w:pStyle w:val="Heading1"/>
            </w:pPr>
          </w:p>
          <w:p w14:paraId="5447A2A6" w14:textId="192BAE42" w:rsidR="0042171F" w:rsidRDefault="0042171F" w:rsidP="00A40403">
            <w:pPr>
              <w:pStyle w:val="Heading1"/>
            </w:pPr>
          </w:p>
          <w:p w14:paraId="3BC8D04D" w14:textId="77777777" w:rsidR="00776DF5" w:rsidRDefault="00776DF5" w:rsidP="00A40403">
            <w:pPr>
              <w:pStyle w:val="Heading1"/>
            </w:pPr>
          </w:p>
          <w:p w14:paraId="4AC5AF05" w14:textId="20E6E0B7" w:rsidR="00A40403" w:rsidRDefault="00A40403" w:rsidP="00A40403">
            <w:pPr>
              <w:pStyle w:val="Heading1"/>
            </w:pPr>
            <w:bookmarkStart w:id="21" w:name="_Toc43233618"/>
            <w:r w:rsidRPr="00A40403">
              <w:lastRenderedPageBreak/>
              <w:t>Executive Summary</w:t>
            </w:r>
            <w:bookmarkEnd w:id="1"/>
            <w:bookmarkEnd w:id="21"/>
          </w:p>
          <w:p w14:paraId="35A274C8" w14:textId="6E1B491C" w:rsidR="00A40403" w:rsidRDefault="00A40403" w:rsidP="00A40403">
            <w:pPr>
              <w:pStyle w:val="Heading3"/>
            </w:pPr>
            <w:bookmarkStart w:id="22" w:name="_Toc43201101"/>
            <w:bookmarkStart w:id="23" w:name="_Toc43215038"/>
            <w:bookmarkStart w:id="24" w:name="_Toc43215154"/>
            <w:bookmarkStart w:id="25" w:name="_Toc43223539"/>
            <w:bookmarkStart w:id="26" w:name="_Toc43233619"/>
            <w:r w:rsidRPr="00A40403">
              <w:t>FunkyTech</w:t>
            </w:r>
            <w:bookmarkEnd w:id="22"/>
            <w:bookmarkEnd w:id="23"/>
            <w:bookmarkEnd w:id="24"/>
            <w:bookmarkEnd w:id="25"/>
            <w:bookmarkEnd w:id="26"/>
          </w:p>
          <w:p w14:paraId="74383BC7" w14:textId="77777777" w:rsidR="0072520B" w:rsidRPr="00A40403" w:rsidRDefault="0072520B" w:rsidP="00A40403">
            <w:pPr>
              <w:spacing w:line="240" w:lineRule="auto"/>
              <w:rPr>
                <w:rFonts w:ascii="Times New Roman" w:eastAsia="Times New Roman" w:hAnsi="Times New Roman" w:cs="Times New Roman"/>
                <w:b w:val="0"/>
                <w:color w:val="auto"/>
                <w:sz w:val="24"/>
                <w:szCs w:val="24"/>
              </w:rPr>
            </w:pPr>
          </w:p>
          <w:p w14:paraId="2A86CE1B" w14:textId="11AA4EE3" w:rsidR="00A40403" w:rsidRPr="00A40403" w:rsidRDefault="00A40403" w:rsidP="00A40403">
            <w:pPr>
              <w:pStyle w:val="Content"/>
              <w:rPr>
                <w:rFonts w:ascii="Times New Roman" w:hAnsi="Times New Roman"/>
                <w:color w:val="000000"/>
              </w:rPr>
            </w:pPr>
            <w:r w:rsidRPr="00A40403">
              <w:t>People in today’s world live in a very uncertain time. In th</w:t>
            </w:r>
            <w:r w:rsidR="003B6966">
              <w:t>e</w:t>
            </w:r>
            <w:r w:rsidRPr="00A40403">
              <w:t xml:space="preserve"> current year alone, we have seen unprecedented events that have taken both a physical and mental toll on the public. Over the past few months, the COVID-19 pandemic and quarantine practices have radically changed the lifestyles of billions of people around the globe. Many of us now lack the daily interaction we had with our friends, peers, and coworkers</w:t>
            </w:r>
            <w:r w:rsidR="003B6966">
              <w:t>. A</w:t>
            </w:r>
            <w:r w:rsidRPr="00A40403">
              <w:t>lthough things like social media can help remedy these feelings of isolation and separation, we believe these platforms do not go far enough in giving their users the camaraderie they desire.</w:t>
            </w:r>
          </w:p>
          <w:p w14:paraId="109D992F" w14:textId="06DB467F" w:rsidR="00A40403" w:rsidRPr="00A40403" w:rsidRDefault="00A40403" w:rsidP="00A40403">
            <w:pPr>
              <w:pStyle w:val="Content"/>
              <w:rPr>
                <w:rFonts w:ascii="Times New Roman" w:hAnsi="Times New Roman"/>
                <w:color w:val="auto"/>
              </w:rPr>
            </w:pPr>
          </w:p>
          <w:p w14:paraId="6D8A2A81" w14:textId="38A05134" w:rsidR="00A40403" w:rsidRPr="00A40403" w:rsidRDefault="00A40403" w:rsidP="00A40403">
            <w:pPr>
              <w:pStyle w:val="Content"/>
              <w:rPr>
                <w:rFonts w:ascii="Times New Roman" w:hAnsi="Times New Roman"/>
                <w:color w:val="000000"/>
              </w:rPr>
            </w:pPr>
            <w:r w:rsidRPr="00A40403">
              <w:t xml:space="preserve">We, the working members of FunkyTech, have decided that people now need a social platform that goes beyond surface-level sharing and posting. This decision of ours will take the form of our website </w:t>
            </w:r>
            <w:r w:rsidR="00DE5331" w:rsidRPr="003E25C4">
              <w:rPr>
                <w:u w:val="single"/>
              </w:rPr>
              <w:t>Gather+</w:t>
            </w:r>
            <w:r w:rsidR="00DE5331">
              <w:t>,</w:t>
            </w:r>
            <w:r w:rsidRPr="00A40403">
              <w:t xml:space="preserve"> a platform based on connection</w:t>
            </w:r>
            <w:r w:rsidR="003B6966">
              <w:t>s</w:t>
            </w:r>
            <w:r w:rsidRPr="00A40403">
              <w:t xml:space="preserve"> rather than content. </w:t>
            </w:r>
            <w:r w:rsidRPr="00A40403">
              <w:rPr>
                <w:rFonts w:ascii="Times New Roman" w:hAnsi="Times New Roman"/>
                <w:color w:val="000000"/>
              </w:rPr>
              <w:br/>
            </w:r>
          </w:p>
          <w:p w14:paraId="16574D7C" w14:textId="0BEA8F31" w:rsidR="00A40403" w:rsidRDefault="0054653E" w:rsidP="00A40403">
            <w:pPr>
              <w:pStyle w:val="Content"/>
            </w:pPr>
            <w:r>
              <w:t>Gather+ (pronounced Gather-PLUS)</w:t>
            </w:r>
            <w:r w:rsidR="00A40403" w:rsidRPr="00A40403">
              <w:t xml:space="preserve"> will allow its users to join communities centered on topics that interest them and communicate with other people within that group. Unlike other sites which use character/post limits and content rating algorithms that hamper communication, </w:t>
            </w:r>
            <w:r>
              <w:t>Gather+</w:t>
            </w:r>
            <w:r w:rsidR="00A40403" w:rsidRPr="00A40403">
              <w:t xml:space="preserve"> will </w:t>
            </w:r>
            <w:r w:rsidR="003B6966">
              <w:t xml:space="preserve">promote </w:t>
            </w:r>
            <w:r w:rsidR="00A40403" w:rsidRPr="00A40403">
              <w:t xml:space="preserve">the idea that every user should be able to join a community and be a part of the conversation. Users will be encouraged to </w:t>
            </w:r>
            <w:r w:rsidR="003B6966">
              <w:t xml:space="preserve">engage in thoughtful </w:t>
            </w:r>
            <w:r w:rsidR="00A40403" w:rsidRPr="00A40403">
              <w:t xml:space="preserve">discussions </w:t>
            </w:r>
            <w:r w:rsidR="009812E5">
              <w:t>centered on uplifting topics</w:t>
            </w:r>
            <w:r w:rsidR="00A40403" w:rsidRPr="00A40403">
              <w:t xml:space="preserve"> that many people </w:t>
            </w:r>
            <w:r w:rsidR="00E41404">
              <w:t>are missing because of the pandemic.</w:t>
            </w:r>
          </w:p>
          <w:p w14:paraId="2B07117A" w14:textId="77777777" w:rsidR="00E41404" w:rsidRPr="00A40403" w:rsidRDefault="00E41404" w:rsidP="00A40403">
            <w:pPr>
              <w:pStyle w:val="Content"/>
              <w:rPr>
                <w:rFonts w:ascii="Times New Roman" w:hAnsi="Times New Roman"/>
                <w:color w:val="auto"/>
              </w:rPr>
            </w:pPr>
          </w:p>
          <w:p w14:paraId="0DB43356" w14:textId="4D6C590D" w:rsidR="0072520B" w:rsidRDefault="00A40403" w:rsidP="00A40403">
            <w:pPr>
              <w:pStyle w:val="Content"/>
            </w:pPr>
            <w:r w:rsidRPr="00A40403">
              <w:t>COVID-19 has revealed that millions of people still struggle with the loneliness of quarantine</w:t>
            </w:r>
            <w:r w:rsidR="00E41404">
              <w:t>/lockdown</w:t>
            </w:r>
            <w:r w:rsidRPr="00A40403">
              <w:t xml:space="preserve"> despite the abundance of social media platforms </w:t>
            </w:r>
            <w:r w:rsidR="00E41404">
              <w:t>available in web and mobile form</w:t>
            </w:r>
            <w:r w:rsidRPr="00A40403">
              <w:t xml:space="preserve">. Thus, </w:t>
            </w:r>
            <w:r w:rsidR="0054653E">
              <w:t>Gather+</w:t>
            </w:r>
            <w:r w:rsidRPr="00A40403">
              <w:t xml:space="preserve"> and its emphasis </w:t>
            </w:r>
            <w:r w:rsidR="00E41404">
              <w:t>on “</w:t>
            </w:r>
            <w:r w:rsidRPr="00A40403">
              <w:t>connection over content</w:t>
            </w:r>
            <w:r w:rsidR="00E41404">
              <w:t>”</w:t>
            </w:r>
            <w:r w:rsidRPr="00A40403">
              <w:t xml:space="preserve"> will seek to bridge people together and fo</w:t>
            </w:r>
            <w:r w:rsidR="00C72315">
              <w:t xml:space="preserve">rm </w:t>
            </w:r>
            <w:r w:rsidR="00E41404">
              <w:t>communities</w:t>
            </w:r>
            <w:r w:rsidR="00C72315">
              <w:t xml:space="preserve"> that will ideally outlast the pandemic</w:t>
            </w:r>
            <w:r w:rsidR="00E41404">
              <w:t>.</w:t>
            </w:r>
          </w:p>
          <w:p w14:paraId="33C5310F" w14:textId="77777777" w:rsidR="00333C89" w:rsidRDefault="00333C89" w:rsidP="0072520B">
            <w:pPr>
              <w:pStyle w:val="Heading1"/>
            </w:pPr>
            <w:bookmarkStart w:id="27" w:name="_Toc43201102"/>
            <w:bookmarkStart w:id="28" w:name="_Toc43233620"/>
          </w:p>
          <w:p w14:paraId="7B47DF0F" w14:textId="0C910DA5" w:rsidR="0072520B" w:rsidRDefault="0072520B" w:rsidP="0072520B">
            <w:pPr>
              <w:pStyle w:val="Heading1"/>
            </w:pPr>
            <w:r w:rsidRPr="0072520B">
              <w:lastRenderedPageBreak/>
              <w:t>Complexity Analysis</w:t>
            </w:r>
            <w:bookmarkEnd w:id="27"/>
            <w:bookmarkEnd w:id="28"/>
          </w:p>
          <w:p w14:paraId="0DB30663" w14:textId="77777777" w:rsidR="0072520B" w:rsidRDefault="0072520B" w:rsidP="0072520B">
            <w:pPr>
              <w:pStyle w:val="Heading3"/>
            </w:pPr>
            <w:bookmarkStart w:id="29" w:name="_Toc43201103"/>
            <w:bookmarkStart w:id="30" w:name="_Toc43215040"/>
            <w:bookmarkStart w:id="31" w:name="_Toc43215156"/>
            <w:bookmarkStart w:id="32" w:name="_Toc43223541"/>
            <w:bookmarkStart w:id="33" w:name="_Toc43233621"/>
            <w:r w:rsidRPr="00A40403">
              <w:t>FunkyTech</w:t>
            </w:r>
            <w:bookmarkEnd w:id="29"/>
            <w:bookmarkEnd w:id="30"/>
            <w:bookmarkEnd w:id="31"/>
            <w:bookmarkEnd w:id="32"/>
            <w:bookmarkEnd w:id="33"/>
          </w:p>
          <w:p w14:paraId="7CDEC2CB" w14:textId="77777777" w:rsidR="00A55274" w:rsidRPr="00A55274" w:rsidRDefault="00A55274" w:rsidP="00A55274">
            <w:pPr>
              <w:spacing w:line="240" w:lineRule="auto"/>
              <w:rPr>
                <w:rFonts w:ascii="Times New Roman" w:eastAsia="Times New Roman" w:hAnsi="Times New Roman" w:cs="Times New Roman"/>
                <w:b w:val="0"/>
                <w:color w:val="auto"/>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363"/>
              <w:gridCol w:w="4997"/>
            </w:tblGrid>
            <w:tr w:rsidR="00A55274" w:rsidRPr="00A55274" w14:paraId="6A7CD0D5" w14:textId="77777777" w:rsidTr="005E6D12">
              <w:tc>
                <w:tcPr>
                  <w:tcW w:w="43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3EE92" w14:textId="77777777" w:rsidR="00A55274" w:rsidRPr="00A55274" w:rsidRDefault="00A55274" w:rsidP="00A55274">
                  <w:pPr>
                    <w:pStyle w:val="Content"/>
                    <w:jc w:val="center"/>
                    <w:rPr>
                      <w:rFonts w:ascii="Times New Roman" w:hAnsi="Times New Roman"/>
                      <w:b/>
                      <w:bCs/>
                      <w:color w:val="auto"/>
                    </w:rPr>
                  </w:pPr>
                  <w:r w:rsidRPr="00A55274">
                    <w:rPr>
                      <w:b/>
                      <w:bCs/>
                    </w:rPr>
                    <w:t>Gather+</w:t>
                  </w:r>
                </w:p>
              </w:tc>
              <w:tc>
                <w:tcPr>
                  <w:tcW w:w="49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3FE3A" w14:textId="77777777" w:rsidR="00A55274" w:rsidRPr="00A55274" w:rsidRDefault="00A55274" w:rsidP="00A55274">
                  <w:pPr>
                    <w:pStyle w:val="Content"/>
                    <w:jc w:val="center"/>
                    <w:rPr>
                      <w:rFonts w:ascii="Times New Roman" w:hAnsi="Times New Roman"/>
                      <w:b/>
                      <w:bCs/>
                      <w:color w:val="auto"/>
                    </w:rPr>
                  </w:pPr>
                  <w:r w:rsidRPr="00A55274">
                    <w:rPr>
                      <w:b/>
                      <w:bCs/>
                    </w:rPr>
                    <w:t>Competitors (Facebook, Twitter, Reddit)</w:t>
                  </w:r>
                </w:p>
              </w:tc>
            </w:tr>
            <w:tr w:rsidR="00A55274" w:rsidRPr="00A55274" w14:paraId="069207F4" w14:textId="77777777" w:rsidTr="005E6D12">
              <w:tc>
                <w:tcPr>
                  <w:tcW w:w="43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46C72" w14:textId="77777777" w:rsidR="00A55274" w:rsidRPr="00A55274" w:rsidRDefault="00A55274" w:rsidP="00A55274">
                  <w:pPr>
                    <w:pStyle w:val="Content"/>
                    <w:jc w:val="center"/>
                    <w:rPr>
                      <w:rFonts w:ascii="Times New Roman" w:hAnsi="Times New Roman"/>
                      <w:color w:val="auto"/>
                    </w:rPr>
                  </w:pPr>
                  <w:r w:rsidRPr="00A55274">
                    <w:t>Connection-Based</w:t>
                  </w:r>
                </w:p>
              </w:tc>
              <w:tc>
                <w:tcPr>
                  <w:tcW w:w="49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12EED" w14:textId="77777777" w:rsidR="00A55274" w:rsidRPr="00A55274" w:rsidRDefault="00A55274" w:rsidP="00A55274">
                  <w:pPr>
                    <w:pStyle w:val="Content"/>
                    <w:jc w:val="center"/>
                    <w:rPr>
                      <w:rFonts w:ascii="Times New Roman" w:hAnsi="Times New Roman"/>
                      <w:color w:val="auto"/>
                    </w:rPr>
                  </w:pPr>
                  <w:r w:rsidRPr="00A55274">
                    <w:t>Content-Based</w:t>
                  </w:r>
                </w:p>
              </w:tc>
            </w:tr>
            <w:tr w:rsidR="00A55274" w:rsidRPr="00A55274" w14:paraId="35B8FED9" w14:textId="77777777" w:rsidTr="005E6D12">
              <w:tc>
                <w:tcPr>
                  <w:tcW w:w="43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7C48E" w14:textId="15C4E140" w:rsidR="00A55274" w:rsidRPr="00A55274" w:rsidRDefault="00A55274" w:rsidP="00A55274">
                  <w:pPr>
                    <w:pStyle w:val="Content"/>
                    <w:jc w:val="center"/>
                    <w:rPr>
                      <w:rFonts w:ascii="Times New Roman" w:hAnsi="Times New Roman"/>
                      <w:color w:val="auto"/>
                    </w:rPr>
                  </w:pPr>
                  <w:r w:rsidRPr="00A55274">
                    <w:t xml:space="preserve">Equality of </w:t>
                  </w:r>
                  <w:r w:rsidR="009812E5">
                    <w:t>A</w:t>
                  </w:r>
                  <w:r w:rsidRPr="00A55274">
                    <w:t xml:space="preserve">ll </w:t>
                  </w:r>
                  <w:r w:rsidR="009812E5">
                    <w:t>Material</w:t>
                  </w:r>
                </w:p>
              </w:tc>
              <w:tc>
                <w:tcPr>
                  <w:tcW w:w="49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C35CD" w14:textId="77777777" w:rsidR="00A55274" w:rsidRPr="00A55274" w:rsidRDefault="00A55274" w:rsidP="00A55274">
                  <w:pPr>
                    <w:pStyle w:val="Content"/>
                    <w:jc w:val="center"/>
                    <w:rPr>
                      <w:rFonts w:ascii="Times New Roman" w:hAnsi="Times New Roman"/>
                      <w:color w:val="auto"/>
                    </w:rPr>
                  </w:pPr>
                  <w:r w:rsidRPr="00A55274">
                    <w:t>Content Rating</w:t>
                  </w:r>
                </w:p>
              </w:tc>
            </w:tr>
            <w:tr w:rsidR="00A55274" w:rsidRPr="00A55274" w14:paraId="2F01E1F9" w14:textId="77777777" w:rsidTr="005E6D12">
              <w:tc>
                <w:tcPr>
                  <w:tcW w:w="43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58A99" w14:textId="0E5CD9E1" w:rsidR="00A55274" w:rsidRPr="00A55274" w:rsidRDefault="00A55274" w:rsidP="00A55274">
                  <w:pPr>
                    <w:pStyle w:val="Content"/>
                    <w:jc w:val="center"/>
                    <w:rPr>
                      <w:rFonts w:ascii="Times New Roman" w:hAnsi="Times New Roman"/>
                      <w:color w:val="auto"/>
                    </w:rPr>
                  </w:pPr>
                  <w:r w:rsidRPr="00A55274">
                    <w:t xml:space="preserve">Positivity </w:t>
                  </w:r>
                  <w:r w:rsidR="009812E5">
                    <w:t>F</w:t>
                  </w:r>
                  <w:r w:rsidRPr="00A55274">
                    <w:t>ocus</w:t>
                  </w:r>
                </w:p>
              </w:tc>
              <w:tc>
                <w:tcPr>
                  <w:tcW w:w="49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2D929" w14:textId="77777777" w:rsidR="00A55274" w:rsidRPr="00A55274" w:rsidRDefault="00A55274" w:rsidP="00A55274">
                  <w:pPr>
                    <w:pStyle w:val="Content"/>
                    <w:jc w:val="center"/>
                    <w:rPr>
                      <w:rFonts w:ascii="Times New Roman" w:hAnsi="Times New Roman"/>
                      <w:color w:val="auto"/>
                    </w:rPr>
                  </w:pPr>
                  <w:r w:rsidRPr="00A55274">
                    <w:t>Monetization Focus</w:t>
                  </w:r>
                </w:p>
              </w:tc>
            </w:tr>
            <w:tr w:rsidR="005E6D12" w:rsidRPr="00A55274" w14:paraId="1C484E1D" w14:textId="77777777" w:rsidTr="005E6D12">
              <w:tc>
                <w:tcPr>
                  <w:tcW w:w="43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9567D" w14:textId="31B5F113" w:rsidR="005E6D12" w:rsidRPr="00A55274" w:rsidRDefault="009812E5" w:rsidP="00A55274">
                  <w:pPr>
                    <w:pStyle w:val="Content"/>
                    <w:jc w:val="center"/>
                  </w:pPr>
                  <w:r>
                    <w:t>Ad-Free</w:t>
                  </w:r>
                </w:p>
              </w:tc>
              <w:tc>
                <w:tcPr>
                  <w:tcW w:w="49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67D44D" w14:textId="69EAEF0F" w:rsidR="005E6D12" w:rsidRPr="00A55274" w:rsidRDefault="009812E5" w:rsidP="00A55274">
                  <w:pPr>
                    <w:pStyle w:val="Content"/>
                    <w:jc w:val="center"/>
                  </w:pPr>
                  <w:r>
                    <w:t>Paid/Promoted Advertisements</w:t>
                  </w:r>
                </w:p>
              </w:tc>
            </w:tr>
          </w:tbl>
          <w:p w14:paraId="2CE5848D" w14:textId="77777777" w:rsidR="00A55274" w:rsidRPr="00A55274" w:rsidRDefault="00A55274" w:rsidP="00A55274">
            <w:pPr>
              <w:spacing w:line="240" w:lineRule="auto"/>
              <w:rPr>
                <w:rFonts w:ascii="Times New Roman" w:eastAsia="Times New Roman" w:hAnsi="Times New Roman" w:cs="Times New Roman"/>
                <w:b w:val="0"/>
                <w:color w:val="auto"/>
                <w:sz w:val="24"/>
                <w:szCs w:val="24"/>
              </w:rPr>
            </w:pPr>
            <w:r w:rsidRPr="00A55274">
              <w:rPr>
                <w:rFonts w:ascii="Times New Roman" w:eastAsia="Times New Roman" w:hAnsi="Times New Roman" w:cs="Times New Roman"/>
                <w:b w:val="0"/>
                <w:color w:val="000000"/>
                <w:sz w:val="24"/>
                <w:szCs w:val="24"/>
              </w:rPr>
              <w:br/>
            </w:r>
          </w:p>
          <w:p w14:paraId="5C2F84C0" w14:textId="781BD78C" w:rsidR="00A55274" w:rsidRPr="005E6D12" w:rsidRDefault="00A55274" w:rsidP="00A55274">
            <w:pPr>
              <w:pStyle w:val="Content"/>
              <w:rPr>
                <w:rFonts w:ascii="Times New Roman" w:hAnsi="Times New Roman"/>
              </w:rPr>
            </w:pPr>
            <w:r w:rsidRPr="00A55274">
              <w:t xml:space="preserve">The motto for the development of Gather+ </w:t>
            </w:r>
            <w:r w:rsidR="005E6D12">
              <w:t>is</w:t>
            </w:r>
            <w:r w:rsidRPr="00A55274">
              <w:t xml:space="preserve"> “Connection over content”, which is what we believe will separate Gather+ from many of the traditional social media sites used today. Sites like Facebook, Twitter, and Reddit all revolve around the idea of their users submitting content through their profiles. This content is then subject to a rating system (Facebook likes, Twitter retweets, Reddit upvotes) that prioritizes more popular content. These systems ultimately incentivize users to </w:t>
            </w:r>
            <w:r w:rsidR="00C72315">
              <w:t>post</w:t>
            </w:r>
            <w:r w:rsidRPr="00A55274">
              <w:t xml:space="preserve"> content that ha</w:t>
            </w:r>
            <w:r w:rsidR="00E41404">
              <w:t>s</w:t>
            </w:r>
            <w:r w:rsidRPr="00A55274">
              <w:t xml:space="preserve"> the best chance at being viral, and while this mindset does have its advantages (primarily financial ones), we believe it also has drawbacks that can prove detrimental to many</w:t>
            </w:r>
            <w:r w:rsidR="00E41404">
              <w:t xml:space="preserve"> users</w:t>
            </w:r>
            <w:r w:rsidRPr="00A55274">
              <w:t xml:space="preserve">. Since more popular content is often easier to see on these platforms, some users may feel like their impact on the site may not be as important since they </w:t>
            </w:r>
            <w:r w:rsidR="009812E5" w:rsidRPr="00A55274">
              <w:t>do not</w:t>
            </w:r>
            <w:r w:rsidRPr="00A55274">
              <w:t xml:space="preserve"> have as big a following as other users.</w:t>
            </w:r>
            <w:r w:rsidRPr="00A55274">
              <w:rPr>
                <w:rFonts w:ascii="Times New Roman" w:hAnsi="Times New Roman"/>
              </w:rPr>
              <w:br/>
            </w:r>
          </w:p>
          <w:p w14:paraId="316C578D" w14:textId="7D40CB06" w:rsidR="00A55274" w:rsidRPr="00A55274" w:rsidRDefault="00A55274" w:rsidP="00A55274">
            <w:pPr>
              <w:pStyle w:val="Content"/>
              <w:rPr>
                <w:rFonts w:ascii="Times New Roman" w:hAnsi="Times New Roman"/>
                <w:color w:val="auto"/>
              </w:rPr>
            </w:pPr>
            <w:r w:rsidRPr="00A55274">
              <w:t xml:space="preserve">This is the issue that Gather+ </w:t>
            </w:r>
            <w:r w:rsidR="0082143B">
              <w:t>seeks</w:t>
            </w:r>
            <w:r w:rsidRPr="00A55274">
              <w:t xml:space="preserve"> to resolve. Instead of “content-based”, Gather+ will be “connection-based” and allow all users to be on equal footing. Users will join discussions that will not be driven by a rating system</w:t>
            </w:r>
            <w:r w:rsidR="00E41404">
              <w:t>. T</w:t>
            </w:r>
            <w:r w:rsidRPr="00A55274">
              <w:t>h</w:t>
            </w:r>
            <w:r w:rsidR="00E41404">
              <w:t>erefore,</w:t>
            </w:r>
            <w:r w:rsidRPr="00A55274">
              <w:t xml:space="preserve"> all users </w:t>
            </w:r>
            <w:r w:rsidR="00E41404">
              <w:t xml:space="preserve">and </w:t>
            </w:r>
            <w:r w:rsidRPr="00A55274">
              <w:t xml:space="preserve">not </w:t>
            </w:r>
            <w:r w:rsidR="00E41404">
              <w:t xml:space="preserve">only </w:t>
            </w:r>
            <w:r w:rsidRPr="00A55274">
              <w:t xml:space="preserve">the popular ones, </w:t>
            </w:r>
            <w:r w:rsidR="00E41404">
              <w:t xml:space="preserve">can make a substantive contribution to </w:t>
            </w:r>
            <w:r w:rsidRPr="00A55274">
              <w:t xml:space="preserve">the conversation. Users </w:t>
            </w:r>
            <w:r w:rsidR="00E41404">
              <w:t>can measure</w:t>
            </w:r>
            <w:r w:rsidRPr="00A55274">
              <w:t xml:space="preserve"> their </w:t>
            </w:r>
            <w:r w:rsidR="00E41404">
              <w:t>perceived success</w:t>
            </w:r>
            <w:r w:rsidRPr="00A55274">
              <w:t xml:space="preserve"> on Gather+ by the number of meaningful and engaging conversations they partake in</w:t>
            </w:r>
            <w:r w:rsidR="00E41404">
              <w:t>, instead of feeling measured by a voting system</w:t>
            </w:r>
            <w:r w:rsidRPr="00A55274">
              <w:t>. Additionally, Gather+ will place an emph</w:t>
            </w:r>
            <w:r w:rsidR="00E41404">
              <w:t>asis</w:t>
            </w:r>
            <w:r w:rsidRPr="00A55274">
              <w:t xml:space="preserve"> on</w:t>
            </w:r>
            <w:r w:rsidR="00E41404">
              <w:t xml:space="preserve"> encouraging </w:t>
            </w:r>
            <w:r w:rsidRPr="00A55274">
              <w:t>content, ensuring that users will enjoy the website and feel welcome on it.   </w:t>
            </w:r>
          </w:p>
          <w:p w14:paraId="4A270286" w14:textId="77777777" w:rsidR="00254E75" w:rsidRDefault="00254E75" w:rsidP="00254E75">
            <w:pPr>
              <w:pStyle w:val="Heading1"/>
              <w:rPr>
                <w:rFonts w:eastAsia="Times New Roman"/>
                <w:color w:val="000000"/>
                <w:sz w:val="24"/>
                <w:szCs w:val="24"/>
              </w:rPr>
            </w:pPr>
            <w:bookmarkStart w:id="34" w:name="_Toc43201104"/>
            <w:bookmarkStart w:id="35" w:name="_Toc43233622"/>
            <w:r>
              <w:lastRenderedPageBreak/>
              <w:t>Data Definition</w:t>
            </w:r>
            <w:bookmarkEnd w:id="34"/>
            <w:bookmarkEnd w:id="35"/>
          </w:p>
          <w:p w14:paraId="4533DC5B" w14:textId="77777777" w:rsidR="00254E75" w:rsidRDefault="00254E75" w:rsidP="00254E75">
            <w:pPr>
              <w:pStyle w:val="Heading3"/>
            </w:pPr>
            <w:bookmarkStart w:id="36" w:name="_Toc43201105"/>
            <w:bookmarkStart w:id="37" w:name="_Toc43215042"/>
            <w:bookmarkStart w:id="38" w:name="_Toc43215158"/>
            <w:bookmarkStart w:id="39" w:name="_Toc43223543"/>
            <w:bookmarkStart w:id="40" w:name="_Toc43233623"/>
            <w:r w:rsidRPr="00A40403">
              <w:t>FunkyTech</w:t>
            </w:r>
            <w:bookmarkEnd w:id="36"/>
            <w:bookmarkEnd w:id="37"/>
            <w:bookmarkEnd w:id="38"/>
            <w:bookmarkEnd w:id="39"/>
            <w:bookmarkEnd w:id="40"/>
          </w:p>
          <w:p w14:paraId="23B0A45E" w14:textId="77777777" w:rsidR="00254E75" w:rsidRDefault="00254E75" w:rsidP="00254E75">
            <w:pPr>
              <w:pStyle w:val="Content"/>
              <w:rPr>
                <w:rFonts w:eastAsia="Times New Roman"/>
                <w:color w:val="000000"/>
                <w:sz w:val="24"/>
                <w:szCs w:val="24"/>
              </w:rPr>
            </w:pPr>
          </w:p>
          <w:p w14:paraId="0B7CFD30" w14:textId="5598A1ED" w:rsidR="00254E75" w:rsidRPr="00363C99" w:rsidRDefault="00254E75" w:rsidP="00254E75">
            <w:pPr>
              <w:pStyle w:val="Content"/>
              <w:rPr>
                <w:rFonts w:eastAsia="Times New Roman"/>
                <w:b/>
                <w:bCs/>
                <w:color w:val="000000"/>
                <w:sz w:val="36"/>
                <w:szCs w:val="36"/>
              </w:rPr>
            </w:pPr>
            <w:r w:rsidRPr="00363C99">
              <w:rPr>
                <w:b/>
                <w:bCs/>
                <w:color w:val="E31C60"/>
                <w:sz w:val="32"/>
                <w:szCs w:val="32"/>
              </w:rPr>
              <w:t>FunkyTech</w:t>
            </w:r>
          </w:p>
          <w:p w14:paraId="5509D375" w14:textId="6D139BAB" w:rsidR="00254E75" w:rsidRDefault="00254E75" w:rsidP="00254E75">
            <w:pPr>
              <w:pStyle w:val="Content"/>
            </w:pPr>
            <w:r>
              <w:t>The team name for Group 7 in CEN 4010. Composed of Brent Werne, Michael Resendes, Betsy Kuruvila and Michael Simon.</w:t>
            </w:r>
          </w:p>
          <w:p w14:paraId="3D9959D3" w14:textId="77777777" w:rsidR="00254E75" w:rsidRDefault="00254E75" w:rsidP="00254E75">
            <w:pPr>
              <w:pStyle w:val="Content"/>
            </w:pPr>
          </w:p>
          <w:p w14:paraId="7502121B" w14:textId="77777777" w:rsidR="00254E75" w:rsidRPr="00363C99" w:rsidRDefault="00254E75" w:rsidP="00254E75">
            <w:pPr>
              <w:pStyle w:val="Content"/>
              <w:rPr>
                <w:rFonts w:ascii="Times New Roman" w:hAnsi="Times New Roman"/>
                <w:b/>
                <w:bCs/>
                <w:color w:val="000000"/>
                <w:sz w:val="40"/>
                <w:szCs w:val="32"/>
              </w:rPr>
            </w:pPr>
            <w:r w:rsidRPr="00363C99">
              <w:rPr>
                <w:b/>
                <w:bCs/>
                <w:color w:val="E31C60"/>
                <w:sz w:val="32"/>
                <w:szCs w:val="32"/>
              </w:rPr>
              <w:t>“Connection Over Content”</w:t>
            </w:r>
          </w:p>
          <w:p w14:paraId="6B7D9782" w14:textId="0DEDA458" w:rsidR="00254E75" w:rsidRDefault="003B6966" w:rsidP="00254E75">
            <w:pPr>
              <w:pStyle w:val="Content"/>
            </w:pPr>
            <w:r>
              <w:t>The team</w:t>
            </w:r>
            <w:r w:rsidR="00254E75">
              <w:t xml:space="preserve"> motto for t</w:t>
            </w:r>
            <w:r>
              <w:t xml:space="preserve">his </w:t>
            </w:r>
            <w:r w:rsidR="00254E75">
              <w:t>project</w:t>
            </w:r>
            <w:r>
              <w:t>’s</w:t>
            </w:r>
            <w:r w:rsidR="00254E75">
              <w:t xml:space="preserve"> development. </w:t>
            </w:r>
            <w:r>
              <w:t>The</w:t>
            </w:r>
            <w:r w:rsidR="00254E75">
              <w:t xml:space="preserve"> emphasis </w:t>
            </w:r>
            <w:r>
              <w:t xml:space="preserve">is </w:t>
            </w:r>
            <w:r w:rsidR="00254E75">
              <w:t>on designing our application to encourage users to engage in thoughtful conversation</w:t>
            </w:r>
            <w:r>
              <w:t>,</w:t>
            </w:r>
            <w:r w:rsidR="00254E75">
              <w:t xml:space="preserve"> and form lasting bonds with other users</w:t>
            </w:r>
            <w:r>
              <w:t xml:space="preserve">, </w:t>
            </w:r>
            <w:r w:rsidR="00254E75">
              <w:t>rather than</w:t>
            </w:r>
            <w:r>
              <w:t xml:space="preserve"> posting content for feedback</w:t>
            </w:r>
            <w:r w:rsidR="00254E75">
              <w:t>.</w:t>
            </w:r>
          </w:p>
          <w:p w14:paraId="39769882" w14:textId="77777777" w:rsidR="00363C99" w:rsidRDefault="00363C99" w:rsidP="00254E75">
            <w:pPr>
              <w:pStyle w:val="Content"/>
            </w:pPr>
          </w:p>
          <w:p w14:paraId="4C2A4040" w14:textId="77777777" w:rsidR="00254E75" w:rsidRPr="00363C99" w:rsidRDefault="00254E75" w:rsidP="00254E75">
            <w:pPr>
              <w:pStyle w:val="Content"/>
              <w:rPr>
                <w:rFonts w:ascii="Times New Roman" w:hAnsi="Times New Roman"/>
                <w:b/>
                <w:bCs/>
                <w:color w:val="000000"/>
                <w:sz w:val="40"/>
                <w:szCs w:val="32"/>
              </w:rPr>
            </w:pPr>
            <w:r w:rsidRPr="00363C99">
              <w:rPr>
                <w:b/>
                <w:bCs/>
                <w:color w:val="E31C60"/>
                <w:sz w:val="32"/>
                <w:szCs w:val="32"/>
              </w:rPr>
              <w:t>Gather+</w:t>
            </w:r>
          </w:p>
          <w:p w14:paraId="0BEFB1FE" w14:textId="5CC93A4C" w:rsidR="00254E75" w:rsidRDefault="00254E75" w:rsidP="00254E75">
            <w:pPr>
              <w:pStyle w:val="Content"/>
            </w:pPr>
            <w:r>
              <w:t>The name of the website</w:t>
            </w:r>
            <w:r w:rsidR="003B6966">
              <w:t xml:space="preserve">/web-based </w:t>
            </w:r>
            <w:r>
              <w:t>app</w:t>
            </w:r>
            <w:r w:rsidR="003B6966">
              <w:t>lication</w:t>
            </w:r>
            <w:r>
              <w:t xml:space="preserve"> that will be hosted </w:t>
            </w:r>
            <w:r w:rsidR="003B6966">
              <w:t>by the team’s account on the</w:t>
            </w:r>
            <w:r>
              <w:t xml:space="preserve"> </w:t>
            </w:r>
            <w:r w:rsidR="003B6966">
              <w:t xml:space="preserve">LAMP </w:t>
            </w:r>
            <w:r>
              <w:t>server. (Pronounced: Gather-PLUS)</w:t>
            </w:r>
          </w:p>
          <w:p w14:paraId="56CD1654" w14:textId="77777777" w:rsidR="00363C99" w:rsidRDefault="00363C99" w:rsidP="00254E75">
            <w:pPr>
              <w:pStyle w:val="Content"/>
            </w:pPr>
          </w:p>
          <w:p w14:paraId="058C0F7B" w14:textId="77777777" w:rsidR="00254E75" w:rsidRPr="00363C99" w:rsidRDefault="00254E75" w:rsidP="00254E75">
            <w:pPr>
              <w:pStyle w:val="Content"/>
              <w:rPr>
                <w:rFonts w:ascii="Times New Roman" w:hAnsi="Times New Roman"/>
                <w:b/>
                <w:bCs/>
                <w:color w:val="000000"/>
                <w:sz w:val="40"/>
                <w:szCs w:val="32"/>
              </w:rPr>
            </w:pPr>
            <w:r w:rsidRPr="00363C99">
              <w:rPr>
                <w:b/>
                <w:bCs/>
                <w:color w:val="E31C60"/>
                <w:sz w:val="32"/>
                <w:szCs w:val="32"/>
              </w:rPr>
              <w:t>Feature Page</w:t>
            </w:r>
          </w:p>
          <w:p w14:paraId="0B388A33" w14:textId="1A750638" w:rsidR="00204B74" w:rsidRPr="00865A54" w:rsidRDefault="00DD327D" w:rsidP="00DD327D">
            <w:pPr>
              <w:pStyle w:val="Content"/>
              <w:rPr>
                <w:rFonts w:ascii="Times New Roman" w:hAnsi="Times New Roman"/>
                <w:b/>
                <w:bCs/>
                <w:color w:val="000000"/>
                <w:sz w:val="40"/>
                <w:szCs w:val="32"/>
              </w:rPr>
            </w:pPr>
            <w:r w:rsidRPr="00DD327D">
              <w:t xml:space="preserve">The home/landing page of </w:t>
            </w:r>
            <w:r>
              <w:rPr>
                <w:color w:val="E31C60"/>
              </w:rPr>
              <w:t>Gather+</w:t>
            </w:r>
            <w:r>
              <w:t xml:space="preserve">. </w:t>
            </w:r>
            <w:r w:rsidRPr="00DD327D">
              <w:t>Users will be greeted on-screen with several positive messages and news articles. New users will be prompted to</w:t>
            </w:r>
            <w:r w:rsidR="00865A54">
              <w:t xml:space="preserve"> create</w:t>
            </w:r>
            <w:r w:rsidRPr="00DD327D">
              <w:t xml:space="preserve"> an account and </w:t>
            </w:r>
            <w:r w:rsidR="00865A54">
              <w:t xml:space="preserve">select </w:t>
            </w:r>
            <w:r w:rsidRPr="00DD327D">
              <w:t xml:space="preserve">one or more of the four central hubs listed on the Feature Page. An invitation to visit the </w:t>
            </w:r>
            <w:r w:rsidR="00865A54" w:rsidRPr="00865A54">
              <w:rPr>
                <w:rFonts w:cstheme="minorHAnsi"/>
                <w:color w:val="E31C60"/>
                <w:szCs w:val="28"/>
              </w:rPr>
              <w:t>Wellspace</w:t>
            </w:r>
            <w:r w:rsidR="00865A54">
              <w:rPr>
                <w:rFonts w:ascii="Times New Roman" w:hAnsi="Times New Roman"/>
                <w:color w:val="000000"/>
                <w:sz w:val="40"/>
                <w:szCs w:val="32"/>
              </w:rPr>
              <w:t xml:space="preserve"> </w:t>
            </w:r>
            <w:r w:rsidRPr="00DD327D">
              <w:t>section of the website shall also be presented.</w:t>
            </w:r>
          </w:p>
          <w:p w14:paraId="765240B6" w14:textId="77777777" w:rsidR="00DD327D" w:rsidRPr="00DD327D" w:rsidRDefault="00DD327D" w:rsidP="00DD327D">
            <w:pPr>
              <w:pStyle w:val="Content"/>
            </w:pPr>
          </w:p>
          <w:p w14:paraId="6F37DB9D" w14:textId="2087A713" w:rsidR="00204B74" w:rsidRPr="00AC687B" w:rsidRDefault="0000265D" w:rsidP="00204B74">
            <w:pPr>
              <w:pStyle w:val="Content"/>
              <w:rPr>
                <w:rFonts w:ascii="Times New Roman" w:hAnsi="Times New Roman"/>
                <w:b/>
                <w:bCs/>
                <w:color w:val="000000"/>
                <w:sz w:val="40"/>
                <w:szCs w:val="32"/>
              </w:rPr>
            </w:pPr>
            <w:r>
              <w:rPr>
                <w:b/>
                <w:bCs/>
                <w:color w:val="E31C60"/>
                <w:sz w:val="32"/>
                <w:szCs w:val="32"/>
              </w:rPr>
              <w:t>Blurb</w:t>
            </w:r>
          </w:p>
          <w:p w14:paraId="7AE99CF8" w14:textId="44DFFE66" w:rsidR="00204B74" w:rsidRDefault="00204B74" w:rsidP="00254E75">
            <w:pPr>
              <w:pStyle w:val="Content"/>
            </w:pPr>
            <w:r>
              <w:t xml:space="preserve">A short, optional biography a user may add to </w:t>
            </w:r>
            <w:r w:rsidR="00DE18EE">
              <w:t xml:space="preserve">his or her </w:t>
            </w:r>
            <w:r>
              <w:t>profile once it has been created</w:t>
            </w:r>
            <w:r w:rsidR="00C52A4C">
              <w:t>.</w:t>
            </w:r>
          </w:p>
          <w:p w14:paraId="377285BE" w14:textId="77777777" w:rsidR="00363C99" w:rsidRDefault="00363C99" w:rsidP="00254E75">
            <w:pPr>
              <w:pStyle w:val="Content"/>
            </w:pPr>
          </w:p>
          <w:p w14:paraId="05BE6B7D" w14:textId="77777777" w:rsidR="00254E75" w:rsidRPr="00363C99" w:rsidRDefault="00254E75" w:rsidP="00254E75">
            <w:pPr>
              <w:pStyle w:val="Content"/>
              <w:rPr>
                <w:rFonts w:ascii="Times New Roman" w:hAnsi="Times New Roman"/>
                <w:b/>
                <w:bCs/>
                <w:color w:val="000000"/>
                <w:sz w:val="40"/>
                <w:szCs w:val="32"/>
              </w:rPr>
            </w:pPr>
            <w:r w:rsidRPr="00363C99">
              <w:rPr>
                <w:b/>
                <w:bCs/>
                <w:color w:val="E31C60"/>
                <w:sz w:val="32"/>
                <w:szCs w:val="32"/>
              </w:rPr>
              <w:t>Wellspace</w:t>
            </w:r>
          </w:p>
          <w:p w14:paraId="752E3BE6" w14:textId="4E30AC7D" w:rsidR="00254E75" w:rsidRDefault="00254E75" w:rsidP="00254E75">
            <w:pPr>
              <w:pStyle w:val="Content"/>
            </w:pPr>
            <w:r>
              <w:t xml:space="preserve">A section of </w:t>
            </w:r>
            <w:r>
              <w:rPr>
                <w:color w:val="E31C60"/>
              </w:rPr>
              <w:t>Gather+</w:t>
            </w:r>
            <w:r>
              <w:t xml:space="preserve"> specifically dedicated to </w:t>
            </w:r>
            <w:r w:rsidR="00C624A7">
              <w:t xml:space="preserve">resources </w:t>
            </w:r>
            <w:r>
              <w:t>on COVID-19</w:t>
            </w:r>
            <w:r w:rsidR="00C624A7">
              <w:t xml:space="preserve"> and wellness</w:t>
            </w:r>
            <w:r>
              <w:t xml:space="preserve">. Relevant </w:t>
            </w:r>
            <w:r w:rsidR="00FA3F93">
              <w:t>information</w:t>
            </w:r>
            <w:r>
              <w:t xml:space="preserve"> will be posted here to keep users </w:t>
            </w:r>
            <w:proofErr w:type="gramStart"/>
            <w:r>
              <w:t>up-to-date</w:t>
            </w:r>
            <w:proofErr w:type="gramEnd"/>
            <w:r>
              <w:t xml:space="preserve"> on news regarding the pandemic</w:t>
            </w:r>
            <w:r w:rsidR="00865A54">
              <w:t>,</w:t>
            </w:r>
            <w:r>
              <w:t xml:space="preserve"> and what precautions they can take to keep themselves and others safe during quarantine</w:t>
            </w:r>
            <w:r w:rsidR="00865A54">
              <w:t>/</w:t>
            </w:r>
            <w:r w:rsidR="00C624A7">
              <w:t>lockdown</w:t>
            </w:r>
            <w:r>
              <w:t>.</w:t>
            </w:r>
          </w:p>
          <w:p w14:paraId="3E86E9C5" w14:textId="677AF2DD" w:rsidR="00363C99" w:rsidRPr="00C6532D" w:rsidRDefault="00363C99" w:rsidP="00254E75">
            <w:pPr>
              <w:pStyle w:val="Content"/>
              <w:rPr>
                <w:rFonts w:ascii="Times New Roman" w:hAnsi="Times New Roman"/>
                <w:color w:val="auto"/>
              </w:rPr>
            </w:pPr>
          </w:p>
          <w:p w14:paraId="0B81A81D" w14:textId="49AE4B2D" w:rsidR="00254E75" w:rsidRPr="00363C99" w:rsidRDefault="00254E75" w:rsidP="00254E75">
            <w:pPr>
              <w:pStyle w:val="Content"/>
              <w:rPr>
                <w:b/>
                <w:bCs/>
                <w:color w:val="000000"/>
                <w:sz w:val="40"/>
                <w:szCs w:val="32"/>
              </w:rPr>
            </w:pPr>
            <w:r w:rsidRPr="00363C99">
              <w:rPr>
                <w:b/>
                <w:bCs/>
                <w:color w:val="E31C60"/>
                <w:sz w:val="32"/>
                <w:szCs w:val="32"/>
              </w:rPr>
              <w:t>Hubs</w:t>
            </w:r>
          </w:p>
          <w:p w14:paraId="081B2540" w14:textId="3049EDB9" w:rsidR="00254E75" w:rsidRDefault="00254E75" w:rsidP="00254E75">
            <w:pPr>
              <w:pStyle w:val="Content"/>
            </w:pPr>
            <w:r>
              <w:t xml:space="preserve">Separate web sections of Gather+ dedicated to a </w:t>
            </w:r>
            <w:r>
              <w:rPr>
                <w:color w:val="E31C60"/>
              </w:rPr>
              <w:t>central topic</w:t>
            </w:r>
            <w:r>
              <w:t xml:space="preserve"> that interest users. Default topics for each of the four hubs will be: Books, News Stories, Podcasts, and Games. Users can visit the different </w:t>
            </w:r>
            <w:r>
              <w:rPr>
                <w:b/>
                <w:bCs/>
                <w:color w:val="E91D63"/>
              </w:rPr>
              <w:t>hubs</w:t>
            </w:r>
            <w:r>
              <w:t xml:space="preserve"> and observe the </w:t>
            </w:r>
            <w:r>
              <w:rPr>
                <w:color w:val="E31C60"/>
              </w:rPr>
              <w:t>hub carousel</w:t>
            </w:r>
            <w:r>
              <w:t xml:space="preserve">, which will showcase the varying </w:t>
            </w:r>
            <w:r w:rsidR="004D2C73">
              <w:t xml:space="preserve">topics of discussion </w:t>
            </w:r>
            <w:r>
              <w:t xml:space="preserve">hosted by the </w:t>
            </w:r>
            <w:r>
              <w:rPr>
                <w:b/>
                <w:bCs/>
                <w:color w:val="E31C60"/>
              </w:rPr>
              <w:t>hub</w:t>
            </w:r>
            <w:r>
              <w:t>. </w:t>
            </w:r>
          </w:p>
          <w:p w14:paraId="4B988672" w14:textId="77777777" w:rsidR="00363C99" w:rsidRDefault="00363C99" w:rsidP="00254E75">
            <w:pPr>
              <w:pStyle w:val="Content"/>
            </w:pPr>
          </w:p>
          <w:p w14:paraId="1470AB05" w14:textId="4A34F2A2" w:rsidR="00254E75" w:rsidRPr="00363C99" w:rsidRDefault="00C624A7" w:rsidP="00254E75">
            <w:pPr>
              <w:pStyle w:val="Content"/>
              <w:rPr>
                <w:rFonts w:ascii="Times New Roman" w:hAnsi="Times New Roman"/>
                <w:b/>
                <w:bCs/>
                <w:color w:val="000000"/>
                <w:sz w:val="40"/>
                <w:szCs w:val="32"/>
              </w:rPr>
            </w:pPr>
            <w:r>
              <w:rPr>
                <w:b/>
                <w:bCs/>
                <w:color w:val="E31C60"/>
                <w:sz w:val="32"/>
                <w:szCs w:val="32"/>
              </w:rPr>
              <w:t>Central Topic</w:t>
            </w:r>
          </w:p>
          <w:p w14:paraId="415D9D15" w14:textId="69610620" w:rsidR="00254E75" w:rsidRDefault="00254E75" w:rsidP="00254E75">
            <w:pPr>
              <w:pStyle w:val="Content"/>
            </w:pPr>
            <w:r>
              <w:t xml:space="preserve">The principal theme of each of the four </w:t>
            </w:r>
            <w:r>
              <w:rPr>
                <w:color w:val="E31C60"/>
              </w:rPr>
              <w:t xml:space="preserve">hubs </w:t>
            </w:r>
            <w:r>
              <w:t xml:space="preserve">listed on the Feature Page of </w:t>
            </w:r>
            <w:r>
              <w:rPr>
                <w:color w:val="E31C60"/>
              </w:rPr>
              <w:t>Gather+</w:t>
            </w:r>
            <w:r>
              <w:t>. These Topics will be…</w:t>
            </w:r>
          </w:p>
          <w:p w14:paraId="56CEF065" w14:textId="77777777" w:rsidR="00363C99" w:rsidRDefault="00363C99" w:rsidP="00254E75">
            <w:pPr>
              <w:pStyle w:val="Content"/>
            </w:pPr>
          </w:p>
          <w:p w14:paraId="3F60064C" w14:textId="189C79A1" w:rsidR="00254E75" w:rsidRDefault="00254E75" w:rsidP="00254E75">
            <w:pPr>
              <w:pStyle w:val="Content"/>
            </w:pPr>
            <w:r>
              <w:rPr>
                <w:b/>
                <w:bCs/>
              </w:rPr>
              <w:t xml:space="preserve">Books: </w:t>
            </w:r>
            <w:r>
              <w:t xml:space="preserve">The Books Hub will be dedicated to discussions on any fictional or non-fictional literature works, past or present. Some examples of possible subjects within the Books Hub </w:t>
            </w:r>
            <w:proofErr w:type="gramStart"/>
            <w:r>
              <w:t>include:</w:t>
            </w:r>
            <w:proofErr w:type="gramEnd"/>
            <w:r>
              <w:t xml:space="preserve"> narrative analysis, new book releases, and general conversations about certain authors, </w:t>
            </w:r>
            <w:r w:rsidR="00FA3F93">
              <w:t>series</w:t>
            </w:r>
            <w:r>
              <w:t>, or genres.</w:t>
            </w:r>
          </w:p>
          <w:p w14:paraId="1DDF323E" w14:textId="40173779" w:rsidR="00363C99" w:rsidRDefault="00363C99" w:rsidP="00254E75">
            <w:pPr>
              <w:pStyle w:val="Content"/>
            </w:pPr>
          </w:p>
          <w:p w14:paraId="61DE5904" w14:textId="30BDC1DE" w:rsidR="00254E75" w:rsidRDefault="00254E75" w:rsidP="00254E75">
            <w:pPr>
              <w:pStyle w:val="Content"/>
            </w:pPr>
            <w:r>
              <w:rPr>
                <w:b/>
                <w:bCs/>
              </w:rPr>
              <w:t xml:space="preserve">News Stories: </w:t>
            </w:r>
            <w:r>
              <w:t>The News Stories Hub will be dedicated to current events</w:t>
            </w:r>
            <w:r w:rsidR="00C624A7">
              <w:t xml:space="preserve"> with a</w:t>
            </w:r>
            <w:r>
              <w:t xml:space="preserve">n emphasis on positive and encouraging news that will uplift readers in a time of quarantine. Some examples of possible subjects within the News Stories Hub </w:t>
            </w:r>
            <w:proofErr w:type="gramStart"/>
            <w:r>
              <w:t>include:</w:t>
            </w:r>
            <w:proofErr w:type="gramEnd"/>
            <w:r>
              <w:t xml:space="preserve"> success stories within local communities, </w:t>
            </w:r>
            <w:r w:rsidR="00C624A7">
              <w:t>emerging charitable opportunities</w:t>
            </w:r>
            <w:r>
              <w:t>, and articles on efforts to combat the pandemic.</w:t>
            </w:r>
          </w:p>
          <w:p w14:paraId="0E72570D" w14:textId="77777777" w:rsidR="00363C99" w:rsidRDefault="00363C99" w:rsidP="00254E75">
            <w:pPr>
              <w:pStyle w:val="Content"/>
            </w:pPr>
          </w:p>
          <w:p w14:paraId="2A09CC44" w14:textId="4A0B0648" w:rsidR="00254E75" w:rsidRDefault="00254E75" w:rsidP="00254E75">
            <w:pPr>
              <w:pStyle w:val="Content"/>
            </w:pPr>
            <w:r>
              <w:rPr>
                <w:b/>
                <w:bCs/>
              </w:rPr>
              <w:t>Podcasts:</w:t>
            </w:r>
            <w:r>
              <w:t xml:space="preserve"> The Podcasts Hub will be dedicated to </w:t>
            </w:r>
            <w:r w:rsidR="00C624A7">
              <w:t xml:space="preserve">interesting </w:t>
            </w:r>
            <w:r>
              <w:t xml:space="preserve">podcasts that users within the </w:t>
            </w:r>
            <w:r w:rsidR="006E20E4">
              <w:t>h</w:t>
            </w:r>
            <w:r>
              <w:t xml:space="preserve">ub </w:t>
            </w:r>
            <w:r w:rsidR="00C624A7">
              <w:t xml:space="preserve">can enjoy </w:t>
            </w:r>
            <w:r>
              <w:t>listen</w:t>
            </w:r>
            <w:r w:rsidR="00C624A7">
              <w:t xml:space="preserve">ing </w:t>
            </w:r>
            <w:r>
              <w:t xml:space="preserve">to regularly. Some examples of possible subjects within the Podcasts Hub include: </w:t>
            </w:r>
            <w:r w:rsidR="00C624A7">
              <w:t xml:space="preserve">a </w:t>
            </w:r>
            <w:r>
              <w:t xml:space="preserve">user recommending a new and relatively undiscovered podcast, discussion on specific episodes of a series, and information </w:t>
            </w:r>
            <w:r w:rsidR="00C624A7">
              <w:t xml:space="preserve">for users </w:t>
            </w:r>
            <w:r>
              <w:t>on how to start a new podcast.</w:t>
            </w:r>
          </w:p>
          <w:p w14:paraId="47766E6A" w14:textId="77777777" w:rsidR="00363C99" w:rsidRDefault="00363C99" w:rsidP="00254E75">
            <w:pPr>
              <w:pStyle w:val="Content"/>
            </w:pPr>
          </w:p>
          <w:p w14:paraId="4BEB1AF7" w14:textId="39339129" w:rsidR="00254E75" w:rsidRDefault="00254E75" w:rsidP="00254E75">
            <w:pPr>
              <w:pStyle w:val="Content"/>
            </w:pPr>
            <w:r>
              <w:rPr>
                <w:b/>
                <w:bCs/>
              </w:rPr>
              <w:t xml:space="preserve">Games: </w:t>
            </w:r>
            <w:r>
              <w:t xml:space="preserve">The Games Hub will be dedicated to gaming and the </w:t>
            </w:r>
            <w:r w:rsidR="000705BD">
              <w:t xml:space="preserve">connection </w:t>
            </w:r>
            <w:r>
              <w:t xml:space="preserve">it provides while practicing social distancing. Some examples of possible subjects within the Games Hub </w:t>
            </w:r>
            <w:proofErr w:type="gramStart"/>
            <w:r>
              <w:t>include:</w:t>
            </w:r>
            <w:proofErr w:type="gramEnd"/>
            <w:r>
              <w:t xml:space="preserve"> users looking to form groups for an online multiplayer game</w:t>
            </w:r>
            <w:r w:rsidR="00C624A7">
              <w:t>s</w:t>
            </w:r>
            <w:r>
              <w:t xml:space="preserve">, </w:t>
            </w:r>
            <w:r w:rsidR="00C624A7">
              <w:t xml:space="preserve">tips </w:t>
            </w:r>
            <w:r>
              <w:t xml:space="preserve">regarding </w:t>
            </w:r>
            <w:r w:rsidR="00C624A7">
              <w:t xml:space="preserve">trending </w:t>
            </w:r>
            <w:r>
              <w:t xml:space="preserve">games, and user-recommended games that are ideal to play </w:t>
            </w:r>
            <w:r w:rsidR="00C624A7">
              <w:t>remotely</w:t>
            </w:r>
            <w:r>
              <w:t xml:space="preserve">.          </w:t>
            </w:r>
            <w:r>
              <w:rPr>
                <w:b/>
                <w:bCs/>
              </w:rPr>
              <w:t> </w:t>
            </w:r>
            <w:r>
              <w:t>   </w:t>
            </w:r>
            <w:r>
              <w:rPr>
                <w:color w:val="E31C60"/>
              </w:rPr>
              <w:t> </w:t>
            </w:r>
            <w:r>
              <w:t> </w:t>
            </w:r>
          </w:p>
          <w:p w14:paraId="64F81845" w14:textId="77777777" w:rsidR="00AC687B" w:rsidRPr="00AC687B" w:rsidRDefault="00AC687B" w:rsidP="00254E75">
            <w:pPr>
              <w:pStyle w:val="Content"/>
            </w:pPr>
          </w:p>
          <w:p w14:paraId="157657D1" w14:textId="77777777" w:rsidR="00254E75" w:rsidRPr="00AC687B" w:rsidRDefault="00254E75" w:rsidP="00254E75">
            <w:pPr>
              <w:pStyle w:val="Content"/>
              <w:rPr>
                <w:b/>
                <w:bCs/>
                <w:color w:val="000000"/>
                <w:sz w:val="40"/>
                <w:szCs w:val="32"/>
              </w:rPr>
            </w:pPr>
            <w:r w:rsidRPr="00AC687B">
              <w:rPr>
                <w:b/>
                <w:bCs/>
                <w:color w:val="E31C60"/>
                <w:sz w:val="32"/>
                <w:szCs w:val="32"/>
              </w:rPr>
              <w:t>Hub Carousel </w:t>
            </w:r>
          </w:p>
          <w:p w14:paraId="7813977B" w14:textId="3C674904" w:rsidR="00254E75" w:rsidRDefault="00254E75" w:rsidP="00254E75">
            <w:pPr>
              <w:pStyle w:val="Content"/>
              <w:rPr>
                <w:color w:val="E31C60"/>
              </w:rPr>
            </w:pPr>
            <w:r>
              <w:t xml:space="preserve">A slideshow found on the landing page of a </w:t>
            </w:r>
            <w:r>
              <w:rPr>
                <w:color w:val="E31C60"/>
              </w:rPr>
              <w:t>hub</w:t>
            </w:r>
            <w:r>
              <w:t xml:space="preserve"> that will showcase a </w:t>
            </w:r>
            <w:r w:rsidR="00406DFD">
              <w:t xml:space="preserve">series of </w:t>
            </w:r>
            <w:r>
              <w:t xml:space="preserve">images called </w:t>
            </w:r>
            <w:r>
              <w:rPr>
                <w:color w:val="E31C60"/>
              </w:rPr>
              <w:t>placards.</w:t>
            </w:r>
          </w:p>
          <w:p w14:paraId="3D754FFD" w14:textId="77777777" w:rsidR="00AC687B" w:rsidRDefault="00AC687B" w:rsidP="00254E75">
            <w:pPr>
              <w:pStyle w:val="Content"/>
            </w:pPr>
          </w:p>
          <w:p w14:paraId="22A7507B" w14:textId="77777777" w:rsidR="00254E75" w:rsidRPr="00AC687B" w:rsidRDefault="00254E75" w:rsidP="00254E75">
            <w:pPr>
              <w:pStyle w:val="Content"/>
              <w:rPr>
                <w:rFonts w:ascii="Times New Roman" w:hAnsi="Times New Roman"/>
                <w:b/>
                <w:bCs/>
                <w:color w:val="000000"/>
                <w:sz w:val="40"/>
                <w:szCs w:val="32"/>
              </w:rPr>
            </w:pPr>
            <w:r w:rsidRPr="00AC687B">
              <w:rPr>
                <w:b/>
                <w:bCs/>
                <w:color w:val="E31C60"/>
                <w:sz w:val="32"/>
                <w:szCs w:val="32"/>
              </w:rPr>
              <w:t>Placards</w:t>
            </w:r>
          </w:p>
          <w:p w14:paraId="0078D0F2" w14:textId="007944FE" w:rsidR="007D5A81" w:rsidRPr="007D5A81" w:rsidRDefault="007D5A81" w:rsidP="007D5A81">
            <w:pPr>
              <w:pStyle w:val="Content"/>
            </w:pPr>
            <w:r w:rsidRPr="007D5A81">
              <w:t xml:space="preserve">The images displayed on the </w:t>
            </w:r>
            <w:r>
              <w:rPr>
                <w:color w:val="E31C60"/>
              </w:rPr>
              <w:t>hub carousel</w:t>
            </w:r>
            <w:r w:rsidRPr="007D5A81">
              <w:t xml:space="preserve">. Each </w:t>
            </w:r>
            <w:r w:rsidR="00F459AA" w:rsidRPr="00F459AA">
              <w:rPr>
                <w:b/>
                <w:bCs/>
                <w:color w:val="E31C60"/>
              </w:rPr>
              <w:t>placard</w:t>
            </w:r>
            <w:r w:rsidRPr="007D5A81">
              <w:t xml:space="preserve"> will represent an individual media item such as a single book, an article, podcast, or game. Each </w:t>
            </w:r>
            <w:r w:rsidR="00F459AA" w:rsidRPr="00F459AA">
              <w:rPr>
                <w:b/>
                <w:bCs/>
                <w:color w:val="E31C60"/>
              </w:rPr>
              <w:t>placard</w:t>
            </w:r>
            <w:r w:rsidRPr="007D5A81">
              <w:t xml:space="preserve"> will be coupled with a brief description of its content.</w:t>
            </w:r>
          </w:p>
          <w:p w14:paraId="07C74FD6" w14:textId="44796732" w:rsidR="00254E75" w:rsidRDefault="00254E75" w:rsidP="00254E75">
            <w:pPr>
              <w:pStyle w:val="Content"/>
            </w:pPr>
            <w:r>
              <w:rPr>
                <w:b/>
                <w:bCs/>
                <w:color w:val="E31C60"/>
              </w:rPr>
              <w:t> </w:t>
            </w:r>
            <w:r>
              <w:t>   </w:t>
            </w:r>
          </w:p>
          <w:p w14:paraId="044E6D5B" w14:textId="77777777" w:rsidR="00254E75" w:rsidRPr="00AC687B" w:rsidRDefault="00254E75" w:rsidP="00254E75">
            <w:pPr>
              <w:pStyle w:val="Content"/>
              <w:rPr>
                <w:rFonts w:ascii="Times New Roman" w:hAnsi="Times New Roman"/>
                <w:b/>
                <w:bCs/>
                <w:color w:val="000000"/>
                <w:sz w:val="40"/>
                <w:szCs w:val="32"/>
              </w:rPr>
            </w:pPr>
            <w:r w:rsidRPr="00AC687B">
              <w:rPr>
                <w:b/>
                <w:bCs/>
                <w:color w:val="E31C60"/>
                <w:sz w:val="32"/>
                <w:szCs w:val="32"/>
              </w:rPr>
              <w:t>Community</w:t>
            </w:r>
          </w:p>
          <w:p w14:paraId="4AFF14F7" w14:textId="6981211E" w:rsidR="00C8026A" w:rsidRPr="00E6329D" w:rsidRDefault="00E6329D" w:rsidP="00254E75">
            <w:pPr>
              <w:pStyle w:val="Content"/>
            </w:pPr>
            <w:r w:rsidRPr="00E6329D">
              <w:t>A message board that will serve as the place of discussion for the subject listed by a</w:t>
            </w:r>
            <w:r>
              <w:rPr>
                <w:rFonts w:ascii="&amp;quot" w:hAnsi="&amp;quot"/>
                <w:color w:val="424242"/>
              </w:rPr>
              <w:t xml:space="preserve"> </w:t>
            </w:r>
            <w:r w:rsidRPr="00E6329D">
              <w:rPr>
                <w:color w:val="E31C60"/>
              </w:rPr>
              <w:t>placard</w:t>
            </w:r>
            <w:r>
              <w:rPr>
                <w:rFonts w:ascii="&amp;quot" w:hAnsi="&amp;quot"/>
                <w:color w:val="E31C60"/>
              </w:rPr>
              <w:t xml:space="preserve">. </w:t>
            </w:r>
            <w:r w:rsidRPr="00E6329D">
              <w:t>Users will have the option to join a default</w:t>
            </w:r>
            <w:r>
              <w:rPr>
                <w:rFonts w:ascii="&amp;quot" w:hAnsi="&amp;quot"/>
                <w:color w:val="000000"/>
              </w:rPr>
              <w:t xml:space="preserve"> </w:t>
            </w:r>
            <w:r w:rsidRPr="000705BD">
              <w:rPr>
                <w:rFonts w:asciiTheme="majorHAnsi" w:hAnsiTheme="majorHAnsi" w:cstheme="majorHAnsi"/>
                <w:b/>
                <w:bCs/>
                <w:color w:val="E31C60"/>
                <w:sz w:val="24"/>
                <w:szCs w:val="24"/>
              </w:rPr>
              <w:t>community</w:t>
            </w:r>
            <w:r>
              <w:rPr>
                <w:rFonts w:ascii="&amp;quot" w:hAnsi="&amp;quot"/>
                <w:color w:val="000000"/>
              </w:rPr>
              <w:t xml:space="preserve"> </w:t>
            </w:r>
            <w:r w:rsidRPr="00E6329D">
              <w:t>associated with each</w:t>
            </w:r>
            <w:r>
              <w:rPr>
                <w:rFonts w:ascii="&amp;quot" w:hAnsi="&amp;quot"/>
                <w:color w:val="000000"/>
              </w:rPr>
              <w:t xml:space="preserve"> </w:t>
            </w:r>
            <w:r w:rsidRPr="00E6329D">
              <w:rPr>
                <w:color w:val="E31C60"/>
              </w:rPr>
              <w:t>placard</w:t>
            </w:r>
            <w:r>
              <w:rPr>
                <w:rFonts w:ascii="&amp;quot" w:hAnsi="&amp;quot"/>
                <w:color w:val="E31C60"/>
              </w:rPr>
              <w:t xml:space="preserve"> </w:t>
            </w:r>
            <w:r w:rsidRPr="00E6329D">
              <w:t>or create a new one.</w:t>
            </w:r>
          </w:p>
          <w:p w14:paraId="6BD29AB5" w14:textId="77777777" w:rsidR="00254E75" w:rsidRDefault="00254E75" w:rsidP="00A55274">
            <w:pPr>
              <w:spacing w:line="240" w:lineRule="auto"/>
              <w:rPr>
                <w:rFonts w:ascii="Times New Roman" w:eastAsia="Times New Roman" w:hAnsi="Times New Roman" w:cs="Times New Roman"/>
                <w:b w:val="0"/>
                <w:color w:val="000000"/>
                <w:sz w:val="24"/>
                <w:szCs w:val="24"/>
              </w:rPr>
            </w:pPr>
          </w:p>
          <w:p w14:paraId="7460B8B8" w14:textId="77777777" w:rsidR="00254E75" w:rsidRDefault="00254E75" w:rsidP="00A55274">
            <w:pPr>
              <w:spacing w:line="240" w:lineRule="auto"/>
              <w:rPr>
                <w:rFonts w:ascii="Times New Roman" w:eastAsia="Times New Roman" w:hAnsi="Times New Roman" w:cs="Times New Roman"/>
                <w:b w:val="0"/>
                <w:color w:val="000000"/>
                <w:sz w:val="24"/>
                <w:szCs w:val="24"/>
              </w:rPr>
            </w:pPr>
          </w:p>
          <w:p w14:paraId="0EF91697" w14:textId="77777777" w:rsidR="00254E75" w:rsidRDefault="00254E75" w:rsidP="00A55274">
            <w:pPr>
              <w:spacing w:line="240" w:lineRule="auto"/>
              <w:rPr>
                <w:rFonts w:ascii="Times New Roman" w:eastAsia="Times New Roman" w:hAnsi="Times New Roman" w:cs="Times New Roman"/>
                <w:b w:val="0"/>
                <w:color w:val="000000"/>
                <w:sz w:val="24"/>
                <w:szCs w:val="24"/>
              </w:rPr>
            </w:pPr>
          </w:p>
          <w:p w14:paraId="457C80F5" w14:textId="77777777" w:rsidR="00254E75" w:rsidRDefault="00254E75" w:rsidP="00A55274">
            <w:pPr>
              <w:spacing w:line="240" w:lineRule="auto"/>
              <w:rPr>
                <w:rFonts w:ascii="Times New Roman" w:eastAsia="Times New Roman" w:hAnsi="Times New Roman" w:cs="Times New Roman"/>
                <w:b w:val="0"/>
                <w:color w:val="000000"/>
                <w:sz w:val="24"/>
                <w:szCs w:val="24"/>
              </w:rPr>
            </w:pPr>
          </w:p>
          <w:p w14:paraId="50A3E214" w14:textId="77777777" w:rsidR="00254E75" w:rsidRDefault="00254E75" w:rsidP="00A55274">
            <w:pPr>
              <w:spacing w:line="240" w:lineRule="auto"/>
              <w:rPr>
                <w:rFonts w:ascii="Times New Roman" w:eastAsia="Times New Roman" w:hAnsi="Times New Roman" w:cs="Times New Roman"/>
                <w:b w:val="0"/>
                <w:color w:val="000000"/>
                <w:sz w:val="24"/>
                <w:szCs w:val="24"/>
              </w:rPr>
            </w:pPr>
          </w:p>
          <w:p w14:paraId="3A019CC7" w14:textId="77777777" w:rsidR="00254E75" w:rsidRDefault="00254E75" w:rsidP="00A55274">
            <w:pPr>
              <w:spacing w:line="240" w:lineRule="auto"/>
              <w:rPr>
                <w:rFonts w:ascii="Times New Roman" w:eastAsia="Times New Roman" w:hAnsi="Times New Roman" w:cs="Times New Roman"/>
                <w:b w:val="0"/>
                <w:color w:val="000000"/>
                <w:sz w:val="24"/>
                <w:szCs w:val="24"/>
              </w:rPr>
            </w:pPr>
          </w:p>
          <w:p w14:paraId="6E984160" w14:textId="77777777" w:rsidR="00254E75" w:rsidRDefault="00254E75" w:rsidP="00A55274">
            <w:pPr>
              <w:spacing w:line="240" w:lineRule="auto"/>
              <w:rPr>
                <w:rFonts w:ascii="Times New Roman" w:eastAsia="Times New Roman" w:hAnsi="Times New Roman" w:cs="Times New Roman"/>
                <w:b w:val="0"/>
                <w:color w:val="000000"/>
                <w:sz w:val="24"/>
                <w:szCs w:val="24"/>
              </w:rPr>
            </w:pPr>
          </w:p>
          <w:p w14:paraId="3E17F539" w14:textId="77777777" w:rsidR="00254E75" w:rsidRDefault="00254E75" w:rsidP="00A55274">
            <w:pPr>
              <w:spacing w:line="240" w:lineRule="auto"/>
              <w:rPr>
                <w:rFonts w:ascii="Times New Roman" w:eastAsia="Times New Roman" w:hAnsi="Times New Roman" w:cs="Times New Roman"/>
                <w:b w:val="0"/>
                <w:color w:val="000000"/>
                <w:sz w:val="24"/>
                <w:szCs w:val="24"/>
              </w:rPr>
            </w:pPr>
          </w:p>
          <w:p w14:paraId="5BDC8D1B" w14:textId="77777777" w:rsidR="00254E75" w:rsidRDefault="00254E75" w:rsidP="00A55274">
            <w:pPr>
              <w:spacing w:line="240" w:lineRule="auto"/>
              <w:rPr>
                <w:rFonts w:ascii="Times New Roman" w:eastAsia="Times New Roman" w:hAnsi="Times New Roman" w:cs="Times New Roman"/>
                <w:b w:val="0"/>
                <w:color w:val="000000"/>
                <w:sz w:val="24"/>
                <w:szCs w:val="24"/>
              </w:rPr>
            </w:pPr>
          </w:p>
          <w:p w14:paraId="1B876117" w14:textId="77777777" w:rsidR="00254E75" w:rsidRDefault="00254E75" w:rsidP="00A55274">
            <w:pPr>
              <w:spacing w:line="240" w:lineRule="auto"/>
              <w:rPr>
                <w:rFonts w:ascii="Times New Roman" w:eastAsia="Times New Roman" w:hAnsi="Times New Roman" w:cs="Times New Roman"/>
                <w:b w:val="0"/>
                <w:color w:val="000000"/>
                <w:sz w:val="24"/>
                <w:szCs w:val="24"/>
              </w:rPr>
            </w:pPr>
          </w:p>
          <w:p w14:paraId="444AF8BB" w14:textId="77777777" w:rsidR="00254E75" w:rsidRDefault="00254E75" w:rsidP="00A55274">
            <w:pPr>
              <w:spacing w:line="240" w:lineRule="auto"/>
              <w:rPr>
                <w:rFonts w:ascii="Times New Roman" w:eastAsia="Times New Roman" w:hAnsi="Times New Roman" w:cs="Times New Roman"/>
                <w:b w:val="0"/>
                <w:color w:val="000000"/>
                <w:sz w:val="24"/>
                <w:szCs w:val="24"/>
              </w:rPr>
            </w:pPr>
          </w:p>
          <w:p w14:paraId="0C487F21" w14:textId="556C6706" w:rsidR="00254E75" w:rsidRDefault="00254E75" w:rsidP="00A55274">
            <w:pPr>
              <w:spacing w:line="240" w:lineRule="auto"/>
              <w:rPr>
                <w:rFonts w:ascii="Times New Roman" w:eastAsia="Times New Roman" w:hAnsi="Times New Roman" w:cs="Times New Roman"/>
                <w:b w:val="0"/>
                <w:color w:val="000000"/>
                <w:sz w:val="24"/>
                <w:szCs w:val="24"/>
              </w:rPr>
            </w:pPr>
          </w:p>
          <w:p w14:paraId="3AB945FE" w14:textId="70BF01EE" w:rsidR="001C7E5F" w:rsidRDefault="001C7E5F" w:rsidP="00A55274">
            <w:pPr>
              <w:spacing w:line="240" w:lineRule="auto"/>
              <w:rPr>
                <w:rFonts w:ascii="Times New Roman" w:eastAsia="Times New Roman" w:hAnsi="Times New Roman" w:cs="Times New Roman"/>
                <w:b w:val="0"/>
                <w:color w:val="000000"/>
                <w:sz w:val="24"/>
                <w:szCs w:val="24"/>
              </w:rPr>
            </w:pPr>
          </w:p>
          <w:p w14:paraId="6AB9ED70" w14:textId="79D6C3C4" w:rsidR="001C7E5F" w:rsidRDefault="001C7E5F" w:rsidP="00A55274">
            <w:pPr>
              <w:spacing w:line="240" w:lineRule="auto"/>
              <w:rPr>
                <w:rFonts w:ascii="Times New Roman" w:eastAsia="Times New Roman" w:hAnsi="Times New Roman" w:cs="Times New Roman"/>
                <w:b w:val="0"/>
                <w:color w:val="000000"/>
                <w:sz w:val="24"/>
                <w:szCs w:val="24"/>
              </w:rPr>
            </w:pPr>
          </w:p>
          <w:p w14:paraId="3F212D7D" w14:textId="76DAF4D7" w:rsidR="001C7E5F" w:rsidRDefault="001C7E5F" w:rsidP="00A55274">
            <w:pPr>
              <w:spacing w:line="240" w:lineRule="auto"/>
              <w:rPr>
                <w:rFonts w:ascii="Times New Roman" w:eastAsia="Times New Roman" w:hAnsi="Times New Roman" w:cs="Times New Roman"/>
                <w:b w:val="0"/>
                <w:color w:val="000000"/>
                <w:sz w:val="24"/>
                <w:szCs w:val="24"/>
              </w:rPr>
            </w:pPr>
          </w:p>
          <w:p w14:paraId="48EFD38A" w14:textId="339343A7" w:rsidR="001C7E5F" w:rsidRDefault="001C7E5F" w:rsidP="00A55274">
            <w:pPr>
              <w:spacing w:line="240" w:lineRule="auto"/>
              <w:rPr>
                <w:rFonts w:ascii="Times New Roman" w:eastAsia="Times New Roman" w:hAnsi="Times New Roman" w:cs="Times New Roman"/>
                <w:b w:val="0"/>
                <w:color w:val="000000"/>
                <w:sz w:val="24"/>
                <w:szCs w:val="24"/>
              </w:rPr>
            </w:pPr>
          </w:p>
          <w:p w14:paraId="33973470" w14:textId="4AC36D33" w:rsidR="001C7E5F" w:rsidRDefault="001C7E5F" w:rsidP="00A55274">
            <w:pPr>
              <w:spacing w:line="240" w:lineRule="auto"/>
              <w:rPr>
                <w:rFonts w:ascii="Times New Roman" w:eastAsia="Times New Roman" w:hAnsi="Times New Roman" w:cs="Times New Roman"/>
                <w:b w:val="0"/>
                <w:color w:val="000000"/>
                <w:sz w:val="24"/>
                <w:szCs w:val="24"/>
              </w:rPr>
            </w:pPr>
          </w:p>
          <w:p w14:paraId="4641266D" w14:textId="4C6C08D3" w:rsidR="001C7E5F" w:rsidRDefault="001C7E5F" w:rsidP="00A55274">
            <w:pPr>
              <w:spacing w:line="240" w:lineRule="auto"/>
              <w:rPr>
                <w:rFonts w:ascii="Times New Roman" w:eastAsia="Times New Roman" w:hAnsi="Times New Roman" w:cs="Times New Roman"/>
                <w:b w:val="0"/>
                <w:color w:val="000000"/>
                <w:sz w:val="24"/>
                <w:szCs w:val="24"/>
              </w:rPr>
            </w:pPr>
          </w:p>
          <w:p w14:paraId="679B6FB3" w14:textId="51191931" w:rsidR="001C7E5F" w:rsidRDefault="001C7E5F" w:rsidP="00A55274">
            <w:pPr>
              <w:spacing w:line="240" w:lineRule="auto"/>
              <w:rPr>
                <w:rFonts w:ascii="Times New Roman" w:eastAsia="Times New Roman" w:hAnsi="Times New Roman" w:cs="Times New Roman"/>
                <w:b w:val="0"/>
                <w:color w:val="000000"/>
                <w:sz w:val="24"/>
                <w:szCs w:val="24"/>
              </w:rPr>
            </w:pPr>
          </w:p>
          <w:p w14:paraId="4AE84D9C" w14:textId="4CF62739" w:rsidR="001C7E5F" w:rsidRDefault="001C7E5F" w:rsidP="00A55274">
            <w:pPr>
              <w:spacing w:line="240" w:lineRule="auto"/>
              <w:rPr>
                <w:rFonts w:ascii="Times New Roman" w:eastAsia="Times New Roman" w:hAnsi="Times New Roman" w:cs="Times New Roman"/>
                <w:b w:val="0"/>
                <w:color w:val="000000"/>
                <w:sz w:val="24"/>
                <w:szCs w:val="24"/>
              </w:rPr>
            </w:pPr>
          </w:p>
          <w:p w14:paraId="1A4B8F79" w14:textId="77777777" w:rsidR="001C7E5F" w:rsidRDefault="001C7E5F" w:rsidP="00A55274">
            <w:pPr>
              <w:spacing w:line="240" w:lineRule="auto"/>
              <w:rPr>
                <w:rFonts w:ascii="Times New Roman" w:eastAsia="Times New Roman" w:hAnsi="Times New Roman" w:cs="Times New Roman"/>
                <w:b w:val="0"/>
                <w:color w:val="000000"/>
                <w:sz w:val="24"/>
                <w:szCs w:val="24"/>
              </w:rPr>
            </w:pPr>
          </w:p>
          <w:p w14:paraId="79B47A69" w14:textId="77777777" w:rsidR="00254E75" w:rsidRDefault="00254E75" w:rsidP="00A55274">
            <w:pPr>
              <w:spacing w:line="240" w:lineRule="auto"/>
              <w:rPr>
                <w:rFonts w:ascii="Times New Roman" w:eastAsia="Times New Roman" w:hAnsi="Times New Roman" w:cs="Times New Roman"/>
                <w:b w:val="0"/>
                <w:color w:val="000000"/>
                <w:sz w:val="24"/>
                <w:szCs w:val="24"/>
              </w:rPr>
            </w:pPr>
          </w:p>
          <w:p w14:paraId="6D05237A" w14:textId="77777777" w:rsidR="00254E75" w:rsidRDefault="00254E75" w:rsidP="00A55274">
            <w:pPr>
              <w:spacing w:line="240" w:lineRule="auto"/>
              <w:rPr>
                <w:rFonts w:ascii="Times New Roman" w:eastAsia="Times New Roman" w:hAnsi="Times New Roman" w:cs="Times New Roman"/>
                <w:b w:val="0"/>
                <w:color w:val="000000"/>
                <w:sz w:val="24"/>
                <w:szCs w:val="24"/>
              </w:rPr>
            </w:pPr>
          </w:p>
          <w:p w14:paraId="7095DB49" w14:textId="656B703D" w:rsidR="00C8026A" w:rsidRPr="00AE4FD1" w:rsidRDefault="00C8026A" w:rsidP="00AE4FD1">
            <w:pPr>
              <w:pStyle w:val="Heading1"/>
            </w:pPr>
            <w:bookmarkStart w:id="41" w:name="_Toc43233624"/>
            <w:r w:rsidRPr="00AE4FD1">
              <w:lastRenderedPageBreak/>
              <w:t>Overview, Scenarios, and Use Cases</w:t>
            </w:r>
            <w:bookmarkEnd w:id="41"/>
          </w:p>
          <w:p w14:paraId="6B09CE06" w14:textId="30BE3893" w:rsidR="00C8026A" w:rsidRDefault="00C8026A" w:rsidP="00C8026A">
            <w:pPr>
              <w:pStyle w:val="Heading3"/>
            </w:pPr>
            <w:bookmarkStart w:id="42" w:name="_Toc43201106"/>
            <w:bookmarkStart w:id="43" w:name="_Toc43215043"/>
            <w:bookmarkStart w:id="44" w:name="_Toc43215160"/>
            <w:bookmarkStart w:id="45" w:name="_Toc43223545"/>
            <w:bookmarkStart w:id="46" w:name="_Toc43233625"/>
            <w:r w:rsidRPr="00A40403">
              <w:t>FunkyTech</w:t>
            </w:r>
            <w:bookmarkEnd w:id="42"/>
            <w:bookmarkEnd w:id="43"/>
            <w:bookmarkEnd w:id="44"/>
            <w:bookmarkEnd w:id="45"/>
            <w:bookmarkEnd w:id="46"/>
          </w:p>
          <w:p w14:paraId="0C8D3F17" w14:textId="77777777" w:rsidR="00C8026A" w:rsidRPr="00C8026A" w:rsidRDefault="00C8026A" w:rsidP="00C8026A"/>
          <w:p w14:paraId="454FF88C" w14:textId="400A6D24" w:rsidR="00C8026A" w:rsidRPr="00C8026A" w:rsidRDefault="00C8026A" w:rsidP="00C8026A">
            <w:pPr>
              <w:pStyle w:val="Content"/>
              <w:rPr>
                <w:rFonts w:ascii="Times New Roman" w:hAnsi="Times New Roman"/>
              </w:rPr>
            </w:pPr>
            <w:r w:rsidRPr="00C8026A">
              <w:t>The Gather+ web-based application will serve to be, as its name implies, an online gathering place that closes the social distance created by COVID-19, in a unique and uplifting manner. Whereas self-promotion is the byproduct of many social media platforms, Gather+ focuses on positivity and connection through the formation of group discussions based on four distinct categories: books, news stories, podcasts, and games. Content for each category will be a curated selection of encouraging, intriguing, and mindful items hosted by Gather+ and sourced by other websites. The target audience for Gather+ is seen as youth ages 16 and above, including but not limited to students, young adults, and families. </w:t>
            </w:r>
          </w:p>
          <w:p w14:paraId="27FEE4AF" w14:textId="43FC383E" w:rsidR="00C8026A" w:rsidRPr="00C8026A" w:rsidRDefault="00C8026A" w:rsidP="00C8026A">
            <w:pPr>
              <w:pStyle w:val="Content"/>
              <w:rPr>
                <w:rFonts w:ascii="Times New Roman" w:hAnsi="Times New Roman"/>
                <w:color w:val="auto"/>
              </w:rPr>
            </w:pPr>
          </w:p>
          <w:p w14:paraId="7897CE89" w14:textId="3435943A" w:rsidR="00C8026A" w:rsidRPr="00C8026A" w:rsidRDefault="00C8026A" w:rsidP="00C8026A">
            <w:pPr>
              <w:pStyle w:val="Content"/>
              <w:rPr>
                <w:rFonts w:ascii="Times New Roman" w:hAnsi="Times New Roman"/>
              </w:rPr>
            </w:pPr>
            <w:r w:rsidRPr="00C8026A">
              <w:t xml:space="preserve">Say the user is a 17-year old high school student named Ava who has been in quarantine for three months already, with only her mom for company. Not only is she restless, she misses her friends, and somehow making a </w:t>
            </w:r>
            <w:proofErr w:type="spellStart"/>
            <w:r w:rsidRPr="00C8026A">
              <w:t>TikTok</w:t>
            </w:r>
            <w:proofErr w:type="spellEnd"/>
            <w:r w:rsidRPr="00C8026A">
              <w:t xml:space="preserve"> video they like </w:t>
            </w:r>
            <w:r w:rsidR="00634EF8" w:rsidRPr="00C8026A">
              <w:t>is not</w:t>
            </w:r>
            <w:r w:rsidRPr="00C8026A">
              <w:t xml:space="preserve"> the same as getting together. </w:t>
            </w:r>
            <w:r w:rsidR="00634EF8" w:rsidRPr="00C8026A">
              <w:t>She is</w:t>
            </w:r>
            <w:r w:rsidRPr="00C8026A">
              <w:t xml:space="preserve"> also separated from the rest of her family, and the constant barrage of news about the pandemic gives her a perpetual sense of anxiety. </w:t>
            </w:r>
          </w:p>
          <w:p w14:paraId="72DB4A1D" w14:textId="53CEEA38" w:rsidR="00C8026A" w:rsidRPr="00C8026A" w:rsidRDefault="00C8026A" w:rsidP="00C8026A">
            <w:pPr>
              <w:pStyle w:val="Content"/>
              <w:rPr>
                <w:rFonts w:ascii="Times New Roman" w:hAnsi="Times New Roman"/>
                <w:color w:val="auto"/>
              </w:rPr>
            </w:pPr>
          </w:p>
          <w:p w14:paraId="61B72D8C" w14:textId="2FFB0924" w:rsidR="00C8026A" w:rsidRPr="00C8026A" w:rsidRDefault="00C8026A" w:rsidP="00C8026A">
            <w:pPr>
              <w:pStyle w:val="Content"/>
              <w:rPr>
                <w:rFonts w:ascii="Times New Roman" w:hAnsi="Times New Roman"/>
              </w:rPr>
            </w:pPr>
            <w:r w:rsidRPr="00C8026A">
              <w:t xml:space="preserve">When Ava is introduced to Gather+, she’ll be greeted by a banner of affirmative quotations on the feature page, which will also showcase a positive news story, a welcome message, and the four main categories inviting her to a new level of engagement. A simple, intuitive, and interactive </w:t>
            </w:r>
            <w:r w:rsidR="000705BD">
              <w:t>GUI</w:t>
            </w:r>
            <w:r w:rsidRPr="00C8026A">
              <w:t xml:space="preserve"> makes Gather+ easy for Ava to navigate with her average computer skills; and the premise of the site will be largely self-explanatory.</w:t>
            </w:r>
          </w:p>
          <w:p w14:paraId="4B5B4D2B" w14:textId="1B9C3CA3" w:rsidR="00C8026A" w:rsidRPr="00C8026A" w:rsidRDefault="00C8026A" w:rsidP="00C8026A">
            <w:pPr>
              <w:pStyle w:val="Content"/>
              <w:rPr>
                <w:rFonts w:ascii="Times New Roman" w:hAnsi="Times New Roman"/>
                <w:color w:val="auto"/>
              </w:rPr>
            </w:pPr>
          </w:p>
          <w:p w14:paraId="08AC4763" w14:textId="77EC06F2" w:rsidR="00C8026A" w:rsidRPr="00C8026A" w:rsidRDefault="00C8026A" w:rsidP="00C8026A">
            <w:pPr>
              <w:pStyle w:val="Content"/>
              <w:rPr>
                <w:rFonts w:ascii="Times New Roman" w:hAnsi="Times New Roman"/>
              </w:rPr>
            </w:pPr>
            <w:proofErr w:type="gramStart"/>
            <w:r w:rsidRPr="00C8026A">
              <w:t>In order to</w:t>
            </w:r>
            <w:proofErr w:type="gramEnd"/>
            <w:r w:rsidRPr="00C8026A">
              <w:t xml:space="preserve"> access content and groups, Ava is prompted to create an account. Her account will consist of intentionally basic profile information, such as an avatar or a single photograph, a username of her choice, and an optional 300-character</w:t>
            </w:r>
            <w:r w:rsidR="00772D3A">
              <w:t xml:space="preserve"> “</w:t>
            </w:r>
            <w:r w:rsidRPr="00C8026A">
              <w:t>blurb</w:t>
            </w:r>
            <w:r w:rsidR="00772D3A">
              <w:t>”</w:t>
            </w:r>
            <w:r w:rsidRPr="00C8026A">
              <w:t xml:space="preserve"> biography. Upon creation and login, Ava can click on the icon for any of the four categories, each of which will lead to its own landing page known as a </w:t>
            </w:r>
            <w:r w:rsidR="000705BD">
              <w:t>“</w:t>
            </w:r>
            <w:r w:rsidRPr="00C8026A">
              <w:t>hub</w:t>
            </w:r>
            <w:r w:rsidR="000705BD">
              <w:t>”</w:t>
            </w:r>
            <w:r w:rsidRPr="00C8026A">
              <w:t>.</w:t>
            </w:r>
          </w:p>
          <w:p w14:paraId="543B4F7F" w14:textId="67615239" w:rsidR="00C8026A" w:rsidRPr="00C8026A" w:rsidRDefault="00C8026A" w:rsidP="00C8026A">
            <w:pPr>
              <w:pStyle w:val="Content"/>
              <w:rPr>
                <w:rFonts w:ascii="Times New Roman" w:hAnsi="Times New Roman"/>
                <w:color w:val="auto"/>
              </w:rPr>
            </w:pPr>
          </w:p>
          <w:p w14:paraId="02658D43" w14:textId="6E8E4A71" w:rsidR="00C8026A" w:rsidRPr="00C8026A" w:rsidRDefault="00C8026A" w:rsidP="00C8026A">
            <w:pPr>
              <w:pStyle w:val="Content"/>
              <w:rPr>
                <w:rFonts w:ascii="Times New Roman" w:hAnsi="Times New Roman"/>
              </w:rPr>
            </w:pPr>
            <w:r w:rsidRPr="00C8026A">
              <w:lastRenderedPageBreak/>
              <w:t>Each hub will show Ava a</w:t>
            </w:r>
            <w:r w:rsidR="004851A0">
              <w:t xml:space="preserve"> “</w:t>
            </w:r>
            <w:r w:rsidRPr="00C8026A">
              <w:t>carousel</w:t>
            </w:r>
            <w:r w:rsidR="004851A0">
              <w:t>”</w:t>
            </w:r>
            <w:r w:rsidRPr="00C8026A">
              <w:t xml:space="preserve"> of books, news stories,</w:t>
            </w:r>
            <w:r w:rsidR="00141C80">
              <w:t xml:space="preserve"> games,</w:t>
            </w:r>
            <w:r w:rsidRPr="00C8026A">
              <w:t xml:space="preserve"> or podcasts by way of </w:t>
            </w:r>
            <w:r w:rsidR="00141C80">
              <w:t>a “placard” containing a thumbnail or image</w:t>
            </w:r>
            <w:r w:rsidRPr="00C8026A">
              <w:t xml:space="preserve">. Ava can peruse each placard by sight or by the accompanying description of the subject matter. When Ava sees a placard that piques her interest, she can opt to join the associated </w:t>
            </w:r>
            <w:r w:rsidR="00141C80">
              <w:t>“</w:t>
            </w:r>
            <w:r w:rsidRPr="00C8026A">
              <w:t>community</w:t>
            </w:r>
            <w:r w:rsidR="00141C80">
              <w:t xml:space="preserve">” </w:t>
            </w:r>
            <w:r w:rsidRPr="00C8026A">
              <w:t xml:space="preserve">where she can discuss the </w:t>
            </w:r>
            <w:r w:rsidR="00141C80">
              <w:t xml:space="preserve">subject of the </w:t>
            </w:r>
            <w:r w:rsidRPr="00C8026A">
              <w:t>placard with other members of that community. Each community will serve as a messaging board where Ava can post her thoughts</w:t>
            </w:r>
            <w:r w:rsidR="00A81C49">
              <w:t xml:space="preserve"> </w:t>
            </w:r>
            <w:r w:rsidRPr="00C8026A">
              <w:t>and interact with fellow users who may do likewise. While Gather+ will furnish one default group for every placard, Ava can create her own groups in a</w:t>
            </w:r>
            <w:r w:rsidR="0029419D">
              <w:t>ny</w:t>
            </w:r>
            <w:r w:rsidRPr="00C8026A">
              <w:t xml:space="preserve"> given hub as well. This gives Ava the freedom to discuss more than just the pre-populated placard</w:t>
            </w:r>
            <w:r w:rsidR="006D1BC9">
              <w:t>s</w:t>
            </w:r>
            <w:r w:rsidRPr="00C8026A">
              <w:t xml:space="preserve"> and post links to other books, stories, or podcasts that may interest fellow Gather+ users. </w:t>
            </w:r>
          </w:p>
          <w:p w14:paraId="0CE8F9D1" w14:textId="674EE404" w:rsidR="00C8026A" w:rsidRPr="00C8026A" w:rsidRDefault="00C8026A" w:rsidP="00C8026A">
            <w:pPr>
              <w:pStyle w:val="Content"/>
              <w:rPr>
                <w:rFonts w:ascii="Times New Roman" w:hAnsi="Times New Roman"/>
                <w:color w:val="auto"/>
              </w:rPr>
            </w:pPr>
          </w:p>
          <w:p w14:paraId="60C47C6D" w14:textId="41A22A17" w:rsidR="00C8026A" w:rsidRPr="00C8026A" w:rsidRDefault="00C8026A" w:rsidP="00C8026A">
            <w:pPr>
              <w:pStyle w:val="Content"/>
              <w:rPr>
                <w:rFonts w:ascii="Times New Roman" w:hAnsi="Times New Roman"/>
              </w:rPr>
            </w:pPr>
            <w:r w:rsidRPr="00C8026A">
              <w:t xml:space="preserve">Now </w:t>
            </w:r>
            <w:r w:rsidR="006D1BC9" w:rsidRPr="00C8026A">
              <w:t>let</w:t>
            </w:r>
            <w:r w:rsidR="0029419D">
              <w:t xml:space="preserve"> u</w:t>
            </w:r>
            <w:r w:rsidR="006D1BC9" w:rsidRPr="00C8026A">
              <w:t>s</w:t>
            </w:r>
            <w:r w:rsidRPr="00C8026A">
              <w:t xml:space="preserve"> say that a man named Ben and his wife Lauren have been homeschooling their three elementary aged children during the quarantine period. They </w:t>
            </w:r>
            <w:r w:rsidR="006D1BC9" w:rsidRPr="00C8026A">
              <w:t>have not</w:t>
            </w:r>
            <w:r w:rsidRPr="00C8026A">
              <w:t xml:space="preserve"> been able to meet with their friends for </w:t>
            </w:r>
            <w:r w:rsidR="006D1BC9" w:rsidRPr="00C8026A">
              <w:t>drinks or</w:t>
            </w:r>
            <w:r w:rsidRPr="00C8026A">
              <w:t xml:space="preserve"> have any downtime from parenting. He and his wife are on edge</w:t>
            </w:r>
            <w:r w:rsidR="0029419D">
              <w:t>,</w:t>
            </w:r>
            <w:r w:rsidRPr="00C8026A">
              <w:t xml:space="preserve"> and no amount of streaming shows or movies online can distract them from the inexorable tension of quarantine. </w:t>
            </w:r>
          </w:p>
          <w:p w14:paraId="6CE64697" w14:textId="1E4F67D4" w:rsidR="00C8026A" w:rsidRPr="00C8026A" w:rsidRDefault="00C8026A" w:rsidP="00C8026A">
            <w:pPr>
              <w:pStyle w:val="Content"/>
              <w:rPr>
                <w:rFonts w:ascii="Times New Roman" w:hAnsi="Times New Roman"/>
                <w:color w:val="auto"/>
              </w:rPr>
            </w:pPr>
          </w:p>
          <w:p w14:paraId="592EFA14" w14:textId="4A8ABFE7" w:rsidR="00C8026A" w:rsidRPr="00C8026A" w:rsidRDefault="00C8026A" w:rsidP="00C8026A">
            <w:pPr>
              <w:pStyle w:val="Content"/>
              <w:rPr>
                <w:rFonts w:ascii="Times New Roman" w:hAnsi="Times New Roman"/>
              </w:rPr>
            </w:pPr>
            <w:r w:rsidRPr="00C8026A">
              <w:t xml:space="preserve">Ben and Lauren are introduced to Gather+ and are drawn to the game category.  When they click on the </w:t>
            </w:r>
            <w:r w:rsidR="006D1BC9" w:rsidRPr="00C8026A">
              <w:t>icon,</w:t>
            </w:r>
            <w:r w:rsidRPr="00C8026A">
              <w:t xml:space="preserve"> they see that it is different from the other three hubs. Instead of placards</w:t>
            </w:r>
            <w:r w:rsidR="006D1BC9">
              <w:t>,</w:t>
            </w:r>
            <w:r w:rsidRPr="00C8026A">
              <w:t xml:space="preserve"> it highlights links to the best online games to play during quarantine, like Codenames.net, and more. It also gives a guide on hosting virtual game nights. Ben and Lauren finally have a way of connecting with peers their own age.</w:t>
            </w:r>
          </w:p>
          <w:p w14:paraId="7A3CA867" w14:textId="588E550A" w:rsidR="00C8026A" w:rsidRPr="00C8026A" w:rsidRDefault="00C8026A" w:rsidP="00C8026A">
            <w:pPr>
              <w:pStyle w:val="Content"/>
              <w:rPr>
                <w:rFonts w:ascii="Times New Roman" w:hAnsi="Times New Roman"/>
                <w:color w:val="auto"/>
              </w:rPr>
            </w:pPr>
          </w:p>
          <w:p w14:paraId="04158124" w14:textId="79AAD8F5" w:rsidR="00C8026A" w:rsidRPr="00C8026A" w:rsidRDefault="00C8026A" w:rsidP="00C8026A">
            <w:pPr>
              <w:pStyle w:val="Content"/>
              <w:rPr>
                <w:rFonts w:ascii="Times New Roman" w:hAnsi="Times New Roman"/>
              </w:rPr>
            </w:pPr>
            <w:r w:rsidRPr="00C8026A">
              <w:t>Teen Ava, along with young parents Ben and Lauren, will also notice a menu link</w:t>
            </w:r>
            <w:r w:rsidR="006D1BC9">
              <w:t xml:space="preserve"> </w:t>
            </w:r>
            <w:r w:rsidRPr="00C8026A">
              <w:t>that leads them to a</w:t>
            </w:r>
            <w:r w:rsidR="006D1BC9">
              <w:t xml:space="preserve"> </w:t>
            </w:r>
            <w:r w:rsidRPr="00C8026A">
              <w:t xml:space="preserve">section of Gather+ called </w:t>
            </w:r>
            <w:r w:rsidR="006D1BC9">
              <w:t>“</w:t>
            </w:r>
            <w:r w:rsidRPr="00C8026A">
              <w:t>Wellspace</w:t>
            </w:r>
            <w:r w:rsidR="006D1BC9">
              <w:t>”</w:t>
            </w:r>
            <w:r w:rsidRPr="00C8026A">
              <w:t>. The Wellspace</w:t>
            </w:r>
            <w:r w:rsidR="006D1BC9">
              <w:t xml:space="preserve"> section</w:t>
            </w:r>
            <w:r w:rsidRPr="00C8026A">
              <w:t xml:space="preserve"> </w:t>
            </w:r>
            <w:r w:rsidR="0029419D">
              <w:t>will offer resources</w:t>
            </w:r>
            <w:r w:rsidRPr="00C8026A">
              <w:t xml:space="preserve"> </w:t>
            </w:r>
            <w:r w:rsidR="0029419D">
              <w:t xml:space="preserve">via links and articles on </w:t>
            </w:r>
            <w:r w:rsidRPr="00C8026A">
              <w:t>staying healthy and upbeat during</w:t>
            </w:r>
            <w:r w:rsidR="0029419D">
              <w:t xml:space="preserve"> the pandemic</w:t>
            </w:r>
            <w:r w:rsidRPr="00C8026A">
              <w:t>, and only the most relevant news</w:t>
            </w:r>
            <w:r w:rsidR="0029419D">
              <w:t xml:space="preserve"> regarding the same</w:t>
            </w:r>
            <w:r w:rsidRPr="00C8026A">
              <w:t>.</w:t>
            </w:r>
          </w:p>
          <w:p w14:paraId="1BA302B4" w14:textId="77777777" w:rsidR="00254E75" w:rsidRDefault="00254E75" w:rsidP="00A55274">
            <w:pPr>
              <w:spacing w:line="240" w:lineRule="auto"/>
              <w:rPr>
                <w:rFonts w:ascii="Times New Roman" w:eastAsia="Times New Roman" w:hAnsi="Times New Roman" w:cs="Times New Roman"/>
                <w:b w:val="0"/>
                <w:color w:val="000000"/>
                <w:sz w:val="24"/>
                <w:szCs w:val="24"/>
              </w:rPr>
            </w:pPr>
          </w:p>
          <w:p w14:paraId="68F47D85" w14:textId="77777777" w:rsidR="00254E75" w:rsidRDefault="00254E75" w:rsidP="00A55274">
            <w:pPr>
              <w:spacing w:line="240" w:lineRule="auto"/>
              <w:rPr>
                <w:rFonts w:ascii="Times New Roman" w:eastAsia="Times New Roman" w:hAnsi="Times New Roman" w:cs="Times New Roman"/>
                <w:b w:val="0"/>
                <w:color w:val="000000"/>
                <w:sz w:val="24"/>
                <w:szCs w:val="24"/>
              </w:rPr>
            </w:pPr>
          </w:p>
          <w:p w14:paraId="034BAAC5" w14:textId="77777777" w:rsidR="00254E75" w:rsidRDefault="00254E75" w:rsidP="00A55274">
            <w:pPr>
              <w:spacing w:line="240" w:lineRule="auto"/>
              <w:rPr>
                <w:rFonts w:ascii="Times New Roman" w:eastAsia="Times New Roman" w:hAnsi="Times New Roman" w:cs="Times New Roman"/>
                <w:b w:val="0"/>
                <w:color w:val="000000"/>
                <w:sz w:val="24"/>
                <w:szCs w:val="24"/>
              </w:rPr>
            </w:pPr>
          </w:p>
          <w:p w14:paraId="074FA077" w14:textId="77777777" w:rsidR="00254E75" w:rsidRDefault="00254E75" w:rsidP="00A55274">
            <w:pPr>
              <w:spacing w:line="240" w:lineRule="auto"/>
              <w:rPr>
                <w:rFonts w:ascii="Times New Roman" w:eastAsia="Times New Roman" w:hAnsi="Times New Roman" w:cs="Times New Roman"/>
                <w:b w:val="0"/>
                <w:color w:val="000000"/>
                <w:sz w:val="24"/>
                <w:szCs w:val="24"/>
              </w:rPr>
            </w:pPr>
          </w:p>
          <w:p w14:paraId="668EE0DC" w14:textId="77777777" w:rsidR="00254E75" w:rsidRDefault="00254E75" w:rsidP="00A55274">
            <w:pPr>
              <w:spacing w:line="240" w:lineRule="auto"/>
              <w:rPr>
                <w:rFonts w:ascii="Times New Roman" w:eastAsia="Times New Roman" w:hAnsi="Times New Roman" w:cs="Times New Roman"/>
                <w:b w:val="0"/>
                <w:color w:val="000000"/>
                <w:sz w:val="24"/>
                <w:szCs w:val="24"/>
              </w:rPr>
            </w:pPr>
          </w:p>
          <w:p w14:paraId="18F4CC5B" w14:textId="14CBB942" w:rsidR="0072520B" w:rsidRDefault="00A55274" w:rsidP="00A55274">
            <w:pPr>
              <w:spacing w:line="240" w:lineRule="auto"/>
              <w:rPr>
                <w:rFonts w:ascii="&amp;quot" w:eastAsia="Times New Roman" w:hAnsi="&amp;quot" w:cs="Times New Roman"/>
                <w:b w:val="0"/>
                <w:color w:val="000000"/>
                <w:sz w:val="24"/>
                <w:szCs w:val="24"/>
                <w:shd w:val="clear" w:color="auto" w:fill="FFFF00"/>
              </w:rPr>
            </w:pPr>
            <w:r w:rsidRPr="00A55274">
              <w:rPr>
                <w:rFonts w:ascii="Times New Roman" w:eastAsia="Times New Roman" w:hAnsi="Times New Roman" w:cs="Times New Roman"/>
                <w:b w:val="0"/>
                <w:color w:val="000000"/>
                <w:sz w:val="24"/>
                <w:szCs w:val="24"/>
              </w:rPr>
              <w:br/>
            </w:r>
          </w:p>
          <w:p w14:paraId="39882843" w14:textId="377D5D7E" w:rsidR="00C8026A" w:rsidRDefault="00C8026A" w:rsidP="00A55274">
            <w:pPr>
              <w:spacing w:line="240" w:lineRule="auto"/>
              <w:rPr>
                <w:rFonts w:ascii="&amp;quot" w:eastAsia="Times New Roman" w:hAnsi="&amp;quot" w:cs="Times New Roman"/>
                <w:b w:val="0"/>
                <w:color w:val="000000"/>
                <w:sz w:val="24"/>
                <w:szCs w:val="24"/>
                <w:shd w:val="clear" w:color="auto" w:fill="FFFF00"/>
              </w:rPr>
            </w:pPr>
          </w:p>
          <w:p w14:paraId="3A91E4F8" w14:textId="7CC50C6A" w:rsidR="006A7459" w:rsidRDefault="006A7459" w:rsidP="006A7459">
            <w:pPr>
              <w:pStyle w:val="Heading1"/>
            </w:pPr>
            <w:bookmarkStart w:id="47" w:name="_Toc43201107"/>
            <w:bookmarkStart w:id="48" w:name="_Toc43233626"/>
            <w:r w:rsidRPr="006A7459">
              <w:lastRenderedPageBreak/>
              <w:t>High-level Functional Requirements</w:t>
            </w:r>
            <w:bookmarkEnd w:id="48"/>
            <w:r w:rsidRPr="006A7459">
              <w:t xml:space="preserve"> </w:t>
            </w:r>
          </w:p>
          <w:p w14:paraId="0A09CB33" w14:textId="38EB1C06" w:rsidR="006A7459" w:rsidRPr="006A7459" w:rsidRDefault="006A7459" w:rsidP="006A7459">
            <w:pPr>
              <w:pStyle w:val="Heading3"/>
            </w:pPr>
            <w:bookmarkStart w:id="49" w:name="_Toc43215045"/>
            <w:bookmarkStart w:id="50" w:name="_Toc43215162"/>
            <w:bookmarkStart w:id="51" w:name="_Toc43223547"/>
            <w:bookmarkStart w:id="52" w:name="_Toc43233627"/>
            <w:r w:rsidRPr="00A40403">
              <w:t>FunkyTech</w:t>
            </w:r>
            <w:bookmarkEnd w:id="49"/>
            <w:bookmarkEnd w:id="50"/>
            <w:bookmarkEnd w:id="51"/>
            <w:bookmarkEnd w:id="52"/>
            <w:r w:rsidRPr="006A7459">
              <w:rPr>
                <w:rFonts w:ascii="Times New Roman" w:eastAsia="Times New Roman" w:hAnsi="Times New Roman" w:cs="Times New Roman"/>
                <w:b w:val="0"/>
                <w:color w:val="000000"/>
              </w:rPr>
              <w:br/>
            </w:r>
          </w:p>
          <w:p w14:paraId="675C661D" w14:textId="77777777" w:rsidR="00A71892" w:rsidRDefault="006A7459" w:rsidP="00A71892">
            <w:pPr>
              <w:pStyle w:val="Content"/>
              <w:numPr>
                <w:ilvl w:val="0"/>
                <w:numId w:val="19"/>
              </w:numPr>
            </w:pPr>
            <w:r w:rsidRPr="006A7459">
              <w:t>The Gather+ site shall permit each user to create an account.</w:t>
            </w:r>
          </w:p>
          <w:p w14:paraId="0789391E" w14:textId="7A048D7D" w:rsidR="006A7459" w:rsidRPr="001872DA" w:rsidRDefault="006A7459" w:rsidP="00A71892">
            <w:pPr>
              <w:pStyle w:val="Content"/>
              <w:numPr>
                <w:ilvl w:val="0"/>
                <w:numId w:val="22"/>
              </w:numPr>
              <w:rPr>
                <w:sz w:val="24"/>
                <w:szCs w:val="20"/>
              </w:rPr>
            </w:pPr>
            <w:r w:rsidRPr="001872DA">
              <w:rPr>
                <w:sz w:val="24"/>
                <w:szCs w:val="20"/>
              </w:rPr>
              <w:t>Credentials for the account will consist of a username and password.</w:t>
            </w:r>
          </w:p>
          <w:p w14:paraId="3660E8CC" w14:textId="77777777" w:rsidR="006A7459" w:rsidRPr="001872DA" w:rsidRDefault="006A7459" w:rsidP="00A71892">
            <w:pPr>
              <w:pStyle w:val="Content"/>
              <w:numPr>
                <w:ilvl w:val="0"/>
                <w:numId w:val="22"/>
              </w:numPr>
              <w:rPr>
                <w:sz w:val="24"/>
                <w:szCs w:val="20"/>
              </w:rPr>
            </w:pPr>
            <w:r w:rsidRPr="001872DA">
              <w:rPr>
                <w:sz w:val="24"/>
                <w:szCs w:val="20"/>
              </w:rPr>
              <w:t>Account attributes will include a photographic/avatar icon to be used throughout the site when the user is logged in.</w:t>
            </w:r>
          </w:p>
          <w:p w14:paraId="3ECFBD17" w14:textId="77777777" w:rsidR="006A7459" w:rsidRPr="001872DA" w:rsidRDefault="006A7459" w:rsidP="00A71892">
            <w:pPr>
              <w:pStyle w:val="Content"/>
              <w:numPr>
                <w:ilvl w:val="0"/>
                <w:numId w:val="22"/>
              </w:numPr>
              <w:rPr>
                <w:sz w:val="24"/>
                <w:szCs w:val="20"/>
              </w:rPr>
            </w:pPr>
            <w:r w:rsidRPr="001872DA">
              <w:rPr>
                <w:sz w:val="24"/>
                <w:szCs w:val="20"/>
              </w:rPr>
              <w:t>Essential purpose of the account is to permit access to media and groups. </w:t>
            </w:r>
          </w:p>
          <w:p w14:paraId="4295F32C" w14:textId="77777777" w:rsidR="006A7459" w:rsidRPr="001872DA" w:rsidRDefault="006A7459" w:rsidP="00A71892">
            <w:pPr>
              <w:pStyle w:val="Content"/>
              <w:numPr>
                <w:ilvl w:val="0"/>
                <w:numId w:val="22"/>
              </w:numPr>
              <w:rPr>
                <w:sz w:val="24"/>
                <w:szCs w:val="20"/>
              </w:rPr>
            </w:pPr>
            <w:r w:rsidRPr="001872DA">
              <w:rPr>
                <w:sz w:val="24"/>
                <w:szCs w:val="20"/>
              </w:rPr>
              <w:t>Data associated to an individual user shall be saved via his or her account.</w:t>
            </w:r>
          </w:p>
          <w:p w14:paraId="0D9EB455" w14:textId="77777777" w:rsidR="006A7459" w:rsidRPr="006A7459" w:rsidRDefault="006A7459" w:rsidP="006A7459">
            <w:pPr>
              <w:spacing w:line="240" w:lineRule="auto"/>
              <w:rPr>
                <w:rFonts w:ascii="Times New Roman" w:eastAsia="Times New Roman" w:hAnsi="Times New Roman" w:cs="Times New Roman"/>
                <w:b w:val="0"/>
                <w:color w:val="auto"/>
                <w:sz w:val="24"/>
                <w:szCs w:val="24"/>
              </w:rPr>
            </w:pPr>
            <w:r w:rsidRPr="006A7459">
              <w:rPr>
                <w:rFonts w:ascii="Times New Roman" w:eastAsia="Times New Roman" w:hAnsi="Times New Roman" w:cs="Times New Roman"/>
                <w:b w:val="0"/>
                <w:color w:val="000000"/>
                <w:sz w:val="24"/>
                <w:szCs w:val="24"/>
              </w:rPr>
              <w:br/>
            </w:r>
          </w:p>
          <w:p w14:paraId="1C78D016" w14:textId="77777777" w:rsidR="006A7459" w:rsidRPr="006A7459" w:rsidRDefault="006A7459" w:rsidP="00A71892">
            <w:pPr>
              <w:pStyle w:val="Content"/>
              <w:numPr>
                <w:ilvl w:val="0"/>
                <w:numId w:val="19"/>
              </w:numPr>
            </w:pPr>
            <w:r w:rsidRPr="006A7459">
              <w:t>The Gather+ site shall provide users access to multimedia content. </w:t>
            </w:r>
          </w:p>
          <w:p w14:paraId="61D3A01A" w14:textId="77777777" w:rsidR="006A7459" w:rsidRPr="001872DA" w:rsidRDefault="006A7459" w:rsidP="00A71892">
            <w:pPr>
              <w:pStyle w:val="Content"/>
              <w:numPr>
                <w:ilvl w:val="0"/>
                <w:numId w:val="24"/>
              </w:numPr>
              <w:rPr>
                <w:sz w:val="24"/>
                <w:szCs w:val="20"/>
              </w:rPr>
            </w:pPr>
            <w:r w:rsidRPr="001872DA">
              <w:rPr>
                <w:sz w:val="24"/>
                <w:szCs w:val="20"/>
              </w:rPr>
              <w:t>Books and podcasts will be available via embedded e-readers.</w:t>
            </w:r>
          </w:p>
          <w:p w14:paraId="0EB1E38F" w14:textId="77777777" w:rsidR="006A7459" w:rsidRPr="001872DA" w:rsidRDefault="006A7459" w:rsidP="00A71892">
            <w:pPr>
              <w:pStyle w:val="Content"/>
              <w:numPr>
                <w:ilvl w:val="0"/>
                <w:numId w:val="24"/>
              </w:numPr>
              <w:rPr>
                <w:sz w:val="24"/>
                <w:szCs w:val="20"/>
              </w:rPr>
            </w:pPr>
            <w:r w:rsidRPr="001872DA">
              <w:rPr>
                <w:sz w:val="24"/>
                <w:szCs w:val="20"/>
              </w:rPr>
              <w:t>News articles shall be sourced from external news websites/applications.</w:t>
            </w:r>
          </w:p>
          <w:p w14:paraId="59739DD2" w14:textId="77777777" w:rsidR="006A7459" w:rsidRPr="001872DA" w:rsidRDefault="006A7459" w:rsidP="00A71892">
            <w:pPr>
              <w:pStyle w:val="Content"/>
              <w:numPr>
                <w:ilvl w:val="0"/>
                <w:numId w:val="24"/>
              </w:numPr>
              <w:rPr>
                <w:sz w:val="24"/>
                <w:szCs w:val="20"/>
              </w:rPr>
            </w:pPr>
            <w:r w:rsidRPr="001872DA">
              <w:rPr>
                <w:sz w:val="24"/>
                <w:szCs w:val="20"/>
              </w:rPr>
              <w:t>Links to, and guidelines for, online game websites will be listed.</w:t>
            </w:r>
          </w:p>
          <w:p w14:paraId="437A55F5" w14:textId="77777777" w:rsidR="006A7459" w:rsidRPr="006A7459" w:rsidRDefault="006A7459" w:rsidP="006A7459">
            <w:pPr>
              <w:spacing w:line="240" w:lineRule="auto"/>
              <w:rPr>
                <w:rFonts w:ascii="Times New Roman" w:eastAsia="Times New Roman" w:hAnsi="Times New Roman" w:cs="Times New Roman"/>
                <w:b w:val="0"/>
                <w:color w:val="auto"/>
                <w:sz w:val="24"/>
                <w:szCs w:val="24"/>
              </w:rPr>
            </w:pPr>
            <w:r w:rsidRPr="006A7459">
              <w:rPr>
                <w:rFonts w:ascii="Times New Roman" w:eastAsia="Times New Roman" w:hAnsi="Times New Roman" w:cs="Times New Roman"/>
                <w:b w:val="0"/>
                <w:color w:val="000000"/>
                <w:sz w:val="24"/>
                <w:szCs w:val="24"/>
              </w:rPr>
              <w:br/>
            </w:r>
          </w:p>
          <w:p w14:paraId="47407B95" w14:textId="2339A1E0" w:rsidR="006A7459" w:rsidRPr="001872DA" w:rsidRDefault="006A7459" w:rsidP="001872DA">
            <w:pPr>
              <w:pStyle w:val="Content"/>
              <w:numPr>
                <w:ilvl w:val="0"/>
                <w:numId w:val="19"/>
              </w:numPr>
            </w:pPr>
            <w:r w:rsidRPr="001872DA">
              <w:t>The Gather+ site will render messaging boards for topic-related discussions, known as “communities”. </w:t>
            </w:r>
          </w:p>
          <w:p w14:paraId="0FD1EC55" w14:textId="77777777" w:rsidR="006A7459" w:rsidRPr="001872DA" w:rsidRDefault="006A7459" w:rsidP="001872DA">
            <w:pPr>
              <w:pStyle w:val="Content"/>
              <w:numPr>
                <w:ilvl w:val="0"/>
                <w:numId w:val="26"/>
              </w:numPr>
              <w:rPr>
                <w:sz w:val="24"/>
                <w:szCs w:val="20"/>
              </w:rPr>
            </w:pPr>
            <w:r w:rsidRPr="001872DA">
              <w:rPr>
                <w:sz w:val="24"/>
                <w:szCs w:val="20"/>
              </w:rPr>
              <w:t>Each media item will be coupled with a default community.</w:t>
            </w:r>
          </w:p>
          <w:p w14:paraId="03642D42" w14:textId="77777777" w:rsidR="006A7459" w:rsidRPr="001872DA" w:rsidRDefault="006A7459" w:rsidP="001872DA">
            <w:pPr>
              <w:pStyle w:val="Content"/>
              <w:numPr>
                <w:ilvl w:val="0"/>
                <w:numId w:val="26"/>
              </w:numPr>
              <w:rPr>
                <w:sz w:val="24"/>
                <w:szCs w:val="20"/>
              </w:rPr>
            </w:pPr>
            <w:r w:rsidRPr="001872DA">
              <w:rPr>
                <w:sz w:val="24"/>
                <w:szCs w:val="20"/>
              </w:rPr>
              <w:t>Users will be able to create communities on topics of their choice within each media section.</w:t>
            </w:r>
          </w:p>
          <w:p w14:paraId="3528EF2E" w14:textId="77777777" w:rsidR="006A7459" w:rsidRPr="001872DA" w:rsidRDefault="006A7459" w:rsidP="001872DA">
            <w:pPr>
              <w:pStyle w:val="Content"/>
              <w:numPr>
                <w:ilvl w:val="0"/>
                <w:numId w:val="26"/>
              </w:numPr>
              <w:rPr>
                <w:sz w:val="24"/>
                <w:szCs w:val="20"/>
              </w:rPr>
            </w:pPr>
            <w:r w:rsidRPr="001872DA">
              <w:rPr>
                <w:sz w:val="24"/>
                <w:szCs w:val="20"/>
              </w:rPr>
              <w:t>Communities will enable users to create typed posts and interact with other users.</w:t>
            </w:r>
          </w:p>
          <w:p w14:paraId="7E6C8602" w14:textId="77777777" w:rsidR="006A7459" w:rsidRPr="006A7459" w:rsidRDefault="006A7459" w:rsidP="006A7459">
            <w:pPr>
              <w:spacing w:line="240" w:lineRule="auto"/>
              <w:rPr>
                <w:rFonts w:ascii="Times New Roman" w:eastAsia="Times New Roman" w:hAnsi="Times New Roman" w:cs="Times New Roman"/>
                <w:b w:val="0"/>
                <w:color w:val="auto"/>
                <w:sz w:val="24"/>
                <w:szCs w:val="24"/>
              </w:rPr>
            </w:pPr>
            <w:r w:rsidRPr="006A7459">
              <w:rPr>
                <w:rFonts w:ascii="Times New Roman" w:eastAsia="Times New Roman" w:hAnsi="Times New Roman" w:cs="Times New Roman"/>
                <w:b w:val="0"/>
                <w:color w:val="000000"/>
                <w:sz w:val="24"/>
                <w:szCs w:val="24"/>
              </w:rPr>
              <w:br/>
            </w:r>
          </w:p>
          <w:p w14:paraId="245DF3D0" w14:textId="49FCCD81" w:rsidR="006A7459" w:rsidRPr="006A7459" w:rsidRDefault="006A7459" w:rsidP="00C337CC">
            <w:pPr>
              <w:pStyle w:val="Content"/>
              <w:numPr>
                <w:ilvl w:val="0"/>
                <w:numId w:val="19"/>
              </w:numPr>
            </w:pPr>
            <w:r w:rsidRPr="006A7459">
              <w:t>The Gather+ site shall present information concerning the COVID-19 pandemic and wellness.</w:t>
            </w:r>
          </w:p>
          <w:p w14:paraId="435F3A6B" w14:textId="6511DB45" w:rsidR="006A7459" w:rsidRPr="00C337CC" w:rsidRDefault="006A7459" w:rsidP="00C337CC">
            <w:pPr>
              <w:pStyle w:val="Content"/>
              <w:numPr>
                <w:ilvl w:val="0"/>
                <w:numId w:val="28"/>
              </w:numPr>
              <w:rPr>
                <w:sz w:val="24"/>
                <w:szCs w:val="20"/>
              </w:rPr>
            </w:pPr>
            <w:r w:rsidRPr="00C337CC">
              <w:rPr>
                <w:sz w:val="24"/>
                <w:szCs w:val="20"/>
              </w:rPr>
              <w:t>Resources about the pandemic will be featured by way of</w:t>
            </w:r>
            <w:r w:rsidR="0029419D">
              <w:rPr>
                <w:sz w:val="24"/>
                <w:szCs w:val="20"/>
              </w:rPr>
              <w:t xml:space="preserve"> </w:t>
            </w:r>
            <w:r w:rsidRPr="00C337CC">
              <w:rPr>
                <w:sz w:val="24"/>
                <w:szCs w:val="20"/>
              </w:rPr>
              <w:t>articles and links to external websites.</w:t>
            </w:r>
          </w:p>
          <w:p w14:paraId="04B2F161" w14:textId="0355AB98" w:rsidR="00C57970" w:rsidRDefault="006A7459" w:rsidP="00C57970">
            <w:pPr>
              <w:pStyle w:val="Content"/>
              <w:numPr>
                <w:ilvl w:val="0"/>
                <w:numId w:val="28"/>
              </w:numPr>
              <w:rPr>
                <w:sz w:val="24"/>
                <w:szCs w:val="20"/>
              </w:rPr>
            </w:pPr>
            <w:r w:rsidRPr="00C337CC">
              <w:rPr>
                <w:sz w:val="24"/>
                <w:szCs w:val="20"/>
              </w:rPr>
              <w:t>A messaging board, called a forum, shall be made available in this section for questions related to the pandemic and wellness.</w:t>
            </w:r>
          </w:p>
          <w:p w14:paraId="08A49C19" w14:textId="77777777" w:rsidR="00C57970" w:rsidRPr="00C57970" w:rsidRDefault="00C57970" w:rsidP="00716423">
            <w:pPr>
              <w:pStyle w:val="Content"/>
              <w:rPr>
                <w:sz w:val="24"/>
                <w:szCs w:val="20"/>
              </w:rPr>
            </w:pPr>
          </w:p>
          <w:p w14:paraId="29F3A3B8" w14:textId="77777777" w:rsidR="00713CF6" w:rsidRDefault="00713CF6" w:rsidP="00047252">
            <w:pPr>
              <w:pStyle w:val="Heading1"/>
            </w:pPr>
          </w:p>
          <w:p w14:paraId="43AFF4C3" w14:textId="30FE619D" w:rsidR="00047252" w:rsidRDefault="00047252" w:rsidP="00047252">
            <w:pPr>
              <w:pStyle w:val="Heading1"/>
            </w:pPr>
            <w:bookmarkStart w:id="53" w:name="_Toc43233628"/>
            <w:r w:rsidRPr="00047252">
              <w:lastRenderedPageBreak/>
              <w:t>List of Non-functional Requirements</w:t>
            </w:r>
            <w:bookmarkEnd w:id="47"/>
            <w:bookmarkEnd w:id="53"/>
          </w:p>
          <w:p w14:paraId="14AB08EE" w14:textId="77777777" w:rsidR="00047252" w:rsidRDefault="00047252" w:rsidP="00047252">
            <w:pPr>
              <w:pStyle w:val="Heading3"/>
            </w:pPr>
            <w:bookmarkStart w:id="54" w:name="_Toc43201108"/>
            <w:bookmarkStart w:id="55" w:name="_Toc43215047"/>
            <w:bookmarkStart w:id="56" w:name="_Toc43215164"/>
            <w:bookmarkStart w:id="57" w:name="_Toc43223549"/>
            <w:bookmarkStart w:id="58" w:name="_Toc43233629"/>
            <w:r w:rsidRPr="00A40403">
              <w:t>FunkyTech</w:t>
            </w:r>
            <w:bookmarkEnd w:id="54"/>
            <w:bookmarkEnd w:id="55"/>
            <w:bookmarkEnd w:id="56"/>
            <w:bookmarkEnd w:id="57"/>
            <w:bookmarkEnd w:id="58"/>
          </w:p>
          <w:p w14:paraId="504DAC57" w14:textId="00825048" w:rsidR="00047252" w:rsidRPr="00047252" w:rsidRDefault="00047252" w:rsidP="00047252">
            <w:pPr>
              <w:spacing w:line="240" w:lineRule="auto"/>
              <w:rPr>
                <w:rFonts w:ascii="Times New Roman" w:eastAsia="Times New Roman" w:hAnsi="Times New Roman" w:cs="Times New Roman"/>
                <w:b w:val="0"/>
                <w:color w:val="auto"/>
                <w:sz w:val="24"/>
                <w:szCs w:val="24"/>
              </w:rPr>
            </w:pPr>
          </w:p>
          <w:p w14:paraId="4ED954BB" w14:textId="45D6BB31" w:rsidR="00047252" w:rsidRDefault="00047252" w:rsidP="00047252">
            <w:pPr>
              <w:pStyle w:val="Content"/>
              <w:rPr>
                <w:b/>
              </w:rPr>
            </w:pPr>
            <w:r w:rsidRPr="00047252">
              <w:t xml:space="preserve">For </w:t>
            </w:r>
            <w:proofErr w:type="spellStart"/>
            <w:r w:rsidRPr="00047252">
              <w:t>FunkyTech’s</w:t>
            </w:r>
            <w:proofErr w:type="spellEnd"/>
            <w:r w:rsidRPr="00047252">
              <w:t xml:space="preserve"> social media website: Gather+, our minimal performance requirements will be:</w:t>
            </w:r>
          </w:p>
          <w:p w14:paraId="045796D3" w14:textId="77777777" w:rsidR="00047252" w:rsidRPr="00047252" w:rsidRDefault="00047252" w:rsidP="00047252">
            <w:pPr>
              <w:pStyle w:val="Content"/>
              <w:rPr>
                <w:rFonts w:ascii="Times New Roman" w:hAnsi="Times New Roman"/>
                <w:color w:val="000000"/>
              </w:rPr>
            </w:pPr>
          </w:p>
          <w:p w14:paraId="02945C95" w14:textId="58023AE9" w:rsidR="00047252" w:rsidRPr="00047252" w:rsidRDefault="00047252" w:rsidP="00047252">
            <w:pPr>
              <w:pStyle w:val="Content"/>
              <w:numPr>
                <w:ilvl w:val="0"/>
                <w:numId w:val="14"/>
              </w:numPr>
              <w:rPr>
                <w:color w:val="000000"/>
              </w:rPr>
            </w:pPr>
            <w:r w:rsidRPr="00047252">
              <w:t>The Gather+ website will allow up to 20 users posting on a single community board at a time. </w:t>
            </w:r>
          </w:p>
          <w:p w14:paraId="689AE145" w14:textId="77777777" w:rsidR="00047252" w:rsidRPr="00047252" w:rsidRDefault="00047252" w:rsidP="00047252">
            <w:pPr>
              <w:pStyle w:val="Content"/>
              <w:ind w:left="720"/>
              <w:rPr>
                <w:color w:val="000000"/>
              </w:rPr>
            </w:pPr>
          </w:p>
          <w:p w14:paraId="10B08105" w14:textId="6BD4E3B1" w:rsidR="00047252" w:rsidRPr="00047252" w:rsidRDefault="00047252" w:rsidP="00047252">
            <w:pPr>
              <w:pStyle w:val="Content"/>
              <w:numPr>
                <w:ilvl w:val="0"/>
                <w:numId w:val="14"/>
              </w:numPr>
              <w:rPr>
                <w:color w:val="000000"/>
              </w:rPr>
            </w:pPr>
            <w:r w:rsidRPr="00047252">
              <w:t xml:space="preserve">The Gather+ website will be extremely easy to use and learning how to navigate the website </w:t>
            </w:r>
            <w:r w:rsidR="00EB52B5">
              <w:t>should</w:t>
            </w:r>
            <w:r w:rsidRPr="00047252">
              <w:t xml:space="preserve"> take less than 30 minutes on average. </w:t>
            </w:r>
          </w:p>
          <w:p w14:paraId="41E0107D" w14:textId="77777777" w:rsidR="00047252" w:rsidRPr="00047252" w:rsidRDefault="00047252" w:rsidP="00047252">
            <w:pPr>
              <w:pStyle w:val="Content"/>
              <w:rPr>
                <w:color w:val="000000"/>
              </w:rPr>
            </w:pPr>
          </w:p>
          <w:p w14:paraId="68053854" w14:textId="588CFFC7" w:rsidR="00047252" w:rsidRPr="00047252" w:rsidRDefault="00047252" w:rsidP="00047252">
            <w:pPr>
              <w:pStyle w:val="Content"/>
              <w:numPr>
                <w:ilvl w:val="0"/>
                <w:numId w:val="14"/>
              </w:numPr>
              <w:rPr>
                <w:color w:val="000000"/>
              </w:rPr>
            </w:pPr>
            <w:r w:rsidRPr="00047252">
              <w:t>For security</w:t>
            </w:r>
            <w:r w:rsidR="00EB52B5">
              <w:t>,</w:t>
            </w:r>
            <w:r w:rsidRPr="00047252">
              <w:t xml:space="preserve"> </w:t>
            </w:r>
            <w:r w:rsidR="00EB52B5">
              <w:t>w</w:t>
            </w:r>
            <w:r w:rsidRPr="00047252">
              <w:t xml:space="preserve">e will </w:t>
            </w:r>
            <w:r w:rsidR="00EB52B5">
              <w:t xml:space="preserve">make </w:t>
            </w:r>
            <w:r w:rsidRPr="00047252">
              <w:t xml:space="preserve">use </w:t>
            </w:r>
            <w:r w:rsidR="00EB52B5">
              <w:t>of a</w:t>
            </w:r>
            <w:r w:rsidRPr="00047252">
              <w:t xml:space="preserve"> b</w:t>
            </w:r>
            <w:r w:rsidR="00EB52B5">
              <w:t>-</w:t>
            </w:r>
            <w:r w:rsidRPr="00047252">
              <w:t>crypt hash function for login information</w:t>
            </w:r>
            <w:r w:rsidR="00EB52B5">
              <w:t xml:space="preserve">. It </w:t>
            </w:r>
            <w:r w:rsidRPr="00047252">
              <w:t>will hide users</w:t>
            </w:r>
            <w:r w:rsidR="00EB52B5">
              <w:t>’</w:t>
            </w:r>
            <w:r w:rsidRPr="00047252">
              <w:t xml:space="preserve"> personal account information from potential threats.</w:t>
            </w:r>
          </w:p>
          <w:p w14:paraId="5E525BD5" w14:textId="3B027311" w:rsidR="00047252" w:rsidRPr="00047252" w:rsidRDefault="00047252" w:rsidP="00047252">
            <w:pPr>
              <w:pStyle w:val="Content"/>
              <w:ind w:left="720"/>
              <w:rPr>
                <w:color w:val="000000"/>
              </w:rPr>
            </w:pPr>
            <w:r w:rsidRPr="00047252">
              <w:t>   </w:t>
            </w:r>
          </w:p>
          <w:p w14:paraId="1899E202" w14:textId="02314F5C" w:rsidR="00047252" w:rsidRPr="00047252" w:rsidRDefault="00047252" w:rsidP="00047252">
            <w:pPr>
              <w:pStyle w:val="Content"/>
              <w:numPr>
                <w:ilvl w:val="0"/>
                <w:numId w:val="14"/>
              </w:numPr>
              <w:rPr>
                <w:color w:val="000000"/>
              </w:rPr>
            </w:pPr>
            <w:r w:rsidRPr="00047252">
              <w:t xml:space="preserve">Expected load time for each page will be under </w:t>
            </w:r>
            <w:r w:rsidR="00EB52B5">
              <w:t>three</w:t>
            </w:r>
            <w:r w:rsidRPr="00047252">
              <w:t xml:space="preserve"> seconds</w:t>
            </w:r>
            <w:r w:rsidR="00EB52B5">
              <w:t>,</w:t>
            </w:r>
            <w:r w:rsidRPr="00047252">
              <w:t xml:space="preserve"> even if internet connection is below average. </w:t>
            </w:r>
          </w:p>
          <w:p w14:paraId="09A54E82" w14:textId="77777777" w:rsidR="00047252" w:rsidRPr="00047252" w:rsidRDefault="00047252" w:rsidP="00047252">
            <w:pPr>
              <w:pStyle w:val="Content"/>
              <w:rPr>
                <w:color w:val="000000"/>
              </w:rPr>
            </w:pPr>
          </w:p>
          <w:p w14:paraId="62802238" w14:textId="011402D3" w:rsidR="00047252" w:rsidRPr="00047252" w:rsidRDefault="00047252" w:rsidP="00047252">
            <w:pPr>
              <w:pStyle w:val="Content"/>
              <w:numPr>
                <w:ilvl w:val="0"/>
                <w:numId w:val="14"/>
              </w:numPr>
              <w:rPr>
                <w:color w:val="000000"/>
              </w:rPr>
            </w:pPr>
            <w:r w:rsidRPr="00047252">
              <w:t>All data will be stored in SQL table</w:t>
            </w:r>
            <w:r w:rsidR="001F19AB">
              <w:t>s</w:t>
            </w:r>
            <w:r w:rsidRPr="00047252">
              <w:t xml:space="preserve"> hosted </w:t>
            </w:r>
            <w:r w:rsidR="006B4821">
              <w:t>by</w:t>
            </w:r>
            <w:r w:rsidRPr="00047252">
              <w:t xml:space="preserve"> the team’s </w:t>
            </w:r>
            <w:r w:rsidR="006B4821">
              <w:t xml:space="preserve">account on the </w:t>
            </w:r>
            <w:r w:rsidR="00EB52B5">
              <w:t>LAMP</w:t>
            </w:r>
            <w:r w:rsidRPr="00047252">
              <w:t xml:space="preserve"> server.</w:t>
            </w:r>
          </w:p>
          <w:p w14:paraId="483F0895" w14:textId="77777777" w:rsidR="00047252" w:rsidRPr="00047252" w:rsidRDefault="00047252" w:rsidP="00047252">
            <w:pPr>
              <w:pStyle w:val="Content"/>
              <w:ind w:left="720"/>
              <w:rPr>
                <w:color w:val="000000"/>
              </w:rPr>
            </w:pPr>
          </w:p>
          <w:p w14:paraId="68ADA0B9" w14:textId="701CD9AF" w:rsidR="00047252" w:rsidRDefault="00047252" w:rsidP="00047252">
            <w:pPr>
              <w:pStyle w:val="Content"/>
              <w:numPr>
                <w:ilvl w:val="0"/>
                <w:numId w:val="14"/>
              </w:numPr>
            </w:pPr>
            <w:r w:rsidRPr="00047252">
              <w:t>The browsers that</w:t>
            </w:r>
            <w:r w:rsidR="00EB52B5">
              <w:t xml:space="preserve"> the </w:t>
            </w:r>
            <w:r w:rsidRPr="00047252">
              <w:t>Gather+ website will be tested on are</w:t>
            </w:r>
            <w:r w:rsidR="006F7D80">
              <w:t xml:space="preserve"> </w:t>
            </w:r>
            <w:r w:rsidRPr="00047252">
              <w:t>Firefox, Chrome</w:t>
            </w:r>
            <w:r w:rsidR="00652BAF">
              <w:t xml:space="preserve">, </w:t>
            </w:r>
            <w:r w:rsidRPr="00047252">
              <w:t>Microsoft EDGE</w:t>
            </w:r>
            <w:r w:rsidR="00EB52B5">
              <w:t>,</w:t>
            </w:r>
            <w:r w:rsidRPr="00047252">
              <w:t xml:space="preserve"> and Safari. </w:t>
            </w:r>
          </w:p>
          <w:p w14:paraId="67801A1F" w14:textId="77777777" w:rsidR="00047252" w:rsidRPr="00047252" w:rsidRDefault="00047252" w:rsidP="00047252">
            <w:pPr>
              <w:pStyle w:val="Content"/>
            </w:pPr>
          </w:p>
          <w:p w14:paraId="67FBC600" w14:textId="5E234082" w:rsidR="00047252" w:rsidRPr="00047252" w:rsidRDefault="00EB52B5" w:rsidP="00047252">
            <w:pPr>
              <w:pStyle w:val="Content"/>
              <w:numPr>
                <w:ilvl w:val="0"/>
                <w:numId w:val="14"/>
              </w:numPr>
            </w:pPr>
            <w:r>
              <w:t>The t</w:t>
            </w:r>
            <w:r w:rsidR="00047252" w:rsidRPr="00047252">
              <w:t xml:space="preserve">ime it will take to refresh the page after a crash will be under </w:t>
            </w:r>
            <w:r>
              <w:t>five</w:t>
            </w:r>
            <w:r w:rsidR="00047252" w:rsidRPr="00047252">
              <w:t xml:space="preserve"> seconds. </w:t>
            </w:r>
          </w:p>
          <w:p w14:paraId="5F788BBB" w14:textId="2E95606C" w:rsidR="00C8026A" w:rsidRDefault="00C8026A" w:rsidP="00A55274">
            <w:pPr>
              <w:spacing w:line="240" w:lineRule="auto"/>
              <w:rPr>
                <w:rFonts w:ascii="&amp;quot" w:eastAsia="Times New Roman" w:hAnsi="&amp;quot" w:cs="Times New Roman"/>
                <w:b w:val="0"/>
                <w:color w:val="000000"/>
                <w:sz w:val="24"/>
                <w:szCs w:val="24"/>
                <w:shd w:val="clear" w:color="auto" w:fill="FFFF00"/>
              </w:rPr>
            </w:pPr>
          </w:p>
          <w:p w14:paraId="33A0E0C2" w14:textId="3DDB3DEE" w:rsidR="00C8026A" w:rsidRDefault="00C8026A" w:rsidP="00A55274">
            <w:pPr>
              <w:spacing w:line="240" w:lineRule="auto"/>
              <w:rPr>
                <w:rFonts w:ascii="&amp;quot" w:eastAsia="Times New Roman" w:hAnsi="&amp;quot" w:cs="Times New Roman"/>
                <w:b w:val="0"/>
                <w:color w:val="000000"/>
                <w:sz w:val="24"/>
                <w:szCs w:val="24"/>
                <w:shd w:val="clear" w:color="auto" w:fill="FFFF00"/>
              </w:rPr>
            </w:pPr>
          </w:p>
          <w:p w14:paraId="1EE3A9EE" w14:textId="1EFADA77" w:rsidR="00C8026A" w:rsidRDefault="00C8026A" w:rsidP="00A55274">
            <w:pPr>
              <w:spacing w:line="240" w:lineRule="auto"/>
              <w:rPr>
                <w:rFonts w:ascii="&amp;quot" w:eastAsia="Times New Roman" w:hAnsi="&amp;quot" w:cs="Times New Roman"/>
                <w:b w:val="0"/>
                <w:color w:val="000000"/>
                <w:sz w:val="24"/>
                <w:szCs w:val="24"/>
                <w:shd w:val="clear" w:color="auto" w:fill="FFFF00"/>
              </w:rPr>
            </w:pPr>
          </w:p>
          <w:p w14:paraId="189BDA41" w14:textId="2E10ACFB" w:rsidR="00C8026A" w:rsidRDefault="00C8026A" w:rsidP="00A55274">
            <w:pPr>
              <w:spacing w:line="240" w:lineRule="auto"/>
              <w:rPr>
                <w:rFonts w:ascii="&amp;quot" w:eastAsia="Times New Roman" w:hAnsi="&amp;quot" w:cs="Times New Roman"/>
                <w:b w:val="0"/>
                <w:color w:val="000000"/>
                <w:sz w:val="24"/>
                <w:szCs w:val="24"/>
                <w:shd w:val="clear" w:color="auto" w:fill="FFFF00"/>
              </w:rPr>
            </w:pPr>
          </w:p>
          <w:p w14:paraId="4FA4FCA0" w14:textId="077C66B6" w:rsidR="001C7E5F" w:rsidRDefault="001C7E5F" w:rsidP="00A55274">
            <w:pPr>
              <w:spacing w:line="240" w:lineRule="auto"/>
              <w:rPr>
                <w:rFonts w:ascii="&amp;quot" w:eastAsia="Times New Roman" w:hAnsi="&amp;quot" w:cs="Times New Roman"/>
                <w:b w:val="0"/>
                <w:color w:val="000000"/>
                <w:sz w:val="24"/>
                <w:szCs w:val="24"/>
                <w:shd w:val="clear" w:color="auto" w:fill="FFFF00"/>
              </w:rPr>
            </w:pPr>
          </w:p>
          <w:p w14:paraId="63CF0608" w14:textId="77777777" w:rsidR="00806E98" w:rsidRDefault="00806E98" w:rsidP="001C7E5F">
            <w:pPr>
              <w:pStyle w:val="Heading1"/>
            </w:pPr>
            <w:bookmarkStart w:id="59" w:name="_Toc43201109"/>
          </w:p>
          <w:p w14:paraId="7C17B799" w14:textId="3DD9B3AF" w:rsidR="001C7E5F" w:rsidRDefault="001C7E5F" w:rsidP="001C7E5F">
            <w:pPr>
              <w:pStyle w:val="Heading1"/>
            </w:pPr>
            <w:bookmarkStart w:id="60" w:name="_Toc43233630"/>
            <w:r w:rsidRPr="001C7E5F">
              <w:lastRenderedPageBreak/>
              <w:t>High-level System Architecture</w:t>
            </w:r>
            <w:bookmarkEnd w:id="59"/>
            <w:bookmarkEnd w:id="60"/>
          </w:p>
          <w:p w14:paraId="34EB6C02" w14:textId="5B7618D9" w:rsidR="001C7E5F" w:rsidRDefault="001C7E5F" w:rsidP="001C7E5F">
            <w:pPr>
              <w:pStyle w:val="Heading3"/>
            </w:pPr>
            <w:bookmarkStart w:id="61" w:name="_Toc43201110"/>
            <w:bookmarkStart w:id="62" w:name="_Toc43215049"/>
            <w:bookmarkStart w:id="63" w:name="_Toc43215166"/>
            <w:bookmarkStart w:id="64" w:name="_Toc43223551"/>
            <w:bookmarkStart w:id="65" w:name="_Toc43233631"/>
            <w:r w:rsidRPr="00A40403">
              <w:t>FunkyTech</w:t>
            </w:r>
            <w:bookmarkEnd w:id="61"/>
            <w:bookmarkEnd w:id="62"/>
            <w:bookmarkEnd w:id="63"/>
            <w:bookmarkEnd w:id="64"/>
            <w:bookmarkEnd w:id="65"/>
          </w:p>
          <w:p w14:paraId="5CA42787" w14:textId="77777777" w:rsidR="001C7E5F" w:rsidRPr="001C7E5F" w:rsidRDefault="001C7E5F" w:rsidP="001C7E5F"/>
          <w:p w14:paraId="469B5348" w14:textId="096EA9C0" w:rsidR="001C7E5F" w:rsidRPr="001C7E5F" w:rsidRDefault="001C7E5F" w:rsidP="001C7E5F">
            <w:pPr>
              <w:pStyle w:val="Content"/>
              <w:rPr>
                <w:rFonts w:ascii="Times New Roman" w:hAnsi="Times New Roman"/>
                <w:color w:val="000000"/>
              </w:rPr>
            </w:pPr>
            <w:r w:rsidRPr="001C7E5F">
              <w:rPr>
                <w:b/>
              </w:rPr>
              <w:t>Front-End</w:t>
            </w:r>
            <w:r w:rsidRPr="001C7E5F">
              <w:t xml:space="preserve">: FunkyTech will utilize </w:t>
            </w:r>
            <w:r w:rsidR="000B62A6">
              <w:t xml:space="preserve">markup </w:t>
            </w:r>
            <w:r w:rsidRPr="001C7E5F">
              <w:t>language HTML</w:t>
            </w:r>
            <w:r w:rsidR="000B62A6">
              <w:t xml:space="preserve">5; along with </w:t>
            </w:r>
            <w:r w:rsidRPr="001C7E5F">
              <w:t>CSS</w:t>
            </w:r>
            <w:r w:rsidR="000B62A6">
              <w:t>3</w:t>
            </w:r>
            <w:r w:rsidRPr="001C7E5F">
              <w:t xml:space="preserve">, </w:t>
            </w:r>
            <w:r w:rsidR="000B62A6">
              <w:t xml:space="preserve">Bootstrap 4, </w:t>
            </w:r>
            <w:r w:rsidRPr="001C7E5F">
              <w:t>PHP, SQL</w:t>
            </w:r>
            <w:r w:rsidR="000B62A6">
              <w:t xml:space="preserve">, jQuery, </w:t>
            </w:r>
            <w:r w:rsidRPr="001C7E5F">
              <w:t xml:space="preserve">and JavaScript for the </w:t>
            </w:r>
            <w:r w:rsidR="000B62A6">
              <w:t xml:space="preserve">team </w:t>
            </w:r>
            <w:r w:rsidRPr="001C7E5F">
              <w:t>website</w:t>
            </w:r>
            <w:r w:rsidR="00EB52B5">
              <w:t xml:space="preserve"> and our</w:t>
            </w:r>
            <w:r w:rsidRPr="001C7E5F">
              <w:t xml:space="preserve"> </w:t>
            </w:r>
            <w:r w:rsidR="000B62A6">
              <w:t xml:space="preserve">web </w:t>
            </w:r>
            <w:r w:rsidRPr="001C7E5F">
              <w:t>application</w:t>
            </w:r>
            <w:r w:rsidR="00EB52B5">
              <w:t>,</w:t>
            </w:r>
            <w:r w:rsidRPr="001C7E5F">
              <w:t xml:space="preserve"> Gather+. </w:t>
            </w:r>
          </w:p>
          <w:p w14:paraId="4FD6C0BB" w14:textId="712C1936" w:rsidR="001C7E5F" w:rsidRPr="001C7E5F" w:rsidRDefault="001C7E5F" w:rsidP="001C7E5F">
            <w:pPr>
              <w:pStyle w:val="Content"/>
              <w:rPr>
                <w:rFonts w:ascii="Times New Roman" w:hAnsi="Times New Roman"/>
                <w:color w:val="auto"/>
              </w:rPr>
            </w:pPr>
          </w:p>
          <w:p w14:paraId="04EA8712" w14:textId="0FA58817" w:rsidR="001C7E5F" w:rsidRPr="001C7E5F" w:rsidRDefault="001C7E5F" w:rsidP="001C7E5F">
            <w:pPr>
              <w:pStyle w:val="Content"/>
              <w:rPr>
                <w:rFonts w:ascii="Times New Roman" w:hAnsi="Times New Roman"/>
                <w:color w:val="000000"/>
              </w:rPr>
            </w:pPr>
            <w:r w:rsidRPr="001C7E5F">
              <w:rPr>
                <w:b/>
              </w:rPr>
              <w:t>Back-End</w:t>
            </w:r>
            <w:r w:rsidRPr="001C7E5F">
              <w:t xml:space="preserve">: FunkyTech </w:t>
            </w:r>
            <w:r w:rsidR="00EB52B5" w:rsidRPr="001C7E5F">
              <w:t xml:space="preserve">will </w:t>
            </w:r>
            <w:r w:rsidR="00EB52B5">
              <w:t>employ</w:t>
            </w:r>
            <w:r w:rsidR="00EB52B5" w:rsidRPr="001C7E5F">
              <w:t xml:space="preserve"> MySQL and phpMyAdmin </w:t>
            </w:r>
            <w:r w:rsidR="00EB52B5">
              <w:t xml:space="preserve">for our </w:t>
            </w:r>
            <w:r w:rsidR="00EB52B5" w:rsidRPr="001C7E5F">
              <w:t>database</w:t>
            </w:r>
            <w:r w:rsidR="00EB52B5">
              <w:t xml:space="preserve"> needs</w:t>
            </w:r>
            <w:r w:rsidRPr="001C7E5F">
              <w:t>. The database will allow us to manage user information and the different</w:t>
            </w:r>
            <w:r w:rsidR="00EB52B5">
              <w:t xml:space="preserve"> community</w:t>
            </w:r>
            <w:r w:rsidRPr="001C7E5F">
              <w:t xml:space="preserve"> boards. JavaScript will be used </w:t>
            </w:r>
            <w:r w:rsidR="000B62A6">
              <w:t xml:space="preserve">for </w:t>
            </w:r>
            <w:r w:rsidRPr="001C7E5F">
              <w:t>frontend and backend</w:t>
            </w:r>
            <w:r w:rsidR="000B62A6">
              <w:t xml:space="preserve"> development</w:t>
            </w:r>
            <w:r w:rsidRPr="001C7E5F">
              <w:t>. The backend will be supported with Elgg. Elgg is an API built to aid with social media web applications</w:t>
            </w:r>
            <w:r w:rsidR="00EB52B5">
              <w:t>.</w:t>
            </w:r>
            <w:r w:rsidRPr="001C7E5F">
              <w:t xml:space="preserve"> FunkyTech will use the team</w:t>
            </w:r>
            <w:r w:rsidR="00EB52B5">
              <w:t xml:space="preserve"> account on the</w:t>
            </w:r>
            <w:r w:rsidRPr="001C7E5F">
              <w:t xml:space="preserve"> </w:t>
            </w:r>
            <w:r w:rsidR="000B62A6">
              <w:t xml:space="preserve">LAMP </w:t>
            </w:r>
            <w:r w:rsidRPr="001C7E5F">
              <w:t>server to host our website. </w:t>
            </w:r>
            <w:r w:rsidRPr="001C7E5F">
              <w:rPr>
                <w:rFonts w:ascii="Times New Roman" w:hAnsi="Times New Roman"/>
                <w:color w:val="000000"/>
              </w:rPr>
              <w:br/>
            </w:r>
          </w:p>
          <w:p w14:paraId="344C7ECD" w14:textId="0EE73FF3" w:rsidR="001C7E5F" w:rsidRPr="001C7E5F" w:rsidRDefault="001C7E5F" w:rsidP="001C7E5F">
            <w:pPr>
              <w:pStyle w:val="Content"/>
              <w:rPr>
                <w:rFonts w:ascii="Times New Roman" w:hAnsi="Times New Roman"/>
                <w:color w:val="000000"/>
              </w:rPr>
            </w:pPr>
            <w:r w:rsidRPr="001C7E5F">
              <w:rPr>
                <w:b/>
              </w:rPr>
              <w:t>Layout</w:t>
            </w:r>
            <w:r w:rsidRPr="001C7E5F">
              <w:t xml:space="preserve">: We will use Bootstrap 4 </w:t>
            </w:r>
            <w:r w:rsidR="00EB52B5">
              <w:t>components</w:t>
            </w:r>
            <w:r w:rsidRPr="001C7E5F">
              <w:t xml:space="preserve"> to aid in the frontend design. </w:t>
            </w:r>
            <w:r w:rsidR="00EB52B5">
              <w:t xml:space="preserve">It will provide the structure, and responsiveness, </w:t>
            </w:r>
            <w:r w:rsidRPr="001C7E5F">
              <w:t>for how we would like to display information on our website</w:t>
            </w:r>
            <w:r w:rsidR="00EB52B5">
              <w:t>s</w:t>
            </w:r>
            <w:r w:rsidRPr="001C7E5F">
              <w:t xml:space="preserve">. In addition, </w:t>
            </w:r>
            <w:r w:rsidR="00EB52B5">
              <w:t xml:space="preserve">Bootstrap 4 </w:t>
            </w:r>
            <w:r w:rsidRPr="001C7E5F">
              <w:t xml:space="preserve">will help make </w:t>
            </w:r>
            <w:r w:rsidR="00EB52B5">
              <w:t xml:space="preserve">Gather+ </w:t>
            </w:r>
            <w:r w:rsidRPr="001C7E5F">
              <w:t>more interactive and appealing for users. </w:t>
            </w:r>
          </w:p>
          <w:p w14:paraId="75A96053" w14:textId="58B41030" w:rsidR="001C7E5F" w:rsidRPr="001C7E5F" w:rsidRDefault="001C7E5F" w:rsidP="001C7E5F">
            <w:pPr>
              <w:pStyle w:val="Content"/>
              <w:rPr>
                <w:rFonts w:ascii="Times New Roman" w:hAnsi="Times New Roman"/>
                <w:color w:val="auto"/>
              </w:rPr>
            </w:pPr>
          </w:p>
          <w:p w14:paraId="491C3610" w14:textId="35828FC9" w:rsidR="001C7E5F" w:rsidRPr="001C7E5F" w:rsidRDefault="001C7E5F" w:rsidP="001C7E5F">
            <w:pPr>
              <w:pStyle w:val="Content"/>
              <w:rPr>
                <w:rFonts w:ascii="Times New Roman" w:hAnsi="Times New Roman"/>
                <w:color w:val="000000"/>
              </w:rPr>
            </w:pPr>
            <w:r w:rsidRPr="001C7E5F">
              <w:rPr>
                <w:b/>
              </w:rPr>
              <w:t>Browser-Support</w:t>
            </w:r>
            <w:r w:rsidRPr="001C7E5F">
              <w:t xml:space="preserve">: Our website will be supported on the latest versions of Chrome, </w:t>
            </w:r>
            <w:r w:rsidR="00CD3560" w:rsidRPr="001C7E5F">
              <w:t>Firefox,</w:t>
            </w:r>
            <w:r w:rsidRPr="001C7E5F">
              <w:t xml:space="preserve"> </w:t>
            </w:r>
            <w:r w:rsidR="00EB52B5" w:rsidRPr="001C7E5F">
              <w:t xml:space="preserve">Microsoft EDGE, </w:t>
            </w:r>
            <w:r w:rsidRPr="001C7E5F">
              <w:t>and Safari.</w:t>
            </w:r>
            <w:r w:rsidRPr="001C7E5F">
              <w:rPr>
                <w:rFonts w:ascii="Times New Roman" w:hAnsi="Times New Roman"/>
                <w:color w:val="000000"/>
              </w:rPr>
              <w:br/>
            </w:r>
          </w:p>
          <w:p w14:paraId="5A52DACE" w14:textId="77777777" w:rsidR="001C7E5F" w:rsidRPr="001C7E5F" w:rsidRDefault="001C7E5F" w:rsidP="001C7E5F">
            <w:pPr>
              <w:pStyle w:val="Content"/>
              <w:rPr>
                <w:rFonts w:ascii="Times New Roman" w:hAnsi="Times New Roman"/>
                <w:color w:val="000000"/>
              </w:rPr>
            </w:pPr>
            <w:r w:rsidRPr="001C7E5F">
              <w:rPr>
                <w:b/>
              </w:rPr>
              <w:t>External Code/Licenses</w:t>
            </w:r>
            <w:r w:rsidRPr="001C7E5F">
              <w:rPr>
                <w:bCs/>
              </w:rPr>
              <w:t>:</w:t>
            </w:r>
            <w:r w:rsidRPr="001C7E5F">
              <w:t> </w:t>
            </w:r>
          </w:p>
          <w:p w14:paraId="37A0E641" w14:textId="77777777" w:rsidR="001C7E5F" w:rsidRPr="001C7E5F" w:rsidRDefault="001C7E5F" w:rsidP="001C7E5F">
            <w:pPr>
              <w:pStyle w:val="Content"/>
              <w:rPr>
                <w:rFonts w:ascii="Times New Roman" w:hAnsi="Times New Roman"/>
                <w:color w:val="auto"/>
              </w:rPr>
            </w:pPr>
          </w:p>
          <w:tbl>
            <w:tblPr>
              <w:tblW w:w="9673" w:type="dxa"/>
              <w:tblCellMar>
                <w:top w:w="15" w:type="dxa"/>
                <w:left w:w="15" w:type="dxa"/>
                <w:bottom w:w="15" w:type="dxa"/>
                <w:right w:w="15" w:type="dxa"/>
              </w:tblCellMar>
              <w:tblLook w:val="04A0" w:firstRow="1" w:lastRow="0" w:firstColumn="1" w:lastColumn="0" w:noHBand="0" w:noVBand="1"/>
            </w:tblPr>
            <w:tblGrid>
              <w:gridCol w:w="2563"/>
              <w:gridCol w:w="7110"/>
            </w:tblGrid>
            <w:tr w:rsidR="001C7E5F" w:rsidRPr="001C7E5F" w14:paraId="69A97D03" w14:textId="77777777" w:rsidTr="00B716D5">
              <w:tc>
                <w:tcPr>
                  <w:tcW w:w="2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E2827" w14:textId="77777777" w:rsidR="001C7E5F" w:rsidRPr="00333114" w:rsidRDefault="001C7E5F" w:rsidP="008216AA">
                  <w:pPr>
                    <w:pStyle w:val="Content"/>
                    <w:jc w:val="center"/>
                    <w:rPr>
                      <w:rFonts w:ascii="Times New Roman" w:hAnsi="Times New Roman"/>
                      <w:b/>
                      <w:color w:val="auto"/>
                    </w:rPr>
                  </w:pPr>
                  <w:r w:rsidRPr="00333114">
                    <w:rPr>
                      <w:b/>
                    </w:rPr>
                    <w:t>Code</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72028" w14:textId="77777777" w:rsidR="001C7E5F" w:rsidRPr="00333114" w:rsidRDefault="001C7E5F" w:rsidP="008216AA">
                  <w:pPr>
                    <w:pStyle w:val="Content"/>
                    <w:jc w:val="center"/>
                    <w:rPr>
                      <w:rFonts w:ascii="Times New Roman" w:hAnsi="Times New Roman"/>
                      <w:b/>
                      <w:color w:val="auto"/>
                    </w:rPr>
                  </w:pPr>
                  <w:r w:rsidRPr="00333114">
                    <w:rPr>
                      <w:b/>
                    </w:rPr>
                    <w:t>License</w:t>
                  </w:r>
                </w:p>
              </w:tc>
            </w:tr>
            <w:tr w:rsidR="001C7E5F" w:rsidRPr="001C7E5F" w14:paraId="434F3A07" w14:textId="77777777" w:rsidTr="00B716D5">
              <w:tc>
                <w:tcPr>
                  <w:tcW w:w="2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DDE2B" w14:textId="5FF27C44" w:rsidR="001C7E5F" w:rsidRPr="00FF294D" w:rsidRDefault="001C7E5F" w:rsidP="008216AA">
                  <w:pPr>
                    <w:pStyle w:val="Content"/>
                    <w:jc w:val="center"/>
                    <w:rPr>
                      <w:rFonts w:ascii="Times New Roman" w:hAnsi="Times New Roman"/>
                      <w:color w:val="auto"/>
                    </w:rPr>
                  </w:pPr>
                  <w:r w:rsidRPr="00FF294D">
                    <w:t>Bootstrap 4 (V4.0.0)</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0D7AF" w14:textId="77777777" w:rsidR="001C7E5F" w:rsidRPr="00FF294D" w:rsidRDefault="001C7E5F" w:rsidP="008216AA">
                  <w:pPr>
                    <w:pStyle w:val="Content"/>
                    <w:jc w:val="center"/>
                    <w:rPr>
                      <w:rFonts w:ascii="Times New Roman" w:hAnsi="Times New Roman"/>
                      <w:color w:val="auto"/>
                    </w:rPr>
                  </w:pPr>
                  <w:r w:rsidRPr="00FF294D">
                    <w:t>https://github.com/twbs/bootstrap/blob/v4.0.0/LICENSE</w:t>
                  </w:r>
                </w:p>
              </w:tc>
            </w:tr>
            <w:tr w:rsidR="001C7E5F" w:rsidRPr="001C7E5F" w14:paraId="3B8E831A" w14:textId="77777777" w:rsidTr="00B716D5">
              <w:tc>
                <w:tcPr>
                  <w:tcW w:w="2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1F622" w14:textId="77777777" w:rsidR="001C7E5F" w:rsidRPr="00FF294D" w:rsidRDefault="001C7E5F" w:rsidP="008216AA">
                  <w:pPr>
                    <w:pStyle w:val="Content"/>
                    <w:jc w:val="center"/>
                    <w:rPr>
                      <w:rFonts w:ascii="Times New Roman" w:hAnsi="Times New Roman"/>
                      <w:color w:val="auto"/>
                    </w:rPr>
                  </w:pPr>
                  <w:r w:rsidRPr="00FF294D">
                    <w:t>Elgg</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C5D28" w14:textId="77777777" w:rsidR="001C7E5F" w:rsidRPr="00FF294D" w:rsidRDefault="001C7E5F" w:rsidP="008216AA">
                  <w:pPr>
                    <w:pStyle w:val="Content"/>
                    <w:jc w:val="center"/>
                    <w:rPr>
                      <w:rFonts w:ascii="Times New Roman" w:hAnsi="Times New Roman"/>
                      <w:color w:val="auto"/>
                    </w:rPr>
                  </w:pPr>
                  <w:r w:rsidRPr="00FF294D">
                    <w:t>http://learn.elgg.org/en/stable/intro/license.html</w:t>
                  </w:r>
                </w:p>
              </w:tc>
            </w:tr>
          </w:tbl>
          <w:p w14:paraId="0F839B9E" w14:textId="05EED499" w:rsidR="00C8026A" w:rsidRDefault="00C8026A" w:rsidP="00A55274">
            <w:pPr>
              <w:spacing w:line="240" w:lineRule="auto"/>
              <w:rPr>
                <w:rFonts w:ascii="&amp;quot" w:eastAsia="Times New Roman" w:hAnsi="&amp;quot" w:cs="Times New Roman"/>
                <w:b w:val="0"/>
                <w:color w:val="000000"/>
                <w:sz w:val="24"/>
                <w:szCs w:val="24"/>
                <w:shd w:val="clear" w:color="auto" w:fill="FFFF00"/>
              </w:rPr>
            </w:pPr>
          </w:p>
          <w:p w14:paraId="30B41539" w14:textId="77777777" w:rsidR="00387BB7" w:rsidRDefault="00387BB7" w:rsidP="00CD3560">
            <w:pPr>
              <w:pStyle w:val="Heading1"/>
            </w:pPr>
            <w:bookmarkStart w:id="66" w:name="_Toc43201111"/>
          </w:p>
          <w:p w14:paraId="02463C59" w14:textId="73AF8CA9" w:rsidR="00CD3560" w:rsidRDefault="00CD3560" w:rsidP="00CD3560">
            <w:pPr>
              <w:pStyle w:val="Heading1"/>
            </w:pPr>
            <w:bookmarkStart w:id="67" w:name="_Toc43233632"/>
            <w:r>
              <w:lastRenderedPageBreak/>
              <w:t>Team Roles</w:t>
            </w:r>
            <w:bookmarkEnd w:id="66"/>
            <w:bookmarkEnd w:id="67"/>
          </w:p>
          <w:p w14:paraId="5B85E3F8" w14:textId="098240C3" w:rsidR="00CD3560" w:rsidRDefault="00CD3560" w:rsidP="00CD3560">
            <w:pPr>
              <w:pStyle w:val="Heading3"/>
            </w:pPr>
            <w:bookmarkStart w:id="68" w:name="_Toc43201112"/>
            <w:bookmarkStart w:id="69" w:name="_Toc43215051"/>
            <w:bookmarkStart w:id="70" w:name="_Toc43215168"/>
            <w:bookmarkStart w:id="71" w:name="_Toc43223553"/>
            <w:bookmarkStart w:id="72" w:name="_Toc43233633"/>
            <w:r w:rsidRPr="00A40403">
              <w:t>FunkyTech</w:t>
            </w:r>
            <w:bookmarkEnd w:id="68"/>
            <w:bookmarkEnd w:id="69"/>
            <w:bookmarkEnd w:id="70"/>
            <w:bookmarkEnd w:id="71"/>
            <w:bookmarkEnd w:id="72"/>
          </w:p>
          <w:p w14:paraId="64FB3B99" w14:textId="0F35C32C" w:rsidR="00CD3560" w:rsidRDefault="00CD3560" w:rsidP="00CD3560"/>
          <w:p w14:paraId="11055B5B" w14:textId="54B6E5F1" w:rsidR="00CD3560" w:rsidRDefault="00CD3560" w:rsidP="00CD3560">
            <w:r>
              <w:t>Milestone 1 Roles:</w:t>
            </w:r>
          </w:p>
          <w:tbl>
            <w:tblPr>
              <w:tblW w:w="9999" w:type="dxa"/>
              <w:tblInd w:w="40" w:type="dxa"/>
              <w:tblCellMar>
                <w:left w:w="0" w:type="dxa"/>
                <w:right w:w="0" w:type="dxa"/>
              </w:tblCellMar>
              <w:tblLook w:val="0000" w:firstRow="0" w:lastRow="0" w:firstColumn="0" w:lastColumn="0" w:noHBand="0" w:noVBand="0"/>
            </w:tblPr>
            <w:tblGrid>
              <w:gridCol w:w="9999"/>
            </w:tblGrid>
            <w:tr w:rsidR="00CD3560" w:rsidRPr="00DF027C" w14:paraId="5043E3E3" w14:textId="77777777" w:rsidTr="007E7097">
              <w:trPr>
                <w:trHeight w:val="1899"/>
              </w:trPr>
              <w:tc>
                <w:tcPr>
                  <w:tcW w:w="9999" w:type="dxa"/>
                  <w:shd w:val="clear" w:color="auto" w:fill="F2F2F2" w:themeFill="background1" w:themeFillShade="F2"/>
                  <w:vAlign w:val="center"/>
                </w:tcPr>
                <w:p w14:paraId="17A28137" w14:textId="77777777" w:rsidR="00CD3560" w:rsidRPr="00DF027C" w:rsidRDefault="00CD3560" w:rsidP="00CD3560">
                  <w:pPr>
                    <w:pStyle w:val="EmphasisText"/>
                    <w:jc w:val="center"/>
                  </w:pPr>
                  <w:r>
                    <w:rPr>
                      <w:noProof/>
                    </w:rPr>
                    <mc:AlternateContent>
                      <mc:Choice Requires="wps">
                        <w:drawing>
                          <wp:inline distT="0" distB="0" distL="0" distR="0" wp14:anchorId="5599BCEC" wp14:editId="4900B623">
                            <wp:extent cx="6007261" cy="1996633"/>
                            <wp:effectExtent l="0" t="0" r="0" b="3810"/>
                            <wp:docPr id="22" name="Text Box 22"/>
                            <wp:cNvGraphicFramePr/>
                            <a:graphic xmlns:a="http://schemas.openxmlformats.org/drawingml/2006/main">
                              <a:graphicData uri="http://schemas.microsoft.com/office/word/2010/wordprocessingShape">
                                <wps:wsp>
                                  <wps:cNvSpPr txBox="1"/>
                                  <wps:spPr>
                                    <a:xfrm>
                                      <a:off x="0" y="0"/>
                                      <a:ext cx="6007261" cy="1996633"/>
                                    </a:xfrm>
                                    <a:prstGeom prst="rect">
                                      <a:avLst/>
                                    </a:prstGeom>
                                    <a:noFill/>
                                    <a:ln w="6350">
                                      <a:noFill/>
                                    </a:ln>
                                  </wps:spPr>
                                  <wps:txbx>
                                    <w:txbxContent>
                                      <w:p w14:paraId="77DF1B9D" w14:textId="764E1590" w:rsidR="00CD3560" w:rsidRDefault="00CD3560" w:rsidP="00CD3560">
                                        <w:pPr>
                                          <w:rPr>
                                            <w:noProof/>
                                            <w:sz w:val="24"/>
                                            <w:szCs w:val="18"/>
                                          </w:rPr>
                                        </w:pPr>
                                        <w:r w:rsidRPr="00CD3560">
                                          <w:rPr>
                                            <w:noProof/>
                                            <w:sz w:val="24"/>
                                            <w:szCs w:val="18"/>
                                          </w:rPr>
                                          <w:t xml:space="preserve">Michael Resendes: </w:t>
                                        </w:r>
                                        <w:r w:rsidRPr="00B7453C">
                                          <w:rPr>
                                            <w:b w:val="0"/>
                                            <w:bCs/>
                                            <w:noProof/>
                                            <w:sz w:val="24"/>
                                            <w:szCs w:val="18"/>
                                          </w:rPr>
                                          <w:t>Product Owner</w:t>
                                        </w:r>
                                        <w:r w:rsidR="00B7453C" w:rsidRPr="00B7453C">
                                          <w:rPr>
                                            <w:b w:val="0"/>
                                            <w:bCs/>
                                            <w:noProof/>
                                            <w:sz w:val="24"/>
                                            <w:szCs w:val="18"/>
                                          </w:rPr>
                                          <w:t xml:space="preserve">, Scribe for </w:t>
                                        </w:r>
                                        <w:r w:rsidR="00DA6D5A">
                                          <w:rPr>
                                            <w:b w:val="0"/>
                                            <w:bCs/>
                                            <w:noProof/>
                                            <w:sz w:val="24"/>
                                            <w:szCs w:val="18"/>
                                          </w:rPr>
                                          <w:t>“</w:t>
                                        </w:r>
                                        <w:r w:rsidR="00B7453C" w:rsidRPr="00B7453C">
                                          <w:rPr>
                                            <w:b w:val="0"/>
                                            <w:bCs/>
                                            <w:noProof/>
                                            <w:sz w:val="24"/>
                                            <w:szCs w:val="18"/>
                                          </w:rPr>
                                          <w:t>Executive Summary</w:t>
                                        </w:r>
                                        <w:r w:rsidR="00DA6D5A">
                                          <w:rPr>
                                            <w:b w:val="0"/>
                                            <w:bCs/>
                                            <w:noProof/>
                                            <w:sz w:val="24"/>
                                            <w:szCs w:val="18"/>
                                          </w:rPr>
                                          <w:t>”</w:t>
                                        </w:r>
                                        <w:r w:rsidR="00B7453C" w:rsidRPr="00B7453C">
                                          <w:rPr>
                                            <w:b w:val="0"/>
                                            <w:bCs/>
                                            <w:noProof/>
                                            <w:sz w:val="24"/>
                                            <w:szCs w:val="18"/>
                                          </w:rPr>
                                          <w:t xml:space="preserve"> and </w:t>
                                        </w:r>
                                        <w:r w:rsidR="00DA6D5A">
                                          <w:rPr>
                                            <w:b w:val="0"/>
                                            <w:bCs/>
                                            <w:noProof/>
                                            <w:sz w:val="24"/>
                                            <w:szCs w:val="18"/>
                                          </w:rPr>
                                          <w:t>“</w:t>
                                        </w:r>
                                        <w:r w:rsidR="00B7453C" w:rsidRPr="00B7453C">
                                          <w:rPr>
                                            <w:b w:val="0"/>
                                            <w:bCs/>
                                            <w:noProof/>
                                            <w:sz w:val="24"/>
                                            <w:szCs w:val="18"/>
                                          </w:rPr>
                                          <w:t>Data Definition</w:t>
                                        </w:r>
                                        <w:r w:rsidR="00DA6D5A">
                                          <w:rPr>
                                            <w:b w:val="0"/>
                                            <w:bCs/>
                                            <w:noProof/>
                                            <w:sz w:val="24"/>
                                            <w:szCs w:val="18"/>
                                          </w:rPr>
                                          <w:t>”</w:t>
                                        </w:r>
                                      </w:p>
                                      <w:p w14:paraId="2FCADCA4" w14:textId="77777777" w:rsidR="00B7453C" w:rsidRPr="00CD3560" w:rsidRDefault="00B7453C" w:rsidP="00CD3560">
                                        <w:pPr>
                                          <w:rPr>
                                            <w:noProof/>
                                            <w:sz w:val="24"/>
                                            <w:szCs w:val="18"/>
                                          </w:rPr>
                                        </w:pPr>
                                      </w:p>
                                      <w:p w14:paraId="45335809" w14:textId="5FE71D25" w:rsidR="00CD3560" w:rsidRDefault="00CD3560" w:rsidP="00CD3560">
                                        <w:pPr>
                                          <w:rPr>
                                            <w:noProof/>
                                            <w:sz w:val="24"/>
                                            <w:szCs w:val="18"/>
                                          </w:rPr>
                                        </w:pPr>
                                        <w:r w:rsidRPr="00CD3560">
                                          <w:rPr>
                                            <w:noProof/>
                                            <w:sz w:val="24"/>
                                            <w:szCs w:val="18"/>
                                          </w:rPr>
                                          <w:t xml:space="preserve">Brent Werne: </w:t>
                                        </w:r>
                                        <w:r w:rsidR="00BB5963" w:rsidRPr="00B7453C">
                                          <w:rPr>
                                            <w:b w:val="0"/>
                                            <w:bCs/>
                                            <w:noProof/>
                                            <w:sz w:val="24"/>
                                            <w:szCs w:val="18"/>
                                          </w:rPr>
                                          <w:t>Back-End Developer</w:t>
                                        </w:r>
                                        <w:r w:rsidR="00B7453C" w:rsidRPr="00B7453C">
                                          <w:rPr>
                                            <w:b w:val="0"/>
                                            <w:bCs/>
                                            <w:noProof/>
                                            <w:sz w:val="24"/>
                                            <w:szCs w:val="18"/>
                                          </w:rPr>
                                          <w:t xml:space="preserve">, Scribe for </w:t>
                                        </w:r>
                                        <w:r w:rsidR="00B7453C">
                                          <w:rPr>
                                            <w:b w:val="0"/>
                                            <w:bCs/>
                                            <w:noProof/>
                                            <w:sz w:val="24"/>
                                            <w:szCs w:val="18"/>
                                          </w:rPr>
                                          <w:t>“</w:t>
                                        </w:r>
                                        <w:r w:rsidR="00B7453C" w:rsidRPr="00B7453C">
                                          <w:rPr>
                                            <w:b w:val="0"/>
                                            <w:bCs/>
                                            <w:noProof/>
                                            <w:sz w:val="24"/>
                                            <w:szCs w:val="18"/>
                                          </w:rPr>
                                          <w:t xml:space="preserve">High-Level </w:t>
                                        </w:r>
                                        <w:r w:rsidR="00B7453C">
                                          <w:rPr>
                                            <w:b w:val="0"/>
                                            <w:bCs/>
                                            <w:noProof/>
                                            <w:sz w:val="24"/>
                                            <w:szCs w:val="18"/>
                                          </w:rPr>
                                          <w:t>System Architecture”</w:t>
                                        </w:r>
                                        <w:r w:rsidR="00B7453C" w:rsidRPr="00B7453C">
                                          <w:rPr>
                                            <w:b w:val="0"/>
                                            <w:bCs/>
                                            <w:noProof/>
                                            <w:sz w:val="24"/>
                                            <w:szCs w:val="18"/>
                                          </w:rPr>
                                          <w:t xml:space="preserve"> and </w:t>
                                        </w:r>
                                        <w:r w:rsidR="00B7453C">
                                          <w:rPr>
                                            <w:b w:val="0"/>
                                            <w:bCs/>
                                            <w:noProof/>
                                            <w:sz w:val="24"/>
                                            <w:szCs w:val="18"/>
                                          </w:rPr>
                                          <w:t>“</w:t>
                                        </w:r>
                                        <w:r w:rsidR="00B7453C" w:rsidRPr="00B7453C">
                                          <w:rPr>
                                            <w:b w:val="0"/>
                                            <w:bCs/>
                                            <w:noProof/>
                                            <w:sz w:val="24"/>
                                            <w:szCs w:val="18"/>
                                          </w:rPr>
                                          <w:t>Non-Functional Requirments</w:t>
                                        </w:r>
                                        <w:r w:rsidR="00B7453C">
                                          <w:rPr>
                                            <w:b w:val="0"/>
                                            <w:bCs/>
                                            <w:noProof/>
                                            <w:sz w:val="24"/>
                                            <w:szCs w:val="18"/>
                                          </w:rPr>
                                          <w:t xml:space="preserve">” </w:t>
                                        </w:r>
                                      </w:p>
                                      <w:p w14:paraId="754587A7" w14:textId="77777777" w:rsidR="00B7453C" w:rsidRPr="00CD3560" w:rsidRDefault="00B7453C" w:rsidP="00CD3560">
                                        <w:pPr>
                                          <w:rPr>
                                            <w:noProof/>
                                            <w:sz w:val="24"/>
                                            <w:szCs w:val="18"/>
                                          </w:rPr>
                                        </w:pPr>
                                      </w:p>
                                      <w:p w14:paraId="5DC530CD" w14:textId="329A91D6" w:rsidR="00CD3560" w:rsidRDefault="00CD3560" w:rsidP="00CD3560">
                                        <w:pPr>
                                          <w:rPr>
                                            <w:b w:val="0"/>
                                            <w:bCs/>
                                            <w:noProof/>
                                            <w:sz w:val="24"/>
                                            <w:szCs w:val="18"/>
                                          </w:rPr>
                                        </w:pPr>
                                        <w:r w:rsidRPr="00BB5963">
                                          <w:rPr>
                                            <w:noProof/>
                                            <w:sz w:val="24"/>
                                            <w:szCs w:val="18"/>
                                          </w:rPr>
                                          <w:t xml:space="preserve">Betsy Kuruvila: </w:t>
                                        </w:r>
                                        <w:r w:rsidR="00BB5963" w:rsidRPr="00B7453C">
                                          <w:rPr>
                                            <w:b w:val="0"/>
                                            <w:bCs/>
                                            <w:noProof/>
                                            <w:sz w:val="24"/>
                                            <w:szCs w:val="18"/>
                                          </w:rPr>
                                          <w:t>Front-End Developer</w:t>
                                        </w:r>
                                        <w:r w:rsidR="00B7453C">
                                          <w:rPr>
                                            <w:b w:val="0"/>
                                            <w:bCs/>
                                            <w:noProof/>
                                            <w:sz w:val="24"/>
                                            <w:szCs w:val="18"/>
                                          </w:rPr>
                                          <w:t xml:space="preserve">, </w:t>
                                        </w:r>
                                        <w:r w:rsidR="00B7453C" w:rsidRPr="00B7453C">
                                          <w:rPr>
                                            <w:b w:val="0"/>
                                            <w:bCs/>
                                            <w:noProof/>
                                            <w:sz w:val="24"/>
                                            <w:szCs w:val="18"/>
                                          </w:rPr>
                                          <w:t xml:space="preserve">Scribe for </w:t>
                                        </w:r>
                                        <w:r w:rsidR="00B7453C">
                                          <w:rPr>
                                            <w:b w:val="0"/>
                                            <w:bCs/>
                                            <w:noProof/>
                                            <w:sz w:val="24"/>
                                            <w:szCs w:val="18"/>
                                          </w:rPr>
                                          <w:t>“</w:t>
                                        </w:r>
                                        <w:r w:rsidR="00B7453C" w:rsidRPr="00B7453C">
                                          <w:rPr>
                                            <w:b w:val="0"/>
                                            <w:bCs/>
                                            <w:noProof/>
                                            <w:sz w:val="24"/>
                                            <w:szCs w:val="18"/>
                                          </w:rPr>
                                          <w:t>High-Level Functional Requirements</w:t>
                                        </w:r>
                                        <w:r w:rsidR="00B7453C">
                                          <w:rPr>
                                            <w:b w:val="0"/>
                                            <w:bCs/>
                                            <w:noProof/>
                                            <w:sz w:val="24"/>
                                            <w:szCs w:val="18"/>
                                          </w:rPr>
                                          <w:t>”</w:t>
                                        </w:r>
                                        <w:r w:rsidR="00B7453C" w:rsidRPr="00B7453C">
                                          <w:rPr>
                                            <w:b w:val="0"/>
                                            <w:bCs/>
                                            <w:noProof/>
                                            <w:sz w:val="24"/>
                                            <w:szCs w:val="18"/>
                                          </w:rPr>
                                          <w:t xml:space="preserve"> and </w:t>
                                        </w:r>
                                        <w:r w:rsidR="00B7453C">
                                          <w:rPr>
                                            <w:b w:val="0"/>
                                            <w:bCs/>
                                            <w:noProof/>
                                            <w:sz w:val="24"/>
                                            <w:szCs w:val="18"/>
                                          </w:rPr>
                                          <w:t>“</w:t>
                                        </w:r>
                                        <w:r w:rsidR="00B7453C" w:rsidRPr="00B7453C">
                                          <w:rPr>
                                            <w:b w:val="0"/>
                                            <w:bCs/>
                                            <w:noProof/>
                                            <w:sz w:val="24"/>
                                            <w:szCs w:val="18"/>
                                          </w:rPr>
                                          <w:t>Overview, scenarios and use case</w:t>
                                        </w:r>
                                        <w:r w:rsidR="00ED02F9">
                                          <w:rPr>
                                            <w:b w:val="0"/>
                                            <w:bCs/>
                                            <w:noProof/>
                                            <w:sz w:val="24"/>
                                            <w:szCs w:val="18"/>
                                          </w:rPr>
                                          <w:t>s</w:t>
                                        </w:r>
                                        <w:r w:rsidR="00B7453C">
                                          <w:rPr>
                                            <w:b w:val="0"/>
                                            <w:bCs/>
                                            <w:noProof/>
                                            <w:sz w:val="24"/>
                                            <w:szCs w:val="18"/>
                                          </w:rPr>
                                          <w:t>”</w:t>
                                        </w:r>
                                      </w:p>
                                      <w:p w14:paraId="1B7313B1" w14:textId="77777777" w:rsidR="00B7453C" w:rsidRPr="00BB5963" w:rsidRDefault="00B7453C" w:rsidP="00CD3560">
                                        <w:pPr>
                                          <w:rPr>
                                            <w:noProof/>
                                            <w:sz w:val="24"/>
                                            <w:szCs w:val="18"/>
                                          </w:rPr>
                                        </w:pPr>
                                      </w:p>
                                      <w:p w14:paraId="70EE1903" w14:textId="1A63EDD0" w:rsidR="00CD3560" w:rsidRPr="00043040" w:rsidRDefault="00CD3560" w:rsidP="00CD3560">
                                        <w:pPr>
                                          <w:rPr>
                                            <w:noProof/>
                                            <w:sz w:val="24"/>
                                            <w:szCs w:val="18"/>
                                          </w:rPr>
                                        </w:pPr>
                                        <w:r w:rsidRPr="00043040">
                                          <w:rPr>
                                            <w:noProof/>
                                            <w:sz w:val="24"/>
                                            <w:szCs w:val="18"/>
                                          </w:rPr>
                                          <w:t xml:space="preserve">Michael Simon: </w:t>
                                        </w:r>
                                        <w:r w:rsidR="00BB5963" w:rsidRPr="00043040">
                                          <w:rPr>
                                            <w:b w:val="0"/>
                                            <w:bCs/>
                                            <w:noProof/>
                                            <w:sz w:val="24"/>
                                            <w:szCs w:val="18"/>
                                          </w:rPr>
                                          <w:t>Scrum M</w:t>
                                        </w:r>
                                        <w:r w:rsidR="00043040" w:rsidRPr="00043040">
                                          <w:rPr>
                                            <w:b w:val="0"/>
                                            <w:bCs/>
                                            <w:noProof/>
                                            <w:sz w:val="24"/>
                                            <w:szCs w:val="18"/>
                                          </w:rPr>
                                          <w:t>as</w:t>
                                        </w:r>
                                        <w:r w:rsidR="00BB5963" w:rsidRPr="00043040">
                                          <w:rPr>
                                            <w:b w:val="0"/>
                                            <w:bCs/>
                                            <w:noProof/>
                                            <w:sz w:val="24"/>
                                            <w:szCs w:val="18"/>
                                          </w:rPr>
                                          <w:t>ter</w:t>
                                        </w:r>
                                        <w:r w:rsidR="00043040" w:rsidRPr="00043040">
                                          <w:rPr>
                                            <w:b w:val="0"/>
                                            <w:bCs/>
                                            <w:noProof/>
                                            <w:sz w:val="24"/>
                                            <w:szCs w:val="18"/>
                                          </w:rPr>
                                          <w:t xml:space="preserve">, </w:t>
                                        </w:r>
                                        <w:r w:rsidR="00043040" w:rsidRPr="00B7453C">
                                          <w:rPr>
                                            <w:b w:val="0"/>
                                            <w:bCs/>
                                            <w:noProof/>
                                            <w:sz w:val="24"/>
                                            <w:szCs w:val="18"/>
                                          </w:rPr>
                                          <w:t xml:space="preserve">Scribe for </w:t>
                                        </w:r>
                                        <w:r w:rsidR="00043040">
                                          <w:rPr>
                                            <w:b w:val="0"/>
                                            <w:bCs/>
                                            <w:noProof/>
                                            <w:sz w:val="24"/>
                                            <w:szCs w:val="18"/>
                                          </w:rPr>
                                          <w:t>“Competitive Analysis”</w:t>
                                        </w:r>
                                      </w:p>
                                      <w:tbl>
                                        <w:tblPr>
                                          <w:tblW w:w="9999" w:type="dxa"/>
                                          <w:tblInd w:w="40" w:type="dxa"/>
                                          <w:tblCellMar>
                                            <w:left w:w="0" w:type="dxa"/>
                                            <w:right w:w="0" w:type="dxa"/>
                                          </w:tblCellMar>
                                          <w:tblLook w:val="0000" w:firstRow="0" w:lastRow="0" w:firstColumn="0" w:lastColumn="0" w:noHBand="0" w:noVBand="0"/>
                                        </w:tblPr>
                                        <w:tblGrid>
                                          <w:gridCol w:w="9999"/>
                                        </w:tblGrid>
                                        <w:tr w:rsidR="00CD3560" w14:paraId="0770C2A3" w14:textId="77777777" w:rsidTr="007E7097">
                                          <w:trPr>
                                            <w:trHeight w:val="3546"/>
                                          </w:trPr>
                                          <w:tc>
                                            <w:tcPr>
                                              <w:tcW w:w="9999" w:type="dxa"/>
                                            </w:tcPr>
                                            <w:p w14:paraId="7942818C" w14:textId="77777777" w:rsidR="00CD3560" w:rsidRDefault="00CD3560" w:rsidP="00CD3560">
                                              <w:pPr>
                                                <w:pStyle w:val="Content"/>
                                              </w:pPr>
                                            </w:p>
                                          </w:tc>
                                        </w:tr>
                                      </w:tbl>
                                      <w:p w14:paraId="5771AB45" w14:textId="71B2EA9A" w:rsidR="00CD3560" w:rsidRDefault="00CD3560" w:rsidP="00CD356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599BCEC" id="Text Box 22" o:spid="_x0000_s1027" type="#_x0000_t202" style="width:473pt;height:15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" filled="f" stroked="f" strokeweight=".5pt">
                            <v:textbox>
                              <w:txbxContent>
                                <w:p w14:paraId="77DF1B9D" w14:textId="764E1590" w:rsidR="00CD3560" w:rsidRDefault="00CD3560" w:rsidP="00CD3560">
                                  <w:pPr>
                                    <w:rPr>
                                      <w:noProof/>
                                      <w:sz w:val="24"/>
                                      <w:szCs w:val="18"/>
                                    </w:rPr>
                                  </w:pPr>
                                  <w:r w:rsidRPr="00CD3560">
                                    <w:rPr>
                                      <w:noProof/>
                                      <w:sz w:val="24"/>
                                      <w:szCs w:val="18"/>
                                    </w:rPr>
                                    <w:t xml:space="preserve">Michael Resendes: </w:t>
                                  </w:r>
                                  <w:r w:rsidRPr="00B7453C">
                                    <w:rPr>
                                      <w:b w:val="0"/>
                                      <w:bCs/>
                                      <w:noProof/>
                                      <w:sz w:val="24"/>
                                      <w:szCs w:val="18"/>
                                    </w:rPr>
                                    <w:t>Product Owner</w:t>
                                  </w:r>
                                  <w:r w:rsidR="00B7453C" w:rsidRPr="00B7453C">
                                    <w:rPr>
                                      <w:b w:val="0"/>
                                      <w:bCs/>
                                      <w:noProof/>
                                      <w:sz w:val="24"/>
                                      <w:szCs w:val="18"/>
                                    </w:rPr>
                                    <w:t xml:space="preserve">, Scribe for </w:t>
                                  </w:r>
                                  <w:r w:rsidR="00DA6D5A">
                                    <w:rPr>
                                      <w:b w:val="0"/>
                                      <w:bCs/>
                                      <w:noProof/>
                                      <w:sz w:val="24"/>
                                      <w:szCs w:val="18"/>
                                    </w:rPr>
                                    <w:t>“</w:t>
                                  </w:r>
                                  <w:r w:rsidR="00B7453C" w:rsidRPr="00B7453C">
                                    <w:rPr>
                                      <w:b w:val="0"/>
                                      <w:bCs/>
                                      <w:noProof/>
                                      <w:sz w:val="24"/>
                                      <w:szCs w:val="18"/>
                                    </w:rPr>
                                    <w:t>Executive Summary</w:t>
                                  </w:r>
                                  <w:r w:rsidR="00DA6D5A">
                                    <w:rPr>
                                      <w:b w:val="0"/>
                                      <w:bCs/>
                                      <w:noProof/>
                                      <w:sz w:val="24"/>
                                      <w:szCs w:val="18"/>
                                    </w:rPr>
                                    <w:t>”</w:t>
                                  </w:r>
                                  <w:r w:rsidR="00B7453C" w:rsidRPr="00B7453C">
                                    <w:rPr>
                                      <w:b w:val="0"/>
                                      <w:bCs/>
                                      <w:noProof/>
                                      <w:sz w:val="24"/>
                                      <w:szCs w:val="18"/>
                                    </w:rPr>
                                    <w:t xml:space="preserve"> and </w:t>
                                  </w:r>
                                  <w:r w:rsidR="00DA6D5A">
                                    <w:rPr>
                                      <w:b w:val="0"/>
                                      <w:bCs/>
                                      <w:noProof/>
                                      <w:sz w:val="24"/>
                                      <w:szCs w:val="18"/>
                                    </w:rPr>
                                    <w:t>“</w:t>
                                  </w:r>
                                  <w:r w:rsidR="00B7453C" w:rsidRPr="00B7453C">
                                    <w:rPr>
                                      <w:b w:val="0"/>
                                      <w:bCs/>
                                      <w:noProof/>
                                      <w:sz w:val="24"/>
                                      <w:szCs w:val="18"/>
                                    </w:rPr>
                                    <w:t>Data Definition</w:t>
                                  </w:r>
                                  <w:r w:rsidR="00DA6D5A">
                                    <w:rPr>
                                      <w:b w:val="0"/>
                                      <w:bCs/>
                                      <w:noProof/>
                                      <w:sz w:val="24"/>
                                      <w:szCs w:val="18"/>
                                    </w:rPr>
                                    <w:t>”</w:t>
                                  </w:r>
                                </w:p>
                                <w:p w14:paraId="2FCADCA4" w14:textId="77777777" w:rsidR="00B7453C" w:rsidRPr="00CD3560" w:rsidRDefault="00B7453C" w:rsidP="00CD3560">
                                  <w:pPr>
                                    <w:rPr>
                                      <w:noProof/>
                                      <w:sz w:val="24"/>
                                      <w:szCs w:val="18"/>
                                    </w:rPr>
                                  </w:pPr>
                                </w:p>
                                <w:p w14:paraId="45335809" w14:textId="5FE71D25" w:rsidR="00CD3560" w:rsidRDefault="00CD3560" w:rsidP="00CD3560">
                                  <w:pPr>
                                    <w:rPr>
                                      <w:noProof/>
                                      <w:sz w:val="24"/>
                                      <w:szCs w:val="18"/>
                                    </w:rPr>
                                  </w:pPr>
                                  <w:r w:rsidRPr="00CD3560">
                                    <w:rPr>
                                      <w:noProof/>
                                      <w:sz w:val="24"/>
                                      <w:szCs w:val="18"/>
                                    </w:rPr>
                                    <w:t xml:space="preserve">Brent Werne: </w:t>
                                  </w:r>
                                  <w:r w:rsidR="00BB5963" w:rsidRPr="00B7453C">
                                    <w:rPr>
                                      <w:b w:val="0"/>
                                      <w:bCs/>
                                      <w:noProof/>
                                      <w:sz w:val="24"/>
                                      <w:szCs w:val="18"/>
                                    </w:rPr>
                                    <w:t>Back-End Developer</w:t>
                                  </w:r>
                                  <w:r w:rsidR="00B7453C" w:rsidRPr="00B7453C">
                                    <w:rPr>
                                      <w:b w:val="0"/>
                                      <w:bCs/>
                                      <w:noProof/>
                                      <w:sz w:val="24"/>
                                      <w:szCs w:val="18"/>
                                    </w:rPr>
                                    <w:t xml:space="preserve">, Scribe for </w:t>
                                  </w:r>
                                  <w:r w:rsidR="00B7453C">
                                    <w:rPr>
                                      <w:b w:val="0"/>
                                      <w:bCs/>
                                      <w:noProof/>
                                      <w:sz w:val="24"/>
                                      <w:szCs w:val="18"/>
                                    </w:rPr>
                                    <w:t>“</w:t>
                                  </w:r>
                                  <w:r w:rsidR="00B7453C" w:rsidRPr="00B7453C">
                                    <w:rPr>
                                      <w:b w:val="0"/>
                                      <w:bCs/>
                                      <w:noProof/>
                                      <w:sz w:val="24"/>
                                      <w:szCs w:val="18"/>
                                    </w:rPr>
                                    <w:t xml:space="preserve">High-Level </w:t>
                                  </w:r>
                                  <w:r w:rsidR="00B7453C">
                                    <w:rPr>
                                      <w:b w:val="0"/>
                                      <w:bCs/>
                                      <w:noProof/>
                                      <w:sz w:val="24"/>
                                      <w:szCs w:val="18"/>
                                    </w:rPr>
                                    <w:t>System Architecture”</w:t>
                                  </w:r>
                                  <w:r w:rsidR="00B7453C" w:rsidRPr="00B7453C">
                                    <w:rPr>
                                      <w:b w:val="0"/>
                                      <w:bCs/>
                                      <w:noProof/>
                                      <w:sz w:val="24"/>
                                      <w:szCs w:val="18"/>
                                    </w:rPr>
                                    <w:t xml:space="preserve"> and </w:t>
                                  </w:r>
                                  <w:r w:rsidR="00B7453C">
                                    <w:rPr>
                                      <w:b w:val="0"/>
                                      <w:bCs/>
                                      <w:noProof/>
                                      <w:sz w:val="24"/>
                                      <w:szCs w:val="18"/>
                                    </w:rPr>
                                    <w:t>“</w:t>
                                  </w:r>
                                  <w:r w:rsidR="00B7453C" w:rsidRPr="00B7453C">
                                    <w:rPr>
                                      <w:b w:val="0"/>
                                      <w:bCs/>
                                      <w:noProof/>
                                      <w:sz w:val="24"/>
                                      <w:szCs w:val="18"/>
                                    </w:rPr>
                                    <w:t>Non-Functional Requirments</w:t>
                                  </w:r>
                                  <w:r w:rsidR="00B7453C">
                                    <w:rPr>
                                      <w:b w:val="0"/>
                                      <w:bCs/>
                                      <w:noProof/>
                                      <w:sz w:val="24"/>
                                      <w:szCs w:val="18"/>
                                    </w:rPr>
                                    <w:t xml:space="preserve">” </w:t>
                                  </w:r>
                                </w:p>
                                <w:p w14:paraId="754587A7" w14:textId="77777777" w:rsidR="00B7453C" w:rsidRPr="00CD3560" w:rsidRDefault="00B7453C" w:rsidP="00CD3560">
                                  <w:pPr>
                                    <w:rPr>
                                      <w:noProof/>
                                      <w:sz w:val="24"/>
                                      <w:szCs w:val="18"/>
                                    </w:rPr>
                                  </w:pPr>
                                </w:p>
                                <w:p w14:paraId="5DC530CD" w14:textId="329A91D6" w:rsidR="00CD3560" w:rsidRDefault="00CD3560" w:rsidP="00CD3560">
                                  <w:pPr>
                                    <w:rPr>
                                      <w:b w:val="0"/>
                                      <w:bCs/>
                                      <w:noProof/>
                                      <w:sz w:val="24"/>
                                      <w:szCs w:val="18"/>
                                    </w:rPr>
                                  </w:pPr>
                                  <w:r w:rsidRPr="00BB5963">
                                    <w:rPr>
                                      <w:noProof/>
                                      <w:sz w:val="24"/>
                                      <w:szCs w:val="18"/>
                                    </w:rPr>
                                    <w:t xml:space="preserve">Betsy Kuruvila: </w:t>
                                  </w:r>
                                  <w:r w:rsidR="00BB5963" w:rsidRPr="00B7453C">
                                    <w:rPr>
                                      <w:b w:val="0"/>
                                      <w:bCs/>
                                      <w:noProof/>
                                      <w:sz w:val="24"/>
                                      <w:szCs w:val="18"/>
                                    </w:rPr>
                                    <w:t>Front-End Developer</w:t>
                                  </w:r>
                                  <w:r w:rsidR="00B7453C">
                                    <w:rPr>
                                      <w:b w:val="0"/>
                                      <w:bCs/>
                                      <w:noProof/>
                                      <w:sz w:val="24"/>
                                      <w:szCs w:val="18"/>
                                    </w:rPr>
                                    <w:t xml:space="preserve">, </w:t>
                                  </w:r>
                                  <w:r w:rsidR="00B7453C" w:rsidRPr="00B7453C">
                                    <w:rPr>
                                      <w:b w:val="0"/>
                                      <w:bCs/>
                                      <w:noProof/>
                                      <w:sz w:val="24"/>
                                      <w:szCs w:val="18"/>
                                    </w:rPr>
                                    <w:t xml:space="preserve">Scribe for </w:t>
                                  </w:r>
                                  <w:r w:rsidR="00B7453C">
                                    <w:rPr>
                                      <w:b w:val="0"/>
                                      <w:bCs/>
                                      <w:noProof/>
                                      <w:sz w:val="24"/>
                                      <w:szCs w:val="18"/>
                                    </w:rPr>
                                    <w:t>“</w:t>
                                  </w:r>
                                  <w:r w:rsidR="00B7453C" w:rsidRPr="00B7453C">
                                    <w:rPr>
                                      <w:b w:val="0"/>
                                      <w:bCs/>
                                      <w:noProof/>
                                      <w:sz w:val="24"/>
                                      <w:szCs w:val="18"/>
                                    </w:rPr>
                                    <w:t>High-Level Functional Requirements</w:t>
                                  </w:r>
                                  <w:r w:rsidR="00B7453C">
                                    <w:rPr>
                                      <w:b w:val="0"/>
                                      <w:bCs/>
                                      <w:noProof/>
                                      <w:sz w:val="24"/>
                                      <w:szCs w:val="18"/>
                                    </w:rPr>
                                    <w:t>”</w:t>
                                  </w:r>
                                  <w:r w:rsidR="00B7453C" w:rsidRPr="00B7453C">
                                    <w:rPr>
                                      <w:b w:val="0"/>
                                      <w:bCs/>
                                      <w:noProof/>
                                      <w:sz w:val="24"/>
                                      <w:szCs w:val="18"/>
                                    </w:rPr>
                                    <w:t xml:space="preserve"> and </w:t>
                                  </w:r>
                                  <w:r w:rsidR="00B7453C">
                                    <w:rPr>
                                      <w:b w:val="0"/>
                                      <w:bCs/>
                                      <w:noProof/>
                                      <w:sz w:val="24"/>
                                      <w:szCs w:val="18"/>
                                    </w:rPr>
                                    <w:t>“</w:t>
                                  </w:r>
                                  <w:r w:rsidR="00B7453C" w:rsidRPr="00B7453C">
                                    <w:rPr>
                                      <w:b w:val="0"/>
                                      <w:bCs/>
                                      <w:noProof/>
                                      <w:sz w:val="24"/>
                                      <w:szCs w:val="18"/>
                                    </w:rPr>
                                    <w:t>Overview, scenarios and use case</w:t>
                                  </w:r>
                                  <w:r w:rsidR="00ED02F9">
                                    <w:rPr>
                                      <w:b w:val="0"/>
                                      <w:bCs/>
                                      <w:noProof/>
                                      <w:sz w:val="24"/>
                                      <w:szCs w:val="18"/>
                                    </w:rPr>
                                    <w:t>s</w:t>
                                  </w:r>
                                  <w:r w:rsidR="00B7453C">
                                    <w:rPr>
                                      <w:b w:val="0"/>
                                      <w:bCs/>
                                      <w:noProof/>
                                      <w:sz w:val="24"/>
                                      <w:szCs w:val="18"/>
                                    </w:rPr>
                                    <w:t>”</w:t>
                                  </w:r>
                                </w:p>
                                <w:p w14:paraId="1B7313B1" w14:textId="77777777" w:rsidR="00B7453C" w:rsidRPr="00BB5963" w:rsidRDefault="00B7453C" w:rsidP="00CD3560">
                                  <w:pPr>
                                    <w:rPr>
                                      <w:noProof/>
                                      <w:sz w:val="24"/>
                                      <w:szCs w:val="18"/>
                                    </w:rPr>
                                  </w:pPr>
                                </w:p>
                                <w:p w14:paraId="70EE1903" w14:textId="1A63EDD0" w:rsidR="00CD3560" w:rsidRPr="00043040" w:rsidRDefault="00CD3560" w:rsidP="00CD3560">
                                  <w:pPr>
                                    <w:rPr>
                                      <w:noProof/>
                                      <w:sz w:val="24"/>
                                      <w:szCs w:val="18"/>
                                    </w:rPr>
                                  </w:pPr>
                                  <w:r w:rsidRPr="00043040">
                                    <w:rPr>
                                      <w:noProof/>
                                      <w:sz w:val="24"/>
                                      <w:szCs w:val="18"/>
                                    </w:rPr>
                                    <w:t xml:space="preserve">Michael Simon: </w:t>
                                  </w:r>
                                  <w:r w:rsidR="00BB5963" w:rsidRPr="00043040">
                                    <w:rPr>
                                      <w:b w:val="0"/>
                                      <w:bCs/>
                                      <w:noProof/>
                                      <w:sz w:val="24"/>
                                      <w:szCs w:val="18"/>
                                    </w:rPr>
                                    <w:t>Scrum M</w:t>
                                  </w:r>
                                  <w:r w:rsidR="00043040" w:rsidRPr="00043040">
                                    <w:rPr>
                                      <w:b w:val="0"/>
                                      <w:bCs/>
                                      <w:noProof/>
                                      <w:sz w:val="24"/>
                                      <w:szCs w:val="18"/>
                                    </w:rPr>
                                    <w:t>as</w:t>
                                  </w:r>
                                  <w:r w:rsidR="00BB5963" w:rsidRPr="00043040">
                                    <w:rPr>
                                      <w:b w:val="0"/>
                                      <w:bCs/>
                                      <w:noProof/>
                                      <w:sz w:val="24"/>
                                      <w:szCs w:val="18"/>
                                    </w:rPr>
                                    <w:t>ter</w:t>
                                  </w:r>
                                  <w:r w:rsidR="00043040" w:rsidRPr="00043040">
                                    <w:rPr>
                                      <w:b w:val="0"/>
                                      <w:bCs/>
                                      <w:noProof/>
                                      <w:sz w:val="24"/>
                                      <w:szCs w:val="18"/>
                                    </w:rPr>
                                    <w:t xml:space="preserve">, </w:t>
                                  </w:r>
                                  <w:r w:rsidR="00043040" w:rsidRPr="00B7453C">
                                    <w:rPr>
                                      <w:b w:val="0"/>
                                      <w:bCs/>
                                      <w:noProof/>
                                      <w:sz w:val="24"/>
                                      <w:szCs w:val="18"/>
                                    </w:rPr>
                                    <w:t xml:space="preserve">Scribe for </w:t>
                                  </w:r>
                                  <w:r w:rsidR="00043040">
                                    <w:rPr>
                                      <w:b w:val="0"/>
                                      <w:bCs/>
                                      <w:noProof/>
                                      <w:sz w:val="24"/>
                                      <w:szCs w:val="18"/>
                                    </w:rPr>
                                    <w:t>“Competitive Analysis”</w:t>
                                  </w:r>
                                </w:p>
                                <w:tbl>
                                  <w:tblPr>
                                    <w:tblW w:w="9999" w:type="dxa"/>
                                    <w:tblInd w:w="40" w:type="dxa"/>
                                    <w:tblCellMar>
                                      <w:left w:w="0" w:type="dxa"/>
                                      <w:right w:w="0" w:type="dxa"/>
                                    </w:tblCellMar>
                                    <w:tblLook w:val="0000" w:firstRow="0" w:lastRow="0" w:firstColumn="0" w:lastColumn="0" w:noHBand="0" w:noVBand="0"/>
                                  </w:tblPr>
                                  <w:tblGrid>
                                    <w:gridCol w:w="9999"/>
                                  </w:tblGrid>
                                  <w:tr w:rsidR="00CD3560" w14:paraId="0770C2A3" w14:textId="77777777" w:rsidTr="007E7097">
                                    <w:trPr>
                                      <w:trHeight w:val="3546"/>
                                    </w:trPr>
                                    <w:tc>
                                      <w:tcPr>
                                        <w:tcW w:w="9999" w:type="dxa"/>
                                      </w:tcPr>
                                      <w:p w14:paraId="7942818C" w14:textId="77777777" w:rsidR="00CD3560" w:rsidRDefault="00CD3560" w:rsidP="00CD3560">
                                        <w:pPr>
                                          <w:pStyle w:val="Content"/>
                                        </w:pPr>
                                      </w:p>
                                    </w:tc>
                                  </w:tr>
                                </w:tbl>
                                <w:p w14:paraId="5771AB45" w14:textId="71B2EA9A" w:rsidR="00CD3560" w:rsidRDefault="00CD3560" w:rsidP="00CD3560">
                                  <w:pPr>
                                    <w:jc w:val="center"/>
                                  </w:pPr>
                                </w:p>
                              </w:txbxContent>
                            </v:textbox>
                            <w10:anchorlock/>
                          </v:shape>
                        </w:pict>
                      </mc:Fallback>
                    </mc:AlternateContent>
                  </w:r>
                </w:p>
              </w:tc>
            </w:tr>
            <w:tr w:rsidR="00CD3560" w14:paraId="35D2086B" w14:textId="77777777" w:rsidTr="007E7097">
              <w:trPr>
                <w:trHeight w:val="5931"/>
              </w:trPr>
              <w:tc>
                <w:tcPr>
                  <w:tcW w:w="9999" w:type="dxa"/>
                </w:tcPr>
                <w:p w14:paraId="58918AE6" w14:textId="464D45C7" w:rsidR="00CD3560" w:rsidRDefault="00CD3560" w:rsidP="00CD3560">
                  <w:pPr>
                    <w:pStyle w:val="Content"/>
                  </w:pPr>
                </w:p>
                <w:p w14:paraId="628A824D" w14:textId="77777777" w:rsidR="00CD3560" w:rsidRDefault="00CD3560" w:rsidP="00CD3560">
                  <w:pPr>
                    <w:pStyle w:val="Content"/>
                    <w:rPr>
                      <w:i/>
                      <w:sz w:val="36"/>
                    </w:rPr>
                  </w:pPr>
                </w:p>
                <w:p w14:paraId="7C26EE53" w14:textId="3B7DA21F" w:rsidR="000B62A6" w:rsidRDefault="000B62A6" w:rsidP="000B62A6">
                  <w:pPr>
                    <w:pStyle w:val="Heading3"/>
                    <w:rPr>
                      <w:b w:val="0"/>
                      <w:bCs/>
                    </w:rPr>
                  </w:pPr>
                  <w:bookmarkStart w:id="73" w:name="_Toc43215034"/>
                  <w:bookmarkStart w:id="74" w:name="_Toc43215151"/>
                  <w:bookmarkStart w:id="75" w:name="_Toc43223554"/>
                  <w:bookmarkStart w:id="76" w:name="_Toc43233634"/>
                  <w:r>
                    <w:rPr>
                      <w:b w:val="0"/>
                      <w:bCs/>
                    </w:rPr>
                    <w:t>.</w:t>
                  </w:r>
                  <w:bookmarkEnd w:id="73"/>
                  <w:bookmarkEnd w:id="74"/>
                  <w:bookmarkEnd w:id="75"/>
                  <w:bookmarkEnd w:id="76"/>
                </w:p>
                <w:p w14:paraId="2EAFE64C" w14:textId="77777777" w:rsidR="00CD3560" w:rsidRDefault="00CD3560" w:rsidP="00CD3560">
                  <w:pPr>
                    <w:pStyle w:val="Content"/>
                    <w:rPr>
                      <w:i/>
                      <w:sz w:val="36"/>
                    </w:rPr>
                  </w:pPr>
                </w:p>
                <w:p w14:paraId="2A11F5E4" w14:textId="77777777" w:rsidR="007D0EF8" w:rsidRDefault="007D0EF8" w:rsidP="00CD3560">
                  <w:pPr>
                    <w:pStyle w:val="Content"/>
                    <w:rPr>
                      <w:i/>
                      <w:sz w:val="36"/>
                    </w:rPr>
                  </w:pPr>
                </w:p>
                <w:p w14:paraId="09D32E0C" w14:textId="77777777" w:rsidR="007D0EF8" w:rsidRDefault="007D0EF8" w:rsidP="00CD3560">
                  <w:pPr>
                    <w:pStyle w:val="Content"/>
                    <w:rPr>
                      <w:i/>
                      <w:sz w:val="36"/>
                    </w:rPr>
                  </w:pPr>
                </w:p>
                <w:p w14:paraId="09FBAE4E" w14:textId="77777777" w:rsidR="007D0EF8" w:rsidRDefault="007D0EF8" w:rsidP="00CD3560">
                  <w:pPr>
                    <w:pStyle w:val="Content"/>
                    <w:rPr>
                      <w:i/>
                      <w:sz w:val="36"/>
                    </w:rPr>
                  </w:pPr>
                </w:p>
                <w:p w14:paraId="079B0B75" w14:textId="77777777" w:rsidR="007D0EF8" w:rsidRDefault="007D0EF8" w:rsidP="00CD3560">
                  <w:pPr>
                    <w:pStyle w:val="Content"/>
                    <w:rPr>
                      <w:i/>
                      <w:sz w:val="36"/>
                    </w:rPr>
                  </w:pPr>
                </w:p>
                <w:p w14:paraId="166BA520" w14:textId="77777777" w:rsidR="007D0EF8" w:rsidRDefault="007D0EF8" w:rsidP="00CD3560">
                  <w:pPr>
                    <w:pStyle w:val="Content"/>
                    <w:rPr>
                      <w:i/>
                      <w:sz w:val="36"/>
                    </w:rPr>
                  </w:pPr>
                </w:p>
                <w:p w14:paraId="3AAC23D0" w14:textId="77777777" w:rsidR="007D0EF8" w:rsidRDefault="007D0EF8" w:rsidP="00CD3560">
                  <w:pPr>
                    <w:pStyle w:val="Content"/>
                    <w:rPr>
                      <w:i/>
                      <w:sz w:val="36"/>
                    </w:rPr>
                  </w:pPr>
                </w:p>
                <w:p w14:paraId="44E54377" w14:textId="77777777" w:rsidR="007D0EF8" w:rsidRDefault="007D0EF8" w:rsidP="00CD3560">
                  <w:pPr>
                    <w:pStyle w:val="Content"/>
                    <w:rPr>
                      <w:i/>
                      <w:sz w:val="36"/>
                    </w:rPr>
                  </w:pPr>
                </w:p>
                <w:p w14:paraId="58350E67" w14:textId="77777777" w:rsidR="007D0EF8" w:rsidRDefault="007D0EF8" w:rsidP="00CD3560">
                  <w:pPr>
                    <w:pStyle w:val="Content"/>
                    <w:rPr>
                      <w:i/>
                      <w:sz w:val="36"/>
                    </w:rPr>
                  </w:pPr>
                </w:p>
                <w:p w14:paraId="08871DC1" w14:textId="77777777" w:rsidR="007D0EF8" w:rsidRDefault="007D0EF8" w:rsidP="00CD3560">
                  <w:pPr>
                    <w:pStyle w:val="Content"/>
                    <w:rPr>
                      <w:i/>
                      <w:sz w:val="36"/>
                    </w:rPr>
                  </w:pPr>
                </w:p>
                <w:p w14:paraId="3A4FD211" w14:textId="5B378FCC" w:rsidR="007D0EF8" w:rsidRDefault="007D0EF8" w:rsidP="00CD3560">
                  <w:pPr>
                    <w:pStyle w:val="Content"/>
                    <w:rPr>
                      <w:i/>
                      <w:sz w:val="36"/>
                    </w:rPr>
                  </w:pPr>
                </w:p>
                <w:p w14:paraId="7D94689C" w14:textId="417E3144" w:rsidR="0042171F" w:rsidRDefault="0042171F" w:rsidP="00CD3560">
                  <w:pPr>
                    <w:pStyle w:val="Content"/>
                    <w:rPr>
                      <w:i/>
                      <w:sz w:val="36"/>
                    </w:rPr>
                  </w:pPr>
                </w:p>
                <w:p w14:paraId="2134DCA4" w14:textId="04013861" w:rsidR="0042171F" w:rsidRDefault="0042171F" w:rsidP="00CD3560">
                  <w:pPr>
                    <w:pStyle w:val="Content"/>
                    <w:rPr>
                      <w:i/>
                      <w:sz w:val="36"/>
                    </w:rPr>
                  </w:pPr>
                </w:p>
                <w:p w14:paraId="29A4FE8D" w14:textId="05A232F6" w:rsidR="0042171F" w:rsidRDefault="0042171F" w:rsidP="0042171F">
                  <w:pPr>
                    <w:pStyle w:val="Heading1"/>
                  </w:pPr>
                  <w:bookmarkStart w:id="77" w:name="_Toc43233635"/>
                  <w:r>
                    <w:lastRenderedPageBreak/>
                    <w:t>Check List</w:t>
                  </w:r>
                  <w:bookmarkEnd w:id="77"/>
                </w:p>
                <w:p w14:paraId="39C63812" w14:textId="77777777" w:rsidR="0042171F" w:rsidRDefault="0042171F" w:rsidP="0042171F">
                  <w:pPr>
                    <w:pStyle w:val="Heading3"/>
                  </w:pPr>
                  <w:bookmarkStart w:id="78" w:name="_Toc43233636"/>
                  <w:r w:rsidRPr="00A40403">
                    <w:t>FunkyTech</w:t>
                  </w:r>
                  <w:bookmarkEnd w:id="78"/>
                </w:p>
                <w:p w14:paraId="5EAB715F" w14:textId="3A89BA8B" w:rsidR="0042171F" w:rsidRDefault="0042171F" w:rsidP="0042171F">
                  <w:pPr>
                    <w:pStyle w:val="Heading3"/>
                  </w:pPr>
                </w:p>
                <w:p w14:paraId="50C642A8" w14:textId="7C2D26FC" w:rsidR="0042171F" w:rsidRDefault="0042171F" w:rsidP="0042171F">
                  <w:pPr>
                    <w:pStyle w:val="Content"/>
                    <w:numPr>
                      <w:ilvl w:val="0"/>
                      <w:numId w:val="29"/>
                    </w:numPr>
                  </w:pPr>
                  <w:r>
                    <w:t xml:space="preserve"> </w:t>
                  </w:r>
                  <w:r w:rsidRPr="0042171F">
                    <w:t>Team decided on basic means of communications</w:t>
                  </w:r>
                </w:p>
                <w:p w14:paraId="6B3D9259" w14:textId="20571C4A" w:rsidR="0042171F" w:rsidRDefault="0042171F" w:rsidP="0042171F">
                  <w:pPr>
                    <w:pStyle w:val="Content"/>
                    <w:numPr>
                      <w:ilvl w:val="0"/>
                      <w:numId w:val="30"/>
                    </w:numPr>
                  </w:pPr>
                  <w:r>
                    <w:t>DONE</w:t>
                  </w:r>
                  <w:r w:rsidR="0045053E">
                    <w:t xml:space="preserve"> </w:t>
                  </w:r>
                  <w:r w:rsidR="0045053E" w:rsidRPr="0042171F">
                    <w:t>(6/10/20)</w:t>
                  </w:r>
                  <w:r>
                    <w:t xml:space="preserve">: </w:t>
                  </w:r>
                  <w:r w:rsidRPr="0042171F">
                    <w:t>WhatsApp Phone Calls, Google Hangouts</w:t>
                  </w:r>
                </w:p>
                <w:p w14:paraId="336B062E" w14:textId="2BD8CF2E" w:rsidR="0042171F" w:rsidRDefault="0042171F" w:rsidP="0042171F">
                  <w:pPr>
                    <w:pStyle w:val="Content"/>
                    <w:ind w:left="1440"/>
                  </w:pPr>
                </w:p>
                <w:p w14:paraId="3790E197" w14:textId="6AD0975A" w:rsidR="0042171F" w:rsidRDefault="0042171F" w:rsidP="0042171F">
                  <w:pPr>
                    <w:pStyle w:val="Content"/>
                    <w:numPr>
                      <w:ilvl w:val="0"/>
                      <w:numId w:val="29"/>
                    </w:numPr>
                  </w:pPr>
                  <w:r w:rsidRPr="0042171F">
                    <w:t>Team found a time slot to meet outside of the class</w:t>
                  </w:r>
                </w:p>
                <w:p w14:paraId="5F4B4DEE" w14:textId="64D931BF" w:rsidR="0042171F" w:rsidRDefault="0042171F" w:rsidP="0042171F">
                  <w:pPr>
                    <w:pStyle w:val="Content"/>
                    <w:numPr>
                      <w:ilvl w:val="0"/>
                      <w:numId w:val="30"/>
                    </w:numPr>
                  </w:pPr>
                  <w:r w:rsidRPr="0042171F">
                    <w:t>DONE</w:t>
                  </w:r>
                  <w:r w:rsidR="0045053E">
                    <w:t xml:space="preserve"> </w:t>
                  </w:r>
                  <w:r w:rsidR="0045053E" w:rsidRPr="0042171F">
                    <w:t>(6/10/20)</w:t>
                  </w:r>
                  <w:r w:rsidRPr="0042171F">
                    <w:t>: Tuesdays, Thursdays at 8PM Eastern</w:t>
                  </w:r>
                </w:p>
                <w:p w14:paraId="7B5658F4" w14:textId="3A9F9069" w:rsidR="0054532B" w:rsidRDefault="0054532B" w:rsidP="0054532B">
                  <w:pPr>
                    <w:pStyle w:val="Content"/>
                    <w:ind w:left="1440"/>
                  </w:pPr>
                </w:p>
                <w:p w14:paraId="1673EB15" w14:textId="718E5134" w:rsidR="0054532B" w:rsidRDefault="0054532B" w:rsidP="0054532B">
                  <w:pPr>
                    <w:pStyle w:val="Content"/>
                    <w:numPr>
                      <w:ilvl w:val="0"/>
                      <w:numId w:val="29"/>
                    </w:numPr>
                  </w:pPr>
                  <w:r w:rsidRPr="0054532B">
                    <w:t>Front and back end team leads chosen</w:t>
                  </w:r>
                </w:p>
                <w:p w14:paraId="5216B0E1" w14:textId="175262FA" w:rsidR="0054532B" w:rsidRDefault="0054532B" w:rsidP="0054532B">
                  <w:pPr>
                    <w:pStyle w:val="Content"/>
                    <w:numPr>
                      <w:ilvl w:val="0"/>
                      <w:numId w:val="30"/>
                    </w:numPr>
                  </w:pPr>
                  <w:r>
                    <w:t xml:space="preserve">DONE </w:t>
                  </w:r>
                  <w:r>
                    <w:t>(6/10/20)</w:t>
                  </w:r>
                  <w:r>
                    <w:t>:</w:t>
                  </w:r>
                </w:p>
                <w:p w14:paraId="6A7EA37A" w14:textId="77777777" w:rsidR="0054532B" w:rsidRDefault="0054532B" w:rsidP="0054532B">
                  <w:pPr>
                    <w:pStyle w:val="Content"/>
                    <w:numPr>
                      <w:ilvl w:val="0"/>
                      <w:numId w:val="30"/>
                    </w:numPr>
                  </w:pPr>
                  <w:r>
                    <w:t>Brent: Back</w:t>
                  </w:r>
                  <w:r>
                    <w:t>-</w:t>
                  </w:r>
                  <w:r>
                    <w:t>End</w:t>
                  </w:r>
                  <w:r>
                    <w:t xml:space="preserve"> </w:t>
                  </w:r>
                </w:p>
                <w:p w14:paraId="7BCE2489" w14:textId="5088AD37" w:rsidR="0054532B" w:rsidRDefault="0054532B" w:rsidP="0054532B">
                  <w:pPr>
                    <w:pStyle w:val="Content"/>
                    <w:numPr>
                      <w:ilvl w:val="0"/>
                      <w:numId w:val="30"/>
                    </w:numPr>
                  </w:pPr>
                  <w:r>
                    <w:t>Betsy: Front End</w:t>
                  </w:r>
                </w:p>
                <w:p w14:paraId="266A00B5" w14:textId="4BA9DE8B" w:rsidR="001D70C7" w:rsidRDefault="001D70C7" w:rsidP="001D70C7">
                  <w:pPr>
                    <w:pStyle w:val="Content"/>
                    <w:ind w:left="1440"/>
                  </w:pPr>
                </w:p>
                <w:p w14:paraId="4ECB5C94" w14:textId="67194008" w:rsidR="001D70C7" w:rsidRDefault="001D70C7" w:rsidP="001D70C7">
                  <w:pPr>
                    <w:pStyle w:val="Content"/>
                    <w:numPr>
                      <w:ilvl w:val="0"/>
                      <w:numId w:val="29"/>
                    </w:numPr>
                  </w:pPr>
                  <w:r w:rsidRPr="001D70C7">
                    <w:t>Git</w:t>
                  </w:r>
                  <w:r>
                    <w:t>H</w:t>
                  </w:r>
                  <w:r w:rsidRPr="001D70C7">
                    <w:t>ub master chosen</w:t>
                  </w:r>
                </w:p>
                <w:p w14:paraId="4EBA543D" w14:textId="4AA69722" w:rsidR="001D70C7" w:rsidRDefault="001D70C7" w:rsidP="001D70C7">
                  <w:pPr>
                    <w:pStyle w:val="Content"/>
                    <w:numPr>
                      <w:ilvl w:val="0"/>
                      <w:numId w:val="31"/>
                    </w:numPr>
                  </w:pPr>
                  <w:r>
                    <w:t>DONE</w:t>
                  </w:r>
                  <w:r>
                    <w:t xml:space="preserve"> </w:t>
                  </w:r>
                  <w:r>
                    <w:t>(6/10/20): Brent</w:t>
                  </w:r>
                </w:p>
                <w:p w14:paraId="78FC5246" w14:textId="1F887A87" w:rsidR="00D17379" w:rsidRDefault="00D17379" w:rsidP="00D17379">
                  <w:pPr>
                    <w:pStyle w:val="Content"/>
                    <w:ind w:left="1080"/>
                  </w:pPr>
                </w:p>
                <w:p w14:paraId="51D16336" w14:textId="00979DE3" w:rsidR="00D17379" w:rsidRDefault="00D17379" w:rsidP="00D17379">
                  <w:pPr>
                    <w:pStyle w:val="Content"/>
                    <w:numPr>
                      <w:ilvl w:val="0"/>
                      <w:numId w:val="29"/>
                    </w:numPr>
                  </w:pPr>
                  <w:r w:rsidRPr="00D17379">
                    <w:t>Team ready and able to use the chosen back and front-end frameworks</w:t>
                  </w:r>
                </w:p>
                <w:p w14:paraId="70E7B815" w14:textId="7FC03514" w:rsidR="00D17379" w:rsidRDefault="00D17379" w:rsidP="00D17379">
                  <w:pPr>
                    <w:pStyle w:val="Content"/>
                    <w:numPr>
                      <w:ilvl w:val="0"/>
                      <w:numId w:val="31"/>
                    </w:numPr>
                  </w:pPr>
                  <w:r>
                    <w:t xml:space="preserve">DONE </w:t>
                  </w:r>
                  <w:r>
                    <w:t>(6/14/2020)</w:t>
                  </w:r>
                  <w:r>
                    <w:t xml:space="preserve">: </w:t>
                  </w:r>
                </w:p>
                <w:p w14:paraId="520B5745" w14:textId="45E6D38C" w:rsidR="00D17379" w:rsidRDefault="00D17379" w:rsidP="00D17379">
                  <w:pPr>
                    <w:pStyle w:val="Content"/>
                    <w:numPr>
                      <w:ilvl w:val="0"/>
                      <w:numId w:val="31"/>
                    </w:numPr>
                  </w:pPr>
                  <w:r>
                    <w:t>Front-End: Bootstrap, jQuery, JavaScript</w:t>
                  </w:r>
                </w:p>
                <w:p w14:paraId="5390B9F9" w14:textId="32F11A80" w:rsidR="00D17379" w:rsidRDefault="00D17379" w:rsidP="00D17379">
                  <w:pPr>
                    <w:pStyle w:val="Content"/>
                    <w:numPr>
                      <w:ilvl w:val="0"/>
                      <w:numId w:val="31"/>
                    </w:numPr>
                  </w:pPr>
                  <w:r>
                    <w:t>Back-End: Elgg, SQL</w:t>
                  </w:r>
                  <w:r w:rsidR="00345771">
                    <w:t>, PHP</w:t>
                  </w:r>
                </w:p>
                <w:p w14:paraId="66926E80" w14:textId="1AA601B7" w:rsidR="00345771" w:rsidRDefault="00345771" w:rsidP="00345771">
                  <w:pPr>
                    <w:pStyle w:val="Content"/>
                    <w:ind w:left="1440"/>
                  </w:pPr>
                </w:p>
                <w:p w14:paraId="6D9C7B75" w14:textId="13E0584B" w:rsidR="00345771" w:rsidRDefault="00345771" w:rsidP="00345771">
                  <w:pPr>
                    <w:pStyle w:val="Content"/>
                    <w:numPr>
                      <w:ilvl w:val="0"/>
                      <w:numId w:val="29"/>
                    </w:numPr>
                  </w:pPr>
                  <w:r w:rsidRPr="00345771">
                    <w:t>Skills of each team member defined and known to all</w:t>
                  </w:r>
                </w:p>
                <w:p w14:paraId="20A7EBF2" w14:textId="251F9D29" w:rsidR="00345771" w:rsidRDefault="00345771" w:rsidP="00345771">
                  <w:pPr>
                    <w:pStyle w:val="Content"/>
                    <w:numPr>
                      <w:ilvl w:val="0"/>
                      <w:numId w:val="32"/>
                    </w:numPr>
                  </w:pPr>
                  <w:r>
                    <w:t>DONE (6/10/2020)</w:t>
                  </w:r>
                </w:p>
                <w:p w14:paraId="48DCE7D0" w14:textId="5DB6000F" w:rsidR="00345771" w:rsidRDefault="00345771" w:rsidP="00345771">
                  <w:pPr>
                    <w:pStyle w:val="Content"/>
                    <w:ind w:left="1440"/>
                  </w:pPr>
                </w:p>
                <w:p w14:paraId="2A2D3610" w14:textId="5E88545D" w:rsidR="00345771" w:rsidRDefault="00345771" w:rsidP="00345771">
                  <w:pPr>
                    <w:pStyle w:val="Content"/>
                    <w:numPr>
                      <w:ilvl w:val="0"/>
                      <w:numId w:val="29"/>
                    </w:numPr>
                  </w:pPr>
                  <w:r w:rsidRPr="00345771">
                    <w:t>Team lead ensured that all team members read the final M1 and agree/understand it before submission</w:t>
                  </w:r>
                </w:p>
                <w:p w14:paraId="76B5C1A0" w14:textId="15A0B409" w:rsidR="007D0EF8" w:rsidRPr="00345771" w:rsidRDefault="00345771" w:rsidP="00345771">
                  <w:pPr>
                    <w:pStyle w:val="Content"/>
                    <w:numPr>
                      <w:ilvl w:val="0"/>
                      <w:numId w:val="32"/>
                    </w:numPr>
                  </w:pPr>
                  <w:r>
                    <w:t>DONE (6/16/2020)</w:t>
                  </w:r>
                </w:p>
              </w:tc>
            </w:tr>
          </w:tbl>
          <w:p w14:paraId="043CCE3D" w14:textId="5BCD26B7" w:rsidR="00A40403" w:rsidRDefault="00A40403" w:rsidP="00DF027C">
            <w:pPr>
              <w:pStyle w:val="EmphasisText"/>
              <w:rPr>
                <w:i/>
                <w:sz w:val="36"/>
              </w:rPr>
            </w:pPr>
          </w:p>
        </w:tc>
      </w:tr>
    </w:tbl>
    <w:p w14:paraId="6D142ACC" w14:textId="6ECAC0EB" w:rsidR="0087605E" w:rsidRPr="00AE73FC" w:rsidRDefault="0087605E" w:rsidP="000B62A6">
      <w:pPr>
        <w:rPr>
          <w:rFonts w:asciiTheme="majorHAnsi" w:hAnsiTheme="majorHAnsi" w:cstheme="majorHAnsi"/>
          <w:sz w:val="24"/>
          <w:szCs w:val="20"/>
        </w:rPr>
      </w:pPr>
    </w:p>
    <w:sectPr w:rsidR="0087605E" w:rsidRPr="00AE73FC" w:rsidSect="00DF027C">
      <w:headerReference w:type="default" r:id="rId9"/>
      <w:footerReference w:type="default" r:id="rId10"/>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AA581A" w14:textId="77777777" w:rsidR="00835093" w:rsidRDefault="00835093">
      <w:r>
        <w:separator/>
      </w:r>
    </w:p>
    <w:p w14:paraId="5502C42C" w14:textId="77777777" w:rsidR="00835093" w:rsidRDefault="00835093"/>
  </w:endnote>
  <w:endnote w:type="continuationSeparator" w:id="0">
    <w:p w14:paraId="5A0D7F62" w14:textId="77777777" w:rsidR="00835093" w:rsidRDefault="00835093">
      <w:r>
        <w:continuationSeparator/>
      </w:r>
    </w:p>
    <w:p w14:paraId="52DCBAE7" w14:textId="77777777" w:rsidR="00835093" w:rsidRDefault="008350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748919"/>
      <w:docPartObj>
        <w:docPartGallery w:val="Page Numbers (Bottom of Page)"/>
        <w:docPartUnique/>
      </w:docPartObj>
    </w:sdtPr>
    <w:sdtEndPr>
      <w:rPr>
        <w:noProof/>
      </w:rPr>
    </w:sdtEndPr>
    <w:sdtContent>
      <w:p w14:paraId="6C5174B8"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0BF7A7B0"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D63922" w14:textId="77777777" w:rsidR="00835093" w:rsidRDefault="00835093">
      <w:r>
        <w:separator/>
      </w:r>
    </w:p>
    <w:p w14:paraId="725AA790" w14:textId="77777777" w:rsidR="00835093" w:rsidRDefault="00835093"/>
  </w:footnote>
  <w:footnote w:type="continuationSeparator" w:id="0">
    <w:p w14:paraId="666010DF" w14:textId="77777777" w:rsidR="00835093" w:rsidRDefault="00835093">
      <w:r>
        <w:continuationSeparator/>
      </w:r>
    </w:p>
    <w:p w14:paraId="0E743872" w14:textId="77777777" w:rsidR="00835093" w:rsidRDefault="008350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3ECC4ACA" w14:textId="77777777" w:rsidTr="00D077E9">
      <w:trPr>
        <w:trHeight w:val="978"/>
      </w:trPr>
      <w:tc>
        <w:tcPr>
          <w:tcW w:w="9990" w:type="dxa"/>
          <w:tcBorders>
            <w:top w:val="nil"/>
            <w:left w:val="nil"/>
            <w:bottom w:val="single" w:sz="36" w:space="0" w:color="34ABA2" w:themeColor="accent3"/>
            <w:right w:val="nil"/>
          </w:tcBorders>
        </w:tcPr>
        <w:p w14:paraId="7F5A1B0A" w14:textId="77777777" w:rsidR="00D077E9" w:rsidRDefault="00D077E9">
          <w:pPr>
            <w:pStyle w:val="Header"/>
          </w:pPr>
        </w:p>
      </w:tc>
    </w:tr>
  </w:tbl>
  <w:p w14:paraId="3E5E0079"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57A7B"/>
    <w:multiLevelType w:val="hybridMultilevel"/>
    <w:tmpl w:val="0C9AD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C87972"/>
    <w:multiLevelType w:val="hybridMultilevel"/>
    <w:tmpl w:val="4F7EFD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E32D9B"/>
    <w:multiLevelType w:val="multilevel"/>
    <w:tmpl w:val="789A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07FE2"/>
    <w:multiLevelType w:val="multilevel"/>
    <w:tmpl w:val="B3EC117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B4057E"/>
    <w:multiLevelType w:val="hybridMultilevel"/>
    <w:tmpl w:val="3DE49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403315"/>
    <w:multiLevelType w:val="multilevel"/>
    <w:tmpl w:val="D07C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45B79"/>
    <w:multiLevelType w:val="hybridMultilevel"/>
    <w:tmpl w:val="F9FCE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56623E"/>
    <w:multiLevelType w:val="multilevel"/>
    <w:tmpl w:val="486818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24446E"/>
    <w:multiLevelType w:val="multilevel"/>
    <w:tmpl w:val="FE36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64F65"/>
    <w:multiLevelType w:val="multilevel"/>
    <w:tmpl w:val="20A6E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236E3C"/>
    <w:multiLevelType w:val="hybridMultilevel"/>
    <w:tmpl w:val="5CB85C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5F173DB"/>
    <w:multiLevelType w:val="multilevel"/>
    <w:tmpl w:val="EEBA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EB1F7C"/>
    <w:multiLevelType w:val="hybridMultilevel"/>
    <w:tmpl w:val="07E8A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BE1634"/>
    <w:multiLevelType w:val="multilevel"/>
    <w:tmpl w:val="E206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A410D4"/>
    <w:multiLevelType w:val="hybridMultilevel"/>
    <w:tmpl w:val="DAB86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3A46FB8"/>
    <w:multiLevelType w:val="multilevel"/>
    <w:tmpl w:val="57EE988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4451FF"/>
    <w:multiLevelType w:val="hybridMultilevel"/>
    <w:tmpl w:val="3D64A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D75326"/>
    <w:multiLevelType w:val="hybridMultilevel"/>
    <w:tmpl w:val="72886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677575"/>
    <w:multiLevelType w:val="multilevel"/>
    <w:tmpl w:val="C260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8726E0"/>
    <w:multiLevelType w:val="hybridMultilevel"/>
    <w:tmpl w:val="34983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8D5005"/>
    <w:multiLevelType w:val="hybridMultilevel"/>
    <w:tmpl w:val="40A69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3D41C5"/>
    <w:multiLevelType w:val="hybridMultilevel"/>
    <w:tmpl w:val="E474D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E2B52DA"/>
    <w:multiLevelType w:val="multilevel"/>
    <w:tmpl w:val="748A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123555"/>
    <w:multiLevelType w:val="hybridMultilevel"/>
    <w:tmpl w:val="FA309F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6785993"/>
    <w:multiLevelType w:val="multilevel"/>
    <w:tmpl w:val="6C40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9F4A4D"/>
    <w:multiLevelType w:val="hybridMultilevel"/>
    <w:tmpl w:val="5DCE3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CA3883"/>
    <w:multiLevelType w:val="multilevel"/>
    <w:tmpl w:val="9134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702661"/>
    <w:multiLevelType w:val="multilevel"/>
    <w:tmpl w:val="2176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A0096C"/>
    <w:multiLevelType w:val="hybridMultilevel"/>
    <w:tmpl w:val="6E40F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BAD7D1A"/>
    <w:multiLevelType w:val="multilevel"/>
    <w:tmpl w:val="55DE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D84DE9"/>
    <w:multiLevelType w:val="multilevel"/>
    <w:tmpl w:val="4706125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A52FF3"/>
    <w:multiLevelType w:val="hybridMultilevel"/>
    <w:tmpl w:val="1076F8A6"/>
    <w:lvl w:ilvl="0" w:tplc="0F2681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8"/>
  </w:num>
  <w:num w:numId="3">
    <w:abstractNumId w:val="5"/>
  </w:num>
  <w:num w:numId="4">
    <w:abstractNumId w:val="22"/>
  </w:num>
  <w:num w:numId="5">
    <w:abstractNumId w:val="24"/>
  </w:num>
  <w:num w:numId="6">
    <w:abstractNumId w:val="11"/>
  </w:num>
  <w:num w:numId="7">
    <w:abstractNumId w:val="29"/>
  </w:num>
  <w:num w:numId="8">
    <w:abstractNumId w:val="27"/>
  </w:num>
  <w:num w:numId="9">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8"/>
  </w:num>
  <w:num w:numId="11">
    <w:abstractNumId w:val="13"/>
  </w:num>
  <w:num w:numId="12">
    <w:abstractNumId w:val="26"/>
  </w:num>
  <w:num w:numId="13">
    <w:abstractNumId w:val="9"/>
  </w:num>
  <w:num w:numId="14">
    <w:abstractNumId w:val="17"/>
  </w:num>
  <w:num w:numId="15">
    <w:abstractNumId w:val="7"/>
  </w:num>
  <w:num w:numId="16">
    <w:abstractNumId w:val="3"/>
    <w:lvlOverride w:ilvl="0">
      <w:lvl w:ilvl="0">
        <w:numFmt w:val="decimal"/>
        <w:lvlText w:val="%1."/>
        <w:lvlJc w:val="left"/>
      </w:lvl>
    </w:lvlOverride>
  </w:num>
  <w:num w:numId="17">
    <w:abstractNumId w:val="30"/>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8">
    <w:abstractNumId w:val="15"/>
    <w:lvlOverride w:ilvl="0">
      <w:lvl w:ilvl="0">
        <w:numFmt w:val="decimal"/>
        <w:lvlText w:val="%1."/>
        <w:lvlJc w:val="left"/>
      </w:lvl>
    </w:lvlOverride>
  </w:num>
  <w:num w:numId="19">
    <w:abstractNumId w:val="16"/>
  </w:num>
  <w:num w:numId="20">
    <w:abstractNumId w:val="25"/>
  </w:num>
  <w:num w:numId="21">
    <w:abstractNumId w:val="28"/>
  </w:num>
  <w:num w:numId="22">
    <w:abstractNumId w:val="4"/>
  </w:num>
  <w:num w:numId="23">
    <w:abstractNumId w:val="6"/>
  </w:num>
  <w:num w:numId="24">
    <w:abstractNumId w:val="0"/>
  </w:num>
  <w:num w:numId="25">
    <w:abstractNumId w:val="20"/>
  </w:num>
  <w:num w:numId="26">
    <w:abstractNumId w:val="14"/>
  </w:num>
  <w:num w:numId="27">
    <w:abstractNumId w:val="12"/>
  </w:num>
  <w:num w:numId="28">
    <w:abstractNumId w:val="1"/>
  </w:num>
  <w:num w:numId="29">
    <w:abstractNumId w:val="31"/>
  </w:num>
  <w:num w:numId="30">
    <w:abstractNumId w:val="10"/>
  </w:num>
  <w:num w:numId="31">
    <w:abstractNumId w:val="21"/>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483"/>
    <w:rsid w:val="0000265D"/>
    <w:rsid w:val="00023FB4"/>
    <w:rsid w:val="0002482E"/>
    <w:rsid w:val="00043040"/>
    <w:rsid w:val="00047252"/>
    <w:rsid w:val="00050324"/>
    <w:rsid w:val="00052B72"/>
    <w:rsid w:val="000705BD"/>
    <w:rsid w:val="000A0150"/>
    <w:rsid w:val="000B62A6"/>
    <w:rsid w:val="000E63C9"/>
    <w:rsid w:val="00107166"/>
    <w:rsid w:val="00130E9D"/>
    <w:rsid w:val="00141C80"/>
    <w:rsid w:val="00150A6D"/>
    <w:rsid w:val="001717DD"/>
    <w:rsid w:val="00185B35"/>
    <w:rsid w:val="001872DA"/>
    <w:rsid w:val="001C7E5F"/>
    <w:rsid w:val="001D1483"/>
    <w:rsid w:val="001D70C7"/>
    <w:rsid w:val="001F19AB"/>
    <w:rsid w:val="001F2BC8"/>
    <w:rsid w:val="001F5F6B"/>
    <w:rsid w:val="00204B74"/>
    <w:rsid w:val="00243EBC"/>
    <w:rsid w:val="00246A35"/>
    <w:rsid w:val="00254E75"/>
    <w:rsid w:val="002562BC"/>
    <w:rsid w:val="00261C09"/>
    <w:rsid w:val="00262FA7"/>
    <w:rsid w:val="00284348"/>
    <w:rsid w:val="002861FD"/>
    <w:rsid w:val="0029419D"/>
    <w:rsid w:val="002B5083"/>
    <w:rsid w:val="002F51F5"/>
    <w:rsid w:val="00312137"/>
    <w:rsid w:val="00330359"/>
    <w:rsid w:val="00333114"/>
    <w:rsid w:val="00333C89"/>
    <w:rsid w:val="0033762F"/>
    <w:rsid w:val="00345771"/>
    <w:rsid w:val="00363140"/>
    <w:rsid w:val="00363C99"/>
    <w:rsid w:val="00366C7E"/>
    <w:rsid w:val="003778BF"/>
    <w:rsid w:val="00384EA3"/>
    <w:rsid w:val="00387BB7"/>
    <w:rsid w:val="003A39A1"/>
    <w:rsid w:val="003A7BCC"/>
    <w:rsid w:val="003B6966"/>
    <w:rsid w:val="003C2191"/>
    <w:rsid w:val="003D3863"/>
    <w:rsid w:val="003E25C4"/>
    <w:rsid w:val="00403146"/>
    <w:rsid w:val="00406DFD"/>
    <w:rsid w:val="004110DE"/>
    <w:rsid w:val="0042171F"/>
    <w:rsid w:val="0044085A"/>
    <w:rsid w:val="0045053E"/>
    <w:rsid w:val="004851A0"/>
    <w:rsid w:val="004A0498"/>
    <w:rsid w:val="004B21A5"/>
    <w:rsid w:val="004D2C73"/>
    <w:rsid w:val="004E0D2A"/>
    <w:rsid w:val="005037F0"/>
    <w:rsid w:val="00516A86"/>
    <w:rsid w:val="005275F6"/>
    <w:rsid w:val="0054532B"/>
    <w:rsid w:val="0054653E"/>
    <w:rsid w:val="005641C6"/>
    <w:rsid w:val="00572102"/>
    <w:rsid w:val="00590B72"/>
    <w:rsid w:val="005E6D12"/>
    <w:rsid w:val="005F1BB0"/>
    <w:rsid w:val="0061086C"/>
    <w:rsid w:val="00634EF8"/>
    <w:rsid w:val="006474F2"/>
    <w:rsid w:val="00651623"/>
    <w:rsid w:val="00652BAF"/>
    <w:rsid w:val="00656C4D"/>
    <w:rsid w:val="006668CD"/>
    <w:rsid w:val="006669EA"/>
    <w:rsid w:val="006A7459"/>
    <w:rsid w:val="006B4821"/>
    <w:rsid w:val="006D1BC9"/>
    <w:rsid w:val="006E20E4"/>
    <w:rsid w:val="006E5716"/>
    <w:rsid w:val="006F7D80"/>
    <w:rsid w:val="00710205"/>
    <w:rsid w:val="00713CF6"/>
    <w:rsid w:val="00716423"/>
    <w:rsid w:val="0072520B"/>
    <w:rsid w:val="007302B3"/>
    <w:rsid w:val="00730733"/>
    <w:rsid w:val="00730E3A"/>
    <w:rsid w:val="00736AAF"/>
    <w:rsid w:val="00765B2A"/>
    <w:rsid w:val="00772D3A"/>
    <w:rsid w:val="00776DF5"/>
    <w:rsid w:val="00783A34"/>
    <w:rsid w:val="0078463A"/>
    <w:rsid w:val="007B6A10"/>
    <w:rsid w:val="007C31B3"/>
    <w:rsid w:val="007C6B52"/>
    <w:rsid w:val="007D0EF8"/>
    <w:rsid w:val="007D16C5"/>
    <w:rsid w:val="007D5A81"/>
    <w:rsid w:val="00806E98"/>
    <w:rsid w:val="0082143B"/>
    <w:rsid w:val="008216AA"/>
    <w:rsid w:val="00835093"/>
    <w:rsid w:val="00862FE4"/>
    <w:rsid w:val="0086389A"/>
    <w:rsid w:val="00865A54"/>
    <w:rsid w:val="00866AAD"/>
    <w:rsid w:val="0087605E"/>
    <w:rsid w:val="008A338A"/>
    <w:rsid w:val="008B1FEE"/>
    <w:rsid w:val="008C77F9"/>
    <w:rsid w:val="00903C32"/>
    <w:rsid w:val="00916B16"/>
    <w:rsid w:val="009173B9"/>
    <w:rsid w:val="0093335D"/>
    <w:rsid w:val="0093613E"/>
    <w:rsid w:val="00943026"/>
    <w:rsid w:val="00966B81"/>
    <w:rsid w:val="00970C0F"/>
    <w:rsid w:val="009812E5"/>
    <w:rsid w:val="009C7720"/>
    <w:rsid w:val="00A23AFA"/>
    <w:rsid w:val="00A30B18"/>
    <w:rsid w:val="00A31B3E"/>
    <w:rsid w:val="00A4010B"/>
    <w:rsid w:val="00A40403"/>
    <w:rsid w:val="00A42E56"/>
    <w:rsid w:val="00A532F3"/>
    <w:rsid w:val="00A55274"/>
    <w:rsid w:val="00A71892"/>
    <w:rsid w:val="00A81C49"/>
    <w:rsid w:val="00A8489E"/>
    <w:rsid w:val="00A93CA2"/>
    <w:rsid w:val="00A94D9F"/>
    <w:rsid w:val="00AC29F3"/>
    <w:rsid w:val="00AC687B"/>
    <w:rsid w:val="00AD67FD"/>
    <w:rsid w:val="00AE4FD1"/>
    <w:rsid w:val="00AE73FC"/>
    <w:rsid w:val="00B231E5"/>
    <w:rsid w:val="00B716D5"/>
    <w:rsid w:val="00B7453C"/>
    <w:rsid w:val="00BA1C8D"/>
    <w:rsid w:val="00BB5963"/>
    <w:rsid w:val="00BD7088"/>
    <w:rsid w:val="00C02B87"/>
    <w:rsid w:val="00C337CC"/>
    <w:rsid w:val="00C4086D"/>
    <w:rsid w:val="00C52A4C"/>
    <w:rsid w:val="00C57970"/>
    <w:rsid w:val="00C624A7"/>
    <w:rsid w:val="00C6532D"/>
    <w:rsid w:val="00C72315"/>
    <w:rsid w:val="00C8026A"/>
    <w:rsid w:val="00CA1896"/>
    <w:rsid w:val="00CB31B5"/>
    <w:rsid w:val="00CB5B28"/>
    <w:rsid w:val="00CD3560"/>
    <w:rsid w:val="00CF5371"/>
    <w:rsid w:val="00D0323A"/>
    <w:rsid w:val="00D0559F"/>
    <w:rsid w:val="00D077E9"/>
    <w:rsid w:val="00D17379"/>
    <w:rsid w:val="00D42CB7"/>
    <w:rsid w:val="00D5413D"/>
    <w:rsid w:val="00D570A9"/>
    <w:rsid w:val="00D70D02"/>
    <w:rsid w:val="00D770C7"/>
    <w:rsid w:val="00D86945"/>
    <w:rsid w:val="00D90290"/>
    <w:rsid w:val="00DA6D5A"/>
    <w:rsid w:val="00DD152F"/>
    <w:rsid w:val="00DD2119"/>
    <w:rsid w:val="00DD28E4"/>
    <w:rsid w:val="00DD327D"/>
    <w:rsid w:val="00DE18EE"/>
    <w:rsid w:val="00DE213F"/>
    <w:rsid w:val="00DE5331"/>
    <w:rsid w:val="00DF027C"/>
    <w:rsid w:val="00E00A32"/>
    <w:rsid w:val="00E22ACD"/>
    <w:rsid w:val="00E41404"/>
    <w:rsid w:val="00E4442C"/>
    <w:rsid w:val="00E56529"/>
    <w:rsid w:val="00E620B0"/>
    <w:rsid w:val="00E6329D"/>
    <w:rsid w:val="00E81B40"/>
    <w:rsid w:val="00EA7108"/>
    <w:rsid w:val="00EB52B5"/>
    <w:rsid w:val="00ED02F9"/>
    <w:rsid w:val="00ED0FC9"/>
    <w:rsid w:val="00EF555B"/>
    <w:rsid w:val="00F027BB"/>
    <w:rsid w:val="00F11DCF"/>
    <w:rsid w:val="00F162EA"/>
    <w:rsid w:val="00F27C63"/>
    <w:rsid w:val="00F40641"/>
    <w:rsid w:val="00F459AA"/>
    <w:rsid w:val="00F52D27"/>
    <w:rsid w:val="00F83527"/>
    <w:rsid w:val="00FA3F93"/>
    <w:rsid w:val="00FD583F"/>
    <w:rsid w:val="00FD7488"/>
    <w:rsid w:val="00FF16B4"/>
    <w:rsid w:val="00FF294D"/>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71574"/>
  <w15:docId w15:val="{ADA950A8-9634-473C-9D9D-1BB7BDBE3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A40403"/>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1D1483"/>
    <w:pPr>
      <w:ind w:left="720"/>
      <w:contextualSpacing/>
    </w:pPr>
  </w:style>
  <w:style w:type="character" w:styleId="Hyperlink">
    <w:name w:val="Hyperlink"/>
    <w:basedOn w:val="DefaultParagraphFont"/>
    <w:uiPriority w:val="99"/>
    <w:unhideWhenUsed/>
    <w:rsid w:val="001D1483"/>
    <w:rPr>
      <w:color w:val="3592CF" w:themeColor="hyperlink"/>
      <w:u w:val="single"/>
    </w:rPr>
  </w:style>
  <w:style w:type="character" w:styleId="UnresolvedMention">
    <w:name w:val="Unresolved Mention"/>
    <w:basedOn w:val="DefaultParagraphFont"/>
    <w:uiPriority w:val="99"/>
    <w:semiHidden/>
    <w:unhideWhenUsed/>
    <w:rsid w:val="001D1483"/>
    <w:rPr>
      <w:color w:val="605E5C"/>
      <w:shd w:val="clear" w:color="auto" w:fill="E1DFDD"/>
    </w:rPr>
  </w:style>
  <w:style w:type="paragraph" w:styleId="NormalWeb">
    <w:name w:val="Normal (Web)"/>
    <w:basedOn w:val="Normal"/>
    <w:uiPriority w:val="99"/>
    <w:semiHidden/>
    <w:unhideWhenUsed/>
    <w:rsid w:val="00A40403"/>
    <w:pPr>
      <w:spacing w:before="100" w:beforeAutospacing="1" w:after="100" w:afterAutospacing="1" w:line="240" w:lineRule="auto"/>
    </w:pPr>
    <w:rPr>
      <w:rFonts w:ascii="Times New Roman" w:eastAsia="Times New Roman" w:hAnsi="Times New Roman" w:cs="Times New Roman"/>
      <w:b w:val="0"/>
      <w:color w:val="auto"/>
      <w:sz w:val="24"/>
      <w:szCs w:val="24"/>
    </w:rPr>
  </w:style>
  <w:style w:type="character" w:customStyle="1" w:styleId="Heading3Char">
    <w:name w:val="Heading 3 Char"/>
    <w:basedOn w:val="DefaultParagraphFont"/>
    <w:link w:val="Heading3"/>
    <w:uiPriority w:val="5"/>
    <w:rsid w:val="00A40403"/>
    <w:rPr>
      <w:rFonts w:asciiTheme="majorHAnsi" w:eastAsiaTheme="majorEastAsia" w:hAnsiTheme="majorHAnsi" w:cstheme="majorBidi"/>
      <w:b/>
      <w:color w:val="012639" w:themeColor="accent1" w:themeShade="7F"/>
    </w:rPr>
  </w:style>
  <w:style w:type="paragraph" w:styleId="TOCHeading">
    <w:name w:val="TOC Heading"/>
    <w:basedOn w:val="Heading1"/>
    <w:next w:val="Normal"/>
    <w:uiPriority w:val="39"/>
    <w:unhideWhenUsed/>
    <w:qFormat/>
    <w:rsid w:val="00107166"/>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107166"/>
    <w:pPr>
      <w:spacing w:after="100"/>
    </w:pPr>
  </w:style>
  <w:style w:type="paragraph" w:styleId="TOC3">
    <w:name w:val="toc 3"/>
    <w:basedOn w:val="Normal"/>
    <w:next w:val="Normal"/>
    <w:autoRedefine/>
    <w:uiPriority w:val="39"/>
    <w:unhideWhenUsed/>
    <w:rsid w:val="00107166"/>
    <w:pPr>
      <w:spacing w:after="100"/>
      <w:ind w:left="560"/>
    </w:pPr>
  </w:style>
  <w:style w:type="paragraph" w:styleId="TOC2">
    <w:name w:val="toc 2"/>
    <w:basedOn w:val="Normal"/>
    <w:next w:val="Normal"/>
    <w:autoRedefine/>
    <w:uiPriority w:val="39"/>
    <w:unhideWhenUsed/>
    <w:rsid w:val="00107166"/>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055757">
      <w:bodyDiv w:val="1"/>
      <w:marLeft w:val="0"/>
      <w:marRight w:val="0"/>
      <w:marTop w:val="0"/>
      <w:marBottom w:val="0"/>
      <w:divBdr>
        <w:top w:val="none" w:sz="0" w:space="0" w:color="auto"/>
        <w:left w:val="none" w:sz="0" w:space="0" w:color="auto"/>
        <w:bottom w:val="none" w:sz="0" w:space="0" w:color="auto"/>
        <w:right w:val="none" w:sz="0" w:space="0" w:color="auto"/>
      </w:divBdr>
    </w:div>
    <w:div w:id="777142257">
      <w:bodyDiv w:val="1"/>
      <w:marLeft w:val="0"/>
      <w:marRight w:val="0"/>
      <w:marTop w:val="0"/>
      <w:marBottom w:val="0"/>
      <w:divBdr>
        <w:top w:val="none" w:sz="0" w:space="0" w:color="auto"/>
        <w:left w:val="none" w:sz="0" w:space="0" w:color="auto"/>
        <w:bottom w:val="none" w:sz="0" w:space="0" w:color="auto"/>
        <w:right w:val="none" w:sz="0" w:space="0" w:color="auto"/>
      </w:divBdr>
    </w:div>
    <w:div w:id="1088310683">
      <w:bodyDiv w:val="1"/>
      <w:marLeft w:val="0"/>
      <w:marRight w:val="0"/>
      <w:marTop w:val="0"/>
      <w:marBottom w:val="0"/>
      <w:divBdr>
        <w:top w:val="none" w:sz="0" w:space="0" w:color="auto"/>
        <w:left w:val="none" w:sz="0" w:space="0" w:color="auto"/>
        <w:bottom w:val="none" w:sz="0" w:space="0" w:color="auto"/>
        <w:right w:val="none" w:sz="0" w:space="0" w:color="auto"/>
      </w:divBdr>
    </w:div>
    <w:div w:id="1223521099">
      <w:bodyDiv w:val="1"/>
      <w:marLeft w:val="0"/>
      <w:marRight w:val="0"/>
      <w:marTop w:val="0"/>
      <w:marBottom w:val="0"/>
      <w:divBdr>
        <w:top w:val="none" w:sz="0" w:space="0" w:color="auto"/>
        <w:left w:val="none" w:sz="0" w:space="0" w:color="auto"/>
        <w:bottom w:val="none" w:sz="0" w:space="0" w:color="auto"/>
        <w:right w:val="none" w:sz="0" w:space="0" w:color="auto"/>
      </w:divBdr>
    </w:div>
    <w:div w:id="1404135506">
      <w:bodyDiv w:val="1"/>
      <w:marLeft w:val="0"/>
      <w:marRight w:val="0"/>
      <w:marTop w:val="0"/>
      <w:marBottom w:val="0"/>
      <w:divBdr>
        <w:top w:val="none" w:sz="0" w:space="0" w:color="auto"/>
        <w:left w:val="none" w:sz="0" w:space="0" w:color="auto"/>
        <w:bottom w:val="none" w:sz="0" w:space="0" w:color="auto"/>
        <w:right w:val="none" w:sz="0" w:space="0" w:color="auto"/>
      </w:divBdr>
    </w:div>
    <w:div w:id="1475217874">
      <w:bodyDiv w:val="1"/>
      <w:marLeft w:val="0"/>
      <w:marRight w:val="0"/>
      <w:marTop w:val="0"/>
      <w:marBottom w:val="0"/>
      <w:divBdr>
        <w:top w:val="none" w:sz="0" w:space="0" w:color="auto"/>
        <w:left w:val="none" w:sz="0" w:space="0" w:color="auto"/>
        <w:bottom w:val="none" w:sz="0" w:space="0" w:color="auto"/>
        <w:right w:val="none" w:sz="0" w:space="0" w:color="auto"/>
      </w:divBdr>
    </w:div>
    <w:div w:id="1700663020">
      <w:bodyDiv w:val="1"/>
      <w:marLeft w:val="0"/>
      <w:marRight w:val="0"/>
      <w:marTop w:val="0"/>
      <w:marBottom w:val="0"/>
      <w:divBdr>
        <w:top w:val="none" w:sz="0" w:space="0" w:color="auto"/>
        <w:left w:val="none" w:sz="0" w:space="0" w:color="auto"/>
        <w:bottom w:val="none" w:sz="0" w:space="0" w:color="auto"/>
        <w:right w:val="none" w:sz="0" w:space="0" w:color="auto"/>
      </w:divBdr>
    </w:div>
    <w:div w:id="188162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sen\AppData\Local\Microsoft\Office\16.0\DTS\en-US%7b75687C0A-00E9-49AF-A63F-F7078EC6A780%7d\%7b621767D0-3FD6-4E7D-A888-FE156B9BE7FE%7dtf1639285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63423F790204DFDBECB96BC44BC3428"/>
        <w:category>
          <w:name w:val="General"/>
          <w:gallery w:val="placeholder"/>
        </w:category>
        <w:types>
          <w:type w:val="bbPlcHdr"/>
        </w:types>
        <w:behaviors>
          <w:behavior w:val="content"/>
        </w:behaviors>
        <w:guid w:val="{64A05583-35D9-4371-9D8C-2A4F8FCBDCD4}"/>
      </w:docPartPr>
      <w:docPartBody>
        <w:p w:rsidR="00056E5E" w:rsidRDefault="00B912E2">
          <w:pPr>
            <w:pStyle w:val="A63423F790204DFDBECB96BC44BC3428"/>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AF6"/>
    <w:rsid w:val="00056E5E"/>
    <w:rsid w:val="00241AEB"/>
    <w:rsid w:val="007029BD"/>
    <w:rsid w:val="0076560C"/>
    <w:rsid w:val="009C6015"/>
    <w:rsid w:val="00A60A8E"/>
    <w:rsid w:val="00AC1F4F"/>
    <w:rsid w:val="00B912E2"/>
    <w:rsid w:val="00BB6C4F"/>
    <w:rsid w:val="00CB44DF"/>
    <w:rsid w:val="00D22AF6"/>
    <w:rsid w:val="00E00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D5CAEF87FB3D4E178EA239227A211C36">
    <w:name w:val="D5CAEF87FB3D4E178EA239227A211C36"/>
  </w:style>
  <w:style w:type="paragraph" w:customStyle="1" w:styleId="A63423F790204DFDBECB96BC44BC3428">
    <w:name w:val="A63423F790204DFDBECB96BC44BC3428"/>
  </w:style>
  <w:style w:type="paragraph" w:customStyle="1" w:styleId="6D6845BCEE8E4023B103FC2DF67D7639">
    <w:name w:val="6D6845BCEE8E4023B103FC2DF67D7639"/>
  </w:style>
  <w:style w:type="paragraph" w:customStyle="1" w:styleId="10C8DD4844224005BB1A2CE574E622DA">
    <w:name w:val="10C8DD4844224005BB1A2CE574E622DA"/>
  </w:style>
  <w:style w:type="paragraph" w:customStyle="1" w:styleId="DE60C4CCEC3B4F86B06D83A09C386793">
    <w:name w:val="DE60C4CCEC3B4F86B06D83A09C386793"/>
  </w:style>
  <w:style w:type="paragraph" w:customStyle="1" w:styleId="976D86FFA6C54398B7BC1D2F60779B34">
    <w:name w:val="976D86FFA6C54398B7BC1D2F60779B34"/>
  </w:style>
  <w:style w:type="paragraph" w:customStyle="1" w:styleId="5CB4AFE710F449C59B8AFF8DA03820AB">
    <w:name w:val="5CB4AFE710F449C59B8AFF8DA03820AB"/>
  </w:style>
  <w:style w:type="paragraph" w:customStyle="1" w:styleId="954D16B02C6645689CA98BCC1C3E60C3">
    <w:name w:val="954D16B02C6645689CA98BCC1C3E60C3"/>
  </w:style>
  <w:style w:type="paragraph" w:customStyle="1" w:styleId="A43B734DF0D94459A15F1A2150FB43F9">
    <w:name w:val="A43B734DF0D94459A15F1A2150FB43F9"/>
    <w:rsid w:val="00D22AF6"/>
  </w:style>
  <w:style w:type="paragraph" w:customStyle="1" w:styleId="DA21C6A2929F478CBD85012872E46544">
    <w:name w:val="DA21C6A2929F478CBD85012872E46544"/>
    <w:rsid w:val="00D22AF6"/>
  </w:style>
  <w:style w:type="paragraph" w:customStyle="1" w:styleId="DD13C7EC226345E892F85DAED66441CB">
    <w:name w:val="DD13C7EC226345E892F85DAED66441CB"/>
    <w:rsid w:val="00D22AF6"/>
  </w:style>
  <w:style w:type="paragraph" w:customStyle="1" w:styleId="27EFEF34DBAA48D7BB5E99601A82CDFD">
    <w:name w:val="27EFEF34DBAA48D7BB5E99601A82CDFD"/>
    <w:rsid w:val="00D22AF6"/>
  </w:style>
  <w:style w:type="paragraph" w:customStyle="1" w:styleId="45538E4F0F3C414EA326CF65A4F83215">
    <w:name w:val="45538E4F0F3C414EA326CF65A4F83215"/>
    <w:rsid w:val="00D22AF6"/>
  </w:style>
  <w:style w:type="paragraph" w:customStyle="1" w:styleId="C4D861F09B134B6E86F4B3285558C7A7">
    <w:name w:val="C4D861F09B134B6E86F4B3285558C7A7"/>
    <w:rsid w:val="00D22AF6"/>
  </w:style>
  <w:style w:type="paragraph" w:customStyle="1" w:styleId="79BEE896A42F4025B0ED7C850972D3F1">
    <w:name w:val="79BEE896A42F4025B0ED7C850972D3F1"/>
    <w:rsid w:val="00D22AF6"/>
  </w:style>
  <w:style w:type="paragraph" w:customStyle="1" w:styleId="3035D45122E64A6BA6A794E1A7A629B1">
    <w:name w:val="3035D45122E64A6BA6A794E1A7A629B1"/>
    <w:rsid w:val="00D22AF6"/>
  </w:style>
  <w:style w:type="paragraph" w:customStyle="1" w:styleId="D06BC0A43DE449BD932FC47B17C30215">
    <w:name w:val="D06BC0A43DE449BD932FC47B17C30215"/>
    <w:rsid w:val="00D22AF6"/>
  </w:style>
  <w:style w:type="paragraph" w:customStyle="1" w:styleId="9FFDEAD967D349D8BA0EDD8FD2433F9C">
    <w:name w:val="9FFDEAD967D349D8BA0EDD8FD2433F9C"/>
    <w:rsid w:val="00D22A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7E9EB-9751-432F-AD44-C515E51B4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{621767D0-3FD6-4E7D-A888-FE156B9BE7FE}tf16392850</Template>
  <TotalTime>18</TotalTime>
  <Pages>15</Pages>
  <Words>2596</Words>
  <Characters>14798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Resendes</dc:creator>
  <cp:keywords/>
  <cp:lastModifiedBy>Mike</cp:lastModifiedBy>
  <cp:revision>27</cp:revision>
  <cp:lastPrinted>2006-08-01T17:47:00Z</cp:lastPrinted>
  <dcterms:created xsi:type="dcterms:W3CDTF">2020-06-16T21:23:00Z</dcterms:created>
  <dcterms:modified xsi:type="dcterms:W3CDTF">2020-06-17T01:01:00Z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